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EF9" w:rsidRPr="007D2630" w:rsidRDefault="004F2EF9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0F021C" w:rsidRPr="007D2630" w:rsidRDefault="00996173" w:rsidP="00066A09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7D2630">
        <w:rPr>
          <w:rFonts w:ascii="Arial" w:hAnsi="Arial" w:cs="Arial"/>
          <w:b/>
          <w:color w:val="000000"/>
          <w:sz w:val="22"/>
          <w:szCs w:val="22"/>
        </w:rPr>
        <w:t>PUNTEROS DOBLES</w:t>
      </w:r>
    </w:p>
    <w:p w:rsidR="000F021C" w:rsidRPr="007D2630" w:rsidRDefault="000F021C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996173" w:rsidRPr="007D2630" w:rsidRDefault="00FC1886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</w:t>
      </w:r>
      <w:r w:rsidR="00576D9D">
        <w:rPr>
          <w:rFonts w:ascii="Arial" w:hAnsi="Arial" w:cs="Arial"/>
          <w:color w:val="000000"/>
          <w:sz w:val="22"/>
          <w:szCs w:val="22"/>
        </w:rPr>
        <w:t>n puntero doble es</w:t>
      </w:r>
      <w:r w:rsidR="00996173" w:rsidRPr="007D263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una variable</w:t>
      </w:r>
      <w:r w:rsidR="00996173" w:rsidRPr="007D2630">
        <w:rPr>
          <w:rFonts w:ascii="Arial" w:hAnsi="Arial" w:cs="Arial"/>
          <w:color w:val="000000"/>
          <w:sz w:val="22"/>
          <w:szCs w:val="22"/>
        </w:rPr>
        <w:t xml:space="preserve"> cuyo contenido es una dirección donde a su vez se halla almacenada otra dirección:</w:t>
      </w:r>
    </w:p>
    <w:p w:rsidR="007D5540" w:rsidRPr="007D2630" w:rsidRDefault="007D5540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996173" w:rsidRPr="007D2630" w:rsidRDefault="00A810A1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g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61595</wp:posOffset>
                </wp:positionV>
                <wp:extent cx="4152900" cy="857885"/>
                <wp:effectExtent l="9525" t="4445" r="0" b="4445"/>
                <wp:wrapNone/>
                <wp:docPr id="192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2900" cy="857885"/>
                          <a:chOff x="1701" y="3427"/>
                          <a:chExt cx="6540" cy="1351"/>
                        </a:xfrm>
                      </wpg:grpSpPr>
                      <wps:wsp>
                        <wps:cNvPr id="193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701" y="3830"/>
                            <a:ext cx="12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4401" y="3830"/>
                            <a:ext cx="12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156"/>
                        <wps:cNvCnPr/>
                        <wps:spPr bwMode="auto">
                          <a:xfrm>
                            <a:off x="2961" y="401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57"/>
                        <wps:cNvCnPr/>
                        <wps:spPr bwMode="auto">
                          <a:xfrm>
                            <a:off x="5661" y="401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4370"/>
                            <a:ext cx="108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C15" w:rsidRPr="00996173" w:rsidRDefault="00717C15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proofErr w:type="gramStart"/>
                              <w:r w:rsidRPr="0099617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ppENT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4370"/>
                            <a:ext cx="108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C15" w:rsidRPr="00996173" w:rsidRDefault="00717C15" w:rsidP="00996173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proofErr w:type="gramStart"/>
                              <w:r w:rsidRPr="0099617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pENT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7131" y="3800"/>
                            <a:ext cx="1080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7C15" w:rsidRPr="00996173" w:rsidRDefault="00717C15">
                              <w:pPr>
                                <w:rPr>
                                  <w:rFonts w:ascii="Arial" w:hAnsi="Arial" w:cs="Arial"/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 w:rsidRPr="00996173">
                                <w:rPr>
                                  <w:rFonts w:ascii="Arial" w:hAnsi="Arial" w:cs="Arial"/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1525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7161" y="3427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C15" w:rsidRPr="007D5540" w:rsidRDefault="00717C15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7D5540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60500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4581" y="3830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C15" w:rsidRPr="007D5540" w:rsidRDefault="00717C15" w:rsidP="007D5540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7D5540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60500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4581" y="3472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C15" w:rsidRPr="007D5540" w:rsidRDefault="00717C15" w:rsidP="007D5540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60200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1806" y="3847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C15" w:rsidRPr="007D5540" w:rsidRDefault="00717C15" w:rsidP="007D5540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60200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4" o:spid="_x0000_s1026" style="position:absolute;left:0;text-align:left;margin-left:0;margin-top:4.85pt;width:327pt;height:67.55pt;z-index:251609600" coordorigin="1701,3427" coordsize="6540,1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">
                <v:rect id="Rectangle 154" o:spid="_x0000_s1027" style="position:absolute;left:1701;top:3830;width:12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UwesIA&#10;AADcAAAADwAAAGRycy9kb3ducmV2LnhtbERPTYvCMBC9C/6HMMJeRNNVELdrlEVdEA+CruAeh2Zs&#10;i82kJFGrv94Igrd5vM+ZzBpTiQs5X1pW8NlPQBBnVpecK9j//fbGIHxA1lhZJgU38jCbtlsTTLW9&#10;8pYuu5CLGMI+RQVFCHUqpc8KMuj7tiaO3NE6gyFCl0vt8BrDTSUHSTKSBkuODQXWNC8oO+3ORkF9&#10;mKNZbmRYu9vw/n/ebxaLpKvUR6f5+QYRqAlv8cu90nH+1xCez8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TB6wgAAANwAAAAPAAAAAAAAAAAAAAAAAJgCAABkcnMvZG93&#10;bnJldi54bWxQSwUGAAAAAAQABAD1AAAAhwMAAAAA&#10;" strokeweight="1.5pt"/>
                <v:rect id="Rectangle 155" o:spid="_x0000_s1028" style="position:absolute;left:4401;top:3830;width:12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yoDsMA&#10;AADcAAAADwAAAGRycy9kb3ducmV2LnhtbERPS2sCMRC+F/wPYYReSs1ai7SrUcQHiAfBB9TjsBl3&#10;FzeTJYm6+uuNIPQ2H99zhuPGVOJCzpeWFXQ7CQjizOqScwX73eLzB4QPyBory6TgRh7Go9bbEFNt&#10;r7yhyzbkIoawT1FBEUKdSumzggz6jq2JI3e0zmCI0OVSO7zGcFPJryTpS4Mlx4YCa5oWlJ22Z6Og&#10;/puima9lWLlb734479ezWfKh1Hu7mQxABGrCv/jlXuo4//cbns/EC+To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yoDsMAAADcAAAADwAAAAAAAAAAAAAAAACYAgAAZHJzL2Rv&#10;d25yZXYueG1sUEsFBgAAAAAEAAQA9QAAAIgDAAAAAA==&#10;" strokeweight="1.5pt"/>
                <v:line id="Line 156" o:spid="_x0000_s1029" style="position:absolute;visibility:visible;mso-wrap-style:square" from="2961,4010" to="4401,4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93MIAAADcAAAADwAAAGRycy9kb3ducmV2LnhtbERPTWvCQBC9C/0PyxR6M5sWqmnqKq1Q&#10;EMRDEqHXaXZMgtnZsLs18d+7QqG3ebzPWW0m04sLOd9ZVvCcpCCIa6s7bhQcq695BsIHZI29ZVJw&#10;JQ+b9cNshbm2Ixd0KUMjYgj7HBW0IQy5lL5uyaBP7EAcuZN1BkOErpHa4RjDTS9f0nQhDXYcG1oc&#10;aNtSfS5/jYLPw1Bc9c/Sp9vvZVZNo9MF7pV6epw+3kEEmsK/+M+903H+2yvcn4kXy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o93MIAAADcAAAADwAAAAAAAAAAAAAA&#10;AAChAgAAZHJzL2Rvd25yZXYueG1sUEsFBgAAAAAEAAQA+QAAAJADAAAAAA==&#10;" strokeweight="3pt">
                  <v:stroke endarrow="block"/>
                </v:line>
                <v:line id="Line 157" o:spid="_x0000_s1030" style="position:absolute;visibility:visible;mso-wrap-style:square" from="5661,4010" to="7101,4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ijq8AAAADcAAAADwAAAGRycy9kb3ducmV2LnhtbERPS4vCMBC+L/gfwgje1lQPPqpRVBCE&#10;xUNV8Do2Y1tsJiWJtv77jbCwt/n4nrNcd6YWL3K+sqxgNExAEOdWV1wouJz33zMQPiBrrC2Tgjd5&#10;WK96X0tMtW05o9cpFCKGsE9RQRlCk0rp85IM+qFtiCN3t85giNAVUjtsY7ip5ThJJtJgxbGhxIZ2&#10;JeWP09Mo2B6b7K1vU5/srtPZuWudzvBHqUG/2yxABOrCv/jPfdBx/nwCn2fiBXL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f4o6vAAAAA3AAAAA8AAAAAAAAAAAAAAAAA&#10;oQIAAGRycy9kb3ducmV2LnhtbFBLBQYAAAAABAAEAPkAAACOAwAAAAA=&#10;" strokeweight="3pt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8" o:spid="_x0000_s1031" type="#_x0000_t202" style="position:absolute;left:1701;top:4370;width:108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<v:textbox>
                    <w:txbxContent>
                      <w:p w:rsidR="00467AE7" w:rsidRPr="00996173" w:rsidRDefault="00467AE7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 w:rsidRPr="0099617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ppENT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59" o:spid="_x0000_s1032" type="#_x0000_t202" style="position:absolute;left:4401;top:4370;width:108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<v:textbox>
                    <w:txbxContent>
                      <w:p w:rsidR="00467AE7" w:rsidRPr="00996173" w:rsidRDefault="00467AE7" w:rsidP="00996173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 w:rsidRPr="0099617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pENT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60" o:spid="_x0000_s1033" type="#_x0000_t202" style="position:absolute;left:7131;top:3800;width:108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BxlsAA&#10;AADcAAAADwAAAGRycy9kb3ducmV2LnhtbERPS4vCMBC+C/6HMII3TV1c0WoUEbbscX3hdWzGpthM&#10;ShNr/febhQVv8/E9Z7XpbCVaanzpWMFknIAgzp0uuVBwOn6N5iB8QNZYOSYFL/KwWfd7K0y1e/Ke&#10;2kMoRAxhn6ICE0KdSulzQxb92NXEkbu5xmKIsCmkbvAZw20lP5JkJi2WHBsM1rQzlN8PD6vg019+&#10;pu3rWppifs5k1tn99JgpNRx02yWIQF14i//d3zrOXyzg75l4gV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dBxlsAAAADcAAAADwAAAAAAAAAAAAAAAACYAgAAZHJzL2Rvd25y&#10;ZXYueG1sUEsFBgAAAAAEAAQA9QAAAIUDAAAAAA==&#10;" strokeweight="1.5pt">
                  <v:textbox>
                    <w:txbxContent>
                      <w:p w:rsidR="00467AE7" w:rsidRPr="00996173" w:rsidRDefault="00467AE7">
                        <w:pPr>
                          <w:rPr>
                            <w:rFonts w:ascii="Arial" w:hAnsi="Arial" w:cs="Arial"/>
                            <w:b/>
                            <w:color w:val="0000FF"/>
                            <w:sz w:val="22"/>
                            <w:szCs w:val="22"/>
                          </w:rPr>
                        </w:pPr>
                        <w:r w:rsidRPr="00996173">
                          <w:rPr>
                            <w:rFonts w:ascii="Arial" w:hAnsi="Arial" w:cs="Arial"/>
                            <w:b/>
                            <w:color w:val="0000FF"/>
                            <w:sz w:val="22"/>
                            <w:szCs w:val="22"/>
                          </w:rPr>
                          <w:t>1525</w:t>
                        </w:r>
                      </w:p>
                    </w:txbxContent>
                  </v:textbox>
                </v:shape>
                <v:shape id="Text Box 161" o:spid="_x0000_s1034" type="#_x0000_t202" style="position:absolute;left:7161;top:3427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<v:textbox>
                    <w:txbxContent>
                      <w:p w:rsidR="00467AE7" w:rsidRPr="007D5540" w:rsidRDefault="00467AE7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7D5540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60500</w:t>
                        </w:r>
                      </w:p>
                    </w:txbxContent>
                  </v:textbox>
                </v:shape>
                <v:shape id="Text Box 162" o:spid="_x0000_s1035" type="#_x0000_t202" style="position:absolute;left:4581;top:383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<v:textbox>
                    <w:txbxContent>
                      <w:p w:rsidR="00467AE7" w:rsidRPr="007D5540" w:rsidRDefault="00467AE7" w:rsidP="007D5540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7D5540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60500</w:t>
                        </w:r>
                      </w:p>
                    </w:txbxContent>
                  </v:textbox>
                </v:shape>
                <v:shape id="Text Box 163" o:spid="_x0000_s1036" type="#_x0000_t202" style="position:absolute;left:4581;top:3472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<v:textbox>
                    <w:txbxContent>
                      <w:p w:rsidR="00467AE7" w:rsidRPr="007D5540" w:rsidRDefault="00467AE7" w:rsidP="007D5540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60200</w:t>
                        </w:r>
                      </w:p>
                    </w:txbxContent>
                  </v:textbox>
                </v:shape>
                <v:shape id="Text Box 164" o:spid="_x0000_s1037" type="#_x0000_t202" style="position:absolute;left:1806;top:3847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<v:textbox>
                    <w:txbxContent>
                      <w:p w:rsidR="00467AE7" w:rsidRPr="007D5540" w:rsidRDefault="00467AE7" w:rsidP="007D5540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60200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6173" w:rsidRPr="007D2630" w:rsidRDefault="00996173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996173" w:rsidRPr="007D2630" w:rsidRDefault="00996173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996173" w:rsidRPr="007D2630" w:rsidRDefault="00996173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996173" w:rsidRPr="007D2630" w:rsidRDefault="00996173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996173" w:rsidRPr="007D2630" w:rsidRDefault="00996173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996173" w:rsidRPr="007D2630" w:rsidRDefault="00996173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996173" w:rsidRPr="007D2630" w:rsidRDefault="00481496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D2630">
        <w:rPr>
          <w:rFonts w:ascii="Arial" w:hAnsi="Arial" w:cs="Arial"/>
          <w:color w:val="000000"/>
          <w:sz w:val="22"/>
          <w:szCs w:val="22"/>
        </w:rPr>
        <w:t>Analizar las siguientes notaciones</w:t>
      </w:r>
      <w:r w:rsidR="007D5540" w:rsidRPr="007D2630">
        <w:rPr>
          <w:rFonts w:ascii="Arial" w:hAnsi="Arial" w:cs="Arial"/>
          <w:color w:val="000000"/>
          <w:sz w:val="22"/>
          <w:szCs w:val="22"/>
        </w:rPr>
        <w:t>:</w:t>
      </w:r>
    </w:p>
    <w:p w:rsidR="007D5540" w:rsidRPr="007D2630" w:rsidRDefault="007D5540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7D5540" w:rsidRPr="007D2630" w:rsidRDefault="007D5540" w:rsidP="00066A09">
      <w:pPr>
        <w:jc w:val="both"/>
        <w:rPr>
          <w:rFonts w:ascii="Arial" w:hAnsi="Arial" w:cs="Arial"/>
          <w:b/>
          <w:color w:val="000000"/>
        </w:rPr>
      </w:pPr>
      <w:proofErr w:type="spellStart"/>
      <w:proofErr w:type="gramStart"/>
      <w:r w:rsidRPr="007D2630">
        <w:rPr>
          <w:rFonts w:ascii="Arial" w:hAnsi="Arial" w:cs="Arial"/>
          <w:b/>
          <w:color w:val="000000"/>
        </w:rPr>
        <w:t>cprintf</w:t>
      </w:r>
      <w:proofErr w:type="spellEnd"/>
      <w:proofErr w:type="gramEnd"/>
      <w:r w:rsidRPr="007D2630">
        <w:rPr>
          <w:rFonts w:ascii="Arial" w:hAnsi="Arial" w:cs="Arial"/>
          <w:b/>
          <w:color w:val="000000"/>
        </w:rPr>
        <w:t>(“%u”,</w:t>
      </w:r>
      <w:proofErr w:type="spellStart"/>
      <w:r w:rsidRPr="007D2630">
        <w:rPr>
          <w:rFonts w:ascii="Arial" w:hAnsi="Arial" w:cs="Arial"/>
          <w:b/>
          <w:color w:val="000000"/>
        </w:rPr>
        <w:t>ppENT</w:t>
      </w:r>
      <w:proofErr w:type="spellEnd"/>
      <w:r w:rsidRPr="007D2630">
        <w:rPr>
          <w:rFonts w:ascii="Arial" w:hAnsi="Arial" w:cs="Arial"/>
          <w:b/>
          <w:color w:val="000000"/>
        </w:rPr>
        <w:t>)    --&gt; muestra 60200</w:t>
      </w:r>
    </w:p>
    <w:p w:rsidR="007D5540" w:rsidRPr="007D2630" w:rsidRDefault="007D5540" w:rsidP="00066A09">
      <w:pPr>
        <w:jc w:val="both"/>
        <w:rPr>
          <w:rFonts w:ascii="Arial" w:hAnsi="Arial" w:cs="Arial"/>
          <w:b/>
          <w:color w:val="000000"/>
        </w:rPr>
      </w:pPr>
      <w:proofErr w:type="spellStart"/>
      <w:proofErr w:type="gramStart"/>
      <w:r w:rsidRPr="007D2630">
        <w:rPr>
          <w:rFonts w:ascii="Arial" w:hAnsi="Arial" w:cs="Arial"/>
          <w:b/>
          <w:color w:val="000000"/>
        </w:rPr>
        <w:t>cprintf</w:t>
      </w:r>
      <w:proofErr w:type="spellEnd"/>
      <w:proofErr w:type="gramEnd"/>
      <w:r w:rsidRPr="007D2630">
        <w:rPr>
          <w:rFonts w:ascii="Arial" w:hAnsi="Arial" w:cs="Arial"/>
          <w:b/>
          <w:color w:val="000000"/>
        </w:rPr>
        <w:t>(“%u”,*</w:t>
      </w:r>
      <w:proofErr w:type="spellStart"/>
      <w:r w:rsidRPr="007D2630">
        <w:rPr>
          <w:rFonts w:ascii="Arial" w:hAnsi="Arial" w:cs="Arial"/>
          <w:b/>
          <w:color w:val="000000"/>
        </w:rPr>
        <w:t>ppENT</w:t>
      </w:r>
      <w:proofErr w:type="spellEnd"/>
      <w:r w:rsidRPr="007D2630">
        <w:rPr>
          <w:rFonts w:ascii="Arial" w:hAnsi="Arial" w:cs="Arial"/>
          <w:b/>
          <w:color w:val="000000"/>
        </w:rPr>
        <w:t>)  --&gt; muestra 60500</w:t>
      </w:r>
    </w:p>
    <w:p w:rsidR="007D5540" w:rsidRPr="007D2630" w:rsidRDefault="007D5540" w:rsidP="00066A09">
      <w:pPr>
        <w:jc w:val="both"/>
        <w:rPr>
          <w:rFonts w:ascii="Arial" w:hAnsi="Arial" w:cs="Arial"/>
          <w:b/>
          <w:color w:val="000000"/>
        </w:rPr>
      </w:pPr>
      <w:proofErr w:type="spellStart"/>
      <w:proofErr w:type="gramStart"/>
      <w:r w:rsidRPr="007D2630">
        <w:rPr>
          <w:rFonts w:ascii="Arial" w:hAnsi="Arial" w:cs="Arial"/>
          <w:b/>
          <w:color w:val="000000"/>
        </w:rPr>
        <w:t>cprintf</w:t>
      </w:r>
      <w:proofErr w:type="spellEnd"/>
      <w:proofErr w:type="gramEnd"/>
      <w:r w:rsidRPr="007D2630">
        <w:rPr>
          <w:rFonts w:ascii="Arial" w:hAnsi="Arial" w:cs="Arial"/>
          <w:b/>
          <w:color w:val="000000"/>
        </w:rPr>
        <w:t>(“%d”,**</w:t>
      </w:r>
      <w:proofErr w:type="spellStart"/>
      <w:r w:rsidRPr="007D2630">
        <w:rPr>
          <w:rFonts w:ascii="Arial" w:hAnsi="Arial" w:cs="Arial"/>
          <w:b/>
          <w:color w:val="000000"/>
        </w:rPr>
        <w:t>ppENT</w:t>
      </w:r>
      <w:proofErr w:type="spellEnd"/>
      <w:r w:rsidRPr="007D2630">
        <w:rPr>
          <w:rFonts w:ascii="Arial" w:hAnsi="Arial" w:cs="Arial"/>
          <w:b/>
          <w:color w:val="000000"/>
        </w:rPr>
        <w:t>) --&gt; muestra 1525</w:t>
      </w:r>
    </w:p>
    <w:p w:rsidR="007D5540" w:rsidRPr="007D2630" w:rsidRDefault="007D5540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13454" w:rsidRDefault="00513454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D2630">
        <w:rPr>
          <w:rFonts w:ascii="Arial" w:hAnsi="Arial" w:cs="Arial"/>
          <w:color w:val="000000"/>
          <w:sz w:val="22"/>
          <w:szCs w:val="22"/>
        </w:rPr>
        <w:t xml:space="preserve">O sea que la primera </w:t>
      </w:r>
      <w:proofErr w:type="spellStart"/>
      <w:r w:rsidRPr="007D2630">
        <w:rPr>
          <w:rFonts w:ascii="Arial" w:hAnsi="Arial" w:cs="Arial"/>
          <w:color w:val="000000"/>
          <w:sz w:val="22"/>
          <w:szCs w:val="22"/>
        </w:rPr>
        <w:t>indirección</w:t>
      </w:r>
      <w:proofErr w:type="spellEnd"/>
      <w:r w:rsidRPr="007D2630">
        <w:rPr>
          <w:rFonts w:ascii="Arial" w:hAnsi="Arial" w:cs="Arial"/>
          <w:color w:val="000000"/>
          <w:sz w:val="22"/>
          <w:szCs w:val="22"/>
        </w:rPr>
        <w:t xml:space="preserve"> referencia la direcc</w:t>
      </w:r>
      <w:r w:rsidR="00FC1886">
        <w:rPr>
          <w:rFonts w:ascii="Arial" w:hAnsi="Arial" w:cs="Arial"/>
          <w:color w:val="000000"/>
          <w:sz w:val="22"/>
          <w:szCs w:val="22"/>
        </w:rPr>
        <w:t>ión donde se halla el dato</w:t>
      </w:r>
      <w:r w:rsidRPr="007D2630">
        <w:rPr>
          <w:rFonts w:ascii="Arial" w:hAnsi="Arial" w:cs="Arial"/>
          <w:color w:val="000000"/>
          <w:sz w:val="22"/>
          <w:szCs w:val="22"/>
        </w:rPr>
        <w:t>, y la segunda el dato en sí: 1525.</w:t>
      </w:r>
    </w:p>
    <w:p w:rsidR="00467AE7" w:rsidRDefault="00467AE7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467AE7" w:rsidRPr="007C06C6" w:rsidRDefault="00467AE7" w:rsidP="00066A09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>//----- EjeClase4_1.cpp----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>#include &lt;conio.h&gt;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>#include &lt;stdlib.h&gt;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467AE7">
        <w:rPr>
          <w:rFonts w:ascii="Arial" w:hAnsi="Arial" w:cs="Arial"/>
          <w:color w:val="000000"/>
          <w:sz w:val="22"/>
          <w:szCs w:val="22"/>
        </w:rPr>
        <w:t>void</w:t>
      </w:r>
      <w:proofErr w:type="spellEnd"/>
      <w:proofErr w:type="gramEnd"/>
      <w:r w:rsidRPr="00467AE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67AE7"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 w:rsidRPr="00467AE7">
        <w:rPr>
          <w:rFonts w:ascii="Arial" w:hAnsi="Arial" w:cs="Arial"/>
          <w:color w:val="000000"/>
          <w:sz w:val="22"/>
          <w:szCs w:val="22"/>
        </w:rPr>
        <w:t>()</w:t>
      </w: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67AE7">
        <w:rPr>
          <w:rFonts w:ascii="Arial" w:hAnsi="Arial" w:cs="Arial"/>
          <w:color w:val="000000"/>
          <w:sz w:val="22"/>
          <w:szCs w:val="22"/>
        </w:rPr>
        <w:t>{</w:t>
      </w: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67AE7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467AE7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467AE7">
        <w:rPr>
          <w:rFonts w:ascii="Arial" w:hAnsi="Arial" w:cs="Arial"/>
          <w:color w:val="000000"/>
          <w:sz w:val="22"/>
          <w:szCs w:val="22"/>
        </w:rPr>
        <w:t xml:space="preserve"> A;  //variable</w:t>
      </w: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67AE7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467AE7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467AE7">
        <w:rPr>
          <w:rFonts w:ascii="Arial" w:hAnsi="Arial" w:cs="Arial"/>
          <w:color w:val="000000"/>
          <w:sz w:val="22"/>
          <w:szCs w:val="22"/>
        </w:rPr>
        <w:t xml:space="preserve"> *</w:t>
      </w:r>
      <w:proofErr w:type="spellStart"/>
      <w:r w:rsidRPr="00467AE7">
        <w:rPr>
          <w:rFonts w:ascii="Arial" w:hAnsi="Arial" w:cs="Arial"/>
          <w:color w:val="000000"/>
          <w:sz w:val="22"/>
          <w:szCs w:val="22"/>
        </w:rPr>
        <w:t>pA</w:t>
      </w:r>
      <w:proofErr w:type="spellEnd"/>
      <w:r w:rsidRPr="00467AE7">
        <w:rPr>
          <w:rFonts w:ascii="Arial" w:hAnsi="Arial" w:cs="Arial"/>
          <w:color w:val="000000"/>
          <w:sz w:val="22"/>
          <w:szCs w:val="22"/>
        </w:rPr>
        <w:t xml:space="preserve">; //puntero </w:t>
      </w: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67AE7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467AE7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467AE7">
        <w:rPr>
          <w:rFonts w:ascii="Arial" w:hAnsi="Arial" w:cs="Arial"/>
          <w:color w:val="000000"/>
          <w:sz w:val="22"/>
          <w:szCs w:val="22"/>
        </w:rPr>
        <w:t xml:space="preserve"> **</w:t>
      </w:r>
      <w:proofErr w:type="spellStart"/>
      <w:r w:rsidRPr="00467AE7">
        <w:rPr>
          <w:rFonts w:ascii="Arial" w:hAnsi="Arial" w:cs="Arial"/>
          <w:color w:val="000000"/>
          <w:sz w:val="22"/>
          <w:szCs w:val="22"/>
        </w:rPr>
        <w:t>ppA</w:t>
      </w:r>
      <w:proofErr w:type="spellEnd"/>
      <w:r w:rsidRPr="00467AE7">
        <w:rPr>
          <w:rFonts w:ascii="Arial" w:hAnsi="Arial" w:cs="Arial"/>
          <w:color w:val="000000"/>
          <w:sz w:val="22"/>
          <w:szCs w:val="22"/>
        </w:rPr>
        <w:t>;//puntero doble</w:t>
      </w: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67AE7"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67AE7">
        <w:rPr>
          <w:rFonts w:ascii="Arial" w:hAnsi="Arial" w:cs="Arial"/>
          <w:color w:val="000000"/>
          <w:sz w:val="22"/>
          <w:szCs w:val="22"/>
        </w:rPr>
        <w:t xml:space="preserve">  A=5;</w:t>
      </w: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67AE7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467AE7">
        <w:rPr>
          <w:rFonts w:ascii="Arial" w:hAnsi="Arial" w:cs="Arial"/>
          <w:color w:val="000000"/>
          <w:sz w:val="22"/>
          <w:szCs w:val="22"/>
        </w:rPr>
        <w:t>cprintf</w:t>
      </w:r>
      <w:proofErr w:type="spellEnd"/>
      <w:proofErr w:type="gramEnd"/>
      <w:r w:rsidRPr="00467AE7">
        <w:rPr>
          <w:rFonts w:ascii="Arial" w:hAnsi="Arial" w:cs="Arial"/>
          <w:color w:val="000000"/>
          <w:sz w:val="22"/>
          <w:szCs w:val="22"/>
        </w:rPr>
        <w:t>("dato de A: %d\r\</w:t>
      </w:r>
      <w:proofErr w:type="spellStart"/>
      <w:r w:rsidRPr="00467AE7">
        <w:rPr>
          <w:rFonts w:ascii="Arial" w:hAnsi="Arial" w:cs="Arial"/>
          <w:color w:val="000000"/>
          <w:sz w:val="22"/>
          <w:szCs w:val="22"/>
        </w:rPr>
        <w:t>n",A</w:t>
      </w:r>
      <w:proofErr w:type="spellEnd"/>
      <w:r w:rsidRPr="00467AE7">
        <w:rPr>
          <w:rFonts w:ascii="Arial" w:hAnsi="Arial" w:cs="Arial"/>
          <w:color w:val="000000"/>
          <w:sz w:val="22"/>
          <w:szCs w:val="22"/>
        </w:rPr>
        <w:t>);</w:t>
      </w: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67AE7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467AE7">
        <w:rPr>
          <w:rFonts w:ascii="Arial" w:hAnsi="Arial" w:cs="Arial"/>
          <w:color w:val="000000"/>
          <w:sz w:val="22"/>
          <w:szCs w:val="22"/>
        </w:rPr>
        <w:t>pA</w:t>
      </w:r>
      <w:proofErr w:type="spellEnd"/>
      <w:r w:rsidRPr="00467AE7">
        <w:rPr>
          <w:rFonts w:ascii="Arial" w:hAnsi="Arial" w:cs="Arial"/>
          <w:color w:val="000000"/>
          <w:sz w:val="22"/>
          <w:szCs w:val="22"/>
        </w:rPr>
        <w:t xml:space="preserve">=&amp;A;  </w:t>
      </w: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67AE7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467AE7">
        <w:rPr>
          <w:rFonts w:ascii="Arial" w:hAnsi="Arial" w:cs="Arial"/>
          <w:color w:val="000000"/>
          <w:sz w:val="22"/>
          <w:szCs w:val="22"/>
        </w:rPr>
        <w:t>cprintf</w:t>
      </w:r>
      <w:proofErr w:type="spellEnd"/>
      <w:proofErr w:type="gramEnd"/>
      <w:r w:rsidRPr="00467AE7">
        <w:rPr>
          <w:rFonts w:ascii="Arial" w:hAnsi="Arial" w:cs="Arial"/>
          <w:color w:val="000000"/>
          <w:sz w:val="22"/>
          <w:szCs w:val="22"/>
        </w:rPr>
        <w:t>("</w:t>
      </w:r>
      <w:proofErr w:type="spellStart"/>
      <w:r w:rsidRPr="00467AE7">
        <w:rPr>
          <w:rFonts w:ascii="Arial" w:hAnsi="Arial" w:cs="Arial"/>
          <w:color w:val="000000"/>
          <w:sz w:val="22"/>
          <w:szCs w:val="22"/>
        </w:rPr>
        <w:t>direccion</w:t>
      </w:r>
      <w:proofErr w:type="spellEnd"/>
      <w:r w:rsidRPr="00467AE7"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 w:rsidRPr="00467AE7">
        <w:rPr>
          <w:rFonts w:ascii="Arial" w:hAnsi="Arial" w:cs="Arial"/>
          <w:color w:val="000000"/>
          <w:sz w:val="22"/>
          <w:szCs w:val="22"/>
        </w:rPr>
        <w:t>pA</w:t>
      </w:r>
      <w:proofErr w:type="spellEnd"/>
      <w:r w:rsidRPr="00467AE7">
        <w:rPr>
          <w:rFonts w:ascii="Arial" w:hAnsi="Arial" w:cs="Arial"/>
          <w:color w:val="000000"/>
          <w:sz w:val="22"/>
          <w:szCs w:val="22"/>
        </w:rPr>
        <w:t>: %d, dato de *</w:t>
      </w:r>
      <w:proofErr w:type="spellStart"/>
      <w:r w:rsidRPr="00467AE7">
        <w:rPr>
          <w:rFonts w:ascii="Arial" w:hAnsi="Arial" w:cs="Arial"/>
          <w:color w:val="000000"/>
          <w:sz w:val="22"/>
          <w:szCs w:val="22"/>
        </w:rPr>
        <w:t>pA</w:t>
      </w:r>
      <w:proofErr w:type="spellEnd"/>
      <w:r w:rsidRPr="00467AE7">
        <w:rPr>
          <w:rFonts w:ascii="Arial" w:hAnsi="Arial" w:cs="Arial"/>
          <w:color w:val="000000"/>
          <w:sz w:val="22"/>
          <w:szCs w:val="22"/>
        </w:rPr>
        <w:t>: %d\r\n",</w:t>
      </w:r>
      <w:proofErr w:type="spellStart"/>
      <w:r w:rsidRPr="00467AE7">
        <w:rPr>
          <w:rFonts w:ascii="Arial" w:hAnsi="Arial" w:cs="Arial"/>
          <w:color w:val="000000"/>
          <w:sz w:val="22"/>
          <w:szCs w:val="22"/>
        </w:rPr>
        <w:t>pA</w:t>
      </w:r>
      <w:proofErr w:type="spellEnd"/>
      <w:r w:rsidRPr="00467AE7">
        <w:rPr>
          <w:rFonts w:ascii="Arial" w:hAnsi="Arial" w:cs="Arial"/>
          <w:color w:val="000000"/>
          <w:sz w:val="22"/>
          <w:szCs w:val="22"/>
        </w:rPr>
        <w:t>,*</w:t>
      </w:r>
      <w:proofErr w:type="spellStart"/>
      <w:r w:rsidRPr="00467AE7">
        <w:rPr>
          <w:rFonts w:ascii="Arial" w:hAnsi="Arial" w:cs="Arial"/>
          <w:color w:val="000000"/>
          <w:sz w:val="22"/>
          <w:szCs w:val="22"/>
        </w:rPr>
        <w:t>pA</w:t>
      </w:r>
      <w:proofErr w:type="spellEnd"/>
      <w:r w:rsidRPr="00467AE7">
        <w:rPr>
          <w:rFonts w:ascii="Arial" w:hAnsi="Arial" w:cs="Arial"/>
          <w:color w:val="000000"/>
          <w:sz w:val="22"/>
          <w:szCs w:val="22"/>
        </w:rPr>
        <w:t>);</w:t>
      </w: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67AE7"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67AE7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467AE7">
        <w:rPr>
          <w:rFonts w:ascii="Arial" w:hAnsi="Arial" w:cs="Arial"/>
          <w:color w:val="000000"/>
          <w:sz w:val="22"/>
          <w:szCs w:val="22"/>
        </w:rPr>
        <w:t>ppA</w:t>
      </w:r>
      <w:proofErr w:type="spellEnd"/>
      <w:proofErr w:type="gramEnd"/>
      <w:r w:rsidRPr="00467AE7">
        <w:rPr>
          <w:rFonts w:ascii="Arial" w:hAnsi="Arial" w:cs="Arial"/>
          <w:color w:val="000000"/>
          <w:sz w:val="22"/>
          <w:szCs w:val="22"/>
        </w:rPr>
        <w:t>=&amp;</w:t>
      </w:r>
      <w:proofErr w:type="spellStart"/>
      <w:r w:rsidRPr="00467AE7">
        <w:rPr>
          <w:rFonts w:ascii="Arial" w:hAnsi="Arial" w:cs="Arial"/>
          <w:color w:val="000000"/>
          <w:sz w:val="22"/>
          <w:szCs w:val="22"/>
        </w:rPr>
        <w:t>pA</w:t>
      </w:r>
      <w:proofErr w:type="spellEnd"/>
      <w:r w:rsidRPr="00467AE7">
        <w:rPr>
          <w:rFonts w:ascii="Arial" w:hAnsi="Arial" w:cs="Arial"/>
          <w:color w:val="000000"/>
          <w:sz w:val="22"/>
          <w:szCs w:val="22"/>
        </w:rPr>
        <w:t>;</w:t>
      </w: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67AE7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467AE7">
        <w:rPr>
          <w:rFonts w:ascii="Arial" w:hAnsi="Arial" w:cs="Arial"/>
          <w:color w:val="000000"/>
          <w:sz w:val="22"/>
          <w:szCs w:val="22"/>
        </w:rPr>
        <w:t>cprintf</w:t>
      </w:r>
      <w:proofErr w:type="spellEnd"/>
      <w:proofErr w:type="gramEnd"/>
      <w:r w:rsidRPr="00467AE7">
        <w:rPr>
          <w:rFonts w:ascii="Arial" w:hAnsi="Arial" w:cs="Arial"/>
          <w:color w:val="000000"/>
          <w:sz w:val="22"/>
          <w:szCs w:val="22"/>
        </w:rPr>
        <w:t>("</w:t>
      </w:r>
      <w:proofErr w:type="spellStart"/>
      <w:r w:rsidRPr="00467AE7">
        <w:rPr>
          <w:rFonts w:ascii="Arial" w:hAnsi="Arial" w:cs="Arial"/>
          <w:color w:val="000000"/>
          <w:sz w:val="22"/>
          <w:szCs w:val="22"/>
        </w:rPr>
        <w:t>direccion</w:t>
      </w:r>
      <w:proofErr w:type="spellEnd"/>
      <w:r w:rsidRPr="00467AE7"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 w:rsidRPr="00467AE7">
        <w:rPr>
          <w:rFonts w:ascii="Arial" w:hAnsi="Arial" w:cs="Arial"/>
          <w:color w:val="000000"/>
          <w:sz w:val="22"/>
          <w:szCs w:val="22"/>
        </w:rPr>
        <w:t>ppA</w:t>
      </w:r>
      <w:proofErr w:type="spellEnd"/>
      <w:r w:rsidRPr="00467AE7">
        <w:rPr>
          <w:rFonts w:ascii="Arial" w:hAnsi="Arial" w:cs="Arial"/>
          <w:color w:val="000000"/>
          <w:sz w:val="22"/>
          <w:szCs w:val="22"/>
        </w:rPr>
        <w:t>:%u, dato de *</w:t>
      </w:r>
      <w:proofErr w:type="spellStart"/>
      <w:r w:rsidRPr="00467AE7">
        <w:rPr>
          <w:rFonts w:ascii="Arial" w:hAnsi="Arial" w:cs="Arial"/>
          <w:color w:val="000000"/>
          <w:sz w:val="22"/>
          <w:szCs w:val="22"/>
        </w:rPr>
        <w:t>ppA</w:t>
      </w:r>
      <w:proofErr w:type="spellEnd"/>
      <w:r w:rsidRPr="00467AE7">
        <w:rPr>
          <w:rFonts w:ascii="Arial" w:hAnsi="Arial" w:cs="Arial"/>
          <w:color w:val="000000"/>
          <w:sz w:val="22"/>
          <w:szCs w:val="22"/>
        </w:rPr>
        <w:t>:%u\r\n",</w:t>
      </w:r>
      <w:proofErr w:type="spellStart"/>
      <w:r w:rsidRPr="00467AE7">
        <w:rPr>
          <w:rFonts w:ascii="Arial" w:hAnsi="Arial" w:cs="Arial"/>
          <w:color w:val="000000"/>
          <w:sz w:val="22"/>
          <w:szCs w:val="22"/>
        </w:rPr>
        <w:t>ppA</w:t>
      </w:r>
      <w:proofErr w:type="spellEnd"/>
      <w:r w:rsidRPr="00467AE7">
        <w:rPr>
          <w:rFonts w:ascii="Arial" w:hAnsi="Arial" w:cs="Arial"/>
          <w:color w:val="000000"/>
          <w:sz w:val="22"/>
          <w:szCs w:val="22"/>
        </w:rPr>
        <w:t>,*</w:t>
      </w:r>
      <w:proofErr w:type="spellStart"/>
      <w:r w:rsidRPr="00467AE7">
        <w:rPr>
          <w:rFonts w:ascii="Arial" w:hAnsi="Arial" w:cs="Arial"/>
          <w:color w:val="000000"/>
          <w:sz w:val="22"/>
          <w:szCs w:val="22"/>
        </w:rPr>
        <w:t>ppA</w:t>
      </w:r>
      <w:proofErr w:type="spellEnd"/>
      <w:r w:rsidRPr="00467AE7">
        <w:rPr>
          <w:rFonts w:ascii="Arial" w:hAnsi="Arial" w:cs="Arial"/>
          <w:color w:val="000000"/>
          <w:sz w:val="22"/>
          <w:szCs w:val="22"/>
        </w:rPr>
        <w:t>);</w:t>
      </w: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67AE7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467AE7">
        <w:rPr>
          <w:rFonts w:ascii="Arial" w:hAnsi="Arial" w:cs="Arial"/>
          <w:color w:val="000000"/>
          <w:sz w:val="22"/>
          <w:szCs w:val="22"/>
        </w:rPr>
        <w:t>cprintf</w:t>
      </w:r>
      <w:proofErr w:type="spellEnd"/>
      <w:proofErr w:type="gramEnd"/>
      <w:r w:rsidRPr="00467AE7">
        <w:rPr>
          <w:rFonts w:ascii="Arial" w:hAnsi="Arial" w:cs="Arial"/>
          <w:color w:val="000000"/>
          <w:sz w:val="22"/>
          <w:szCs w:val="22"/>
        </w:rPr>
        <w:t>("lo que apunta el dato de **</w:t>
      </w:r>
      <w:proofErr w:type="spellStart"/>
      <w:r w:rsidRPr="00467AE7">
        <w:rPr>
          <w:rFonts w:ascii="Arial" w:hAnsi="Arial" w:cs="Arial"/>
          <w:color w:val="000000"/>
          <w:sz w:val="22"/>
          <w:szCs w:val="22"/>
        </w:rPr>
        <w:t>ppA</w:t>
      </w:r>
      <w:proofErr w:type="spellEnd"/>
      <w:r w:rsidRPr="00467AE7">
        <w:rPr>
          <w:rFonts w:ascii="Arial" w:hAnsi="Arial" w:cs="Arial"/>
          <w:color w:val="000000"/>
          <w:sz w:val="22"/>
          <w:szCs w:val="22"/>
        </w:rPr>
        <w:t>: %d \r\n",**</w:t>
      </w:r>
      <w:proofErr w:type="spellStart"/>
      <w:r w:rsidRPr="00467AE7">
        <w:rPr>
          <w:rFonts w:ascii="Arial" w:hAnsi="Arial" w:cs="Arial"/>
          <w:color w:val="000000"/>
          <w:sz w:val="22"/>
          <w:szCs w:val="22"/>
        </w:rPr>
        <w:t>ppA</w:t>
      </w:r>
      <w:proofErr w:type="spellEnd"/>
      <w:r w:rsidRPr="00467AE7">
        <w:rPr>
          <w:rFonts w:ascii="Arial" w:hAnsi="Arial" w:cs="Arial"/>
          <w:color w:val="000000"/>
          <w:sz w:val="22"/>
          <w:szCs w:val="22"/>
        </w:rPr>
        <w:t>);</w:t>
      </w: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67AE7"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67AE7">
        <w:rPr>
          <w:rFonts w:ascii="Arial" w:hAnsi="Arial" w:cs="Arial"/>
          <w:color w:val="000000"/>
          <w:sz w:val="22"/>
          <w:szCs w:val="22"/>
        </w:rPr>
        <w:t xml:space="preserve">  **</w:t>
      </w:r>
      <w:proofErr w:type="spellStart"/>
      <w:r w:rsidRPr="00467AE7">
        <w:rPr>
          <w:rFonts w:ascii="Arial" w:hAnsi="Arial" w:cs="Arial"/>
          <w:color w:val="000000"/>
          <w:sz w:val="22"/>
          <w:szCs w:val="22"/>
        </w:rPr>
        <w:t>ppA</w:t>
      </w:r>
      <w:proofErr w:type="spellEnd"/>
      <w:r w:rsidRPr="00467AE7">
        <w:rPr>
          <w:rFonts w:ascii="Arial" w:hAnsi="Arial" w:cs="Arial"/>
          <w:color w:val="000000"/>
          <w:sz w:val="22"/>
          <w:szCs w:val="22"/>
        </w:rPr>
        <w:t>=25;</w:t>
      </w: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67AE7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467AE7">
        <w:rPr>
          <w:rFonts w:ascii="Arial" w:hAnsi="Arial" w:cs="Arial"/>
          <w:color w:val="000000"/>
          <w:sz w:val="22"/>
          <w:szCs w:val="22"/>
        </w:rPr>
        <w:t>cprintf</w:t>
      </w:r>
      <w:proofErr w:type="spellEnd"/>
      <w:proofErr w:type="gramEnd"/>
      <w:r w:rsidRPr="00467AE7">
        <w:rPr>
          <w:rFonts w:ascii="Arial" w:hAnsi="Arial" w:cs="Arial"/>
          <w:color w:val="000000"/>
          <w:sz w:val="22"/>
          <w:szCs w:val="22"/>
        </w:rPr>
        <w:t>("variable a: %</w:t>
      </w:r>
      <w:proofErr w:type="spellStart"/>
      <w:r w:rsidRPr="00467AE7">
        <w:rPr>
          <w:rFonts w:ascii="Arial" w:hAnsi="Arial" w:cs="Arial"/>
          <w:color w:val="000000"/>
          <w:sz w:val="22"/>
          <w:szCs w:val="22"/>
        </w:rPr>
        <w:t>d",A</w:t>
      </w:r>
      <w:proofErr w:type="spellEnd"/>
      <w:r w:rsidRPr="00467AE7">
        <w:rPr>
          <w:rFonts w:ascii="Arial" w:hAnsi="Arial" w:cs="Arial"/>
          <w:color w:val="000000"/>
          <w:sz w:val="22"/>
          <w:szCs w:val="22"/>
        </w:rPr>
        <w:t>);</w:t>
      </w:r>
    </w:p>
    <w:p w:rsidR="00513454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67AE7">
        <w:rPr>
          <w:rFonts w:ascii="Arial" w:hAnsi="Arial" w:cs="Arial"/>
          <w:color w:val="000000"/>
          <w:sz w:val="22"/>
          <w:szCs w:val="22"/>
        </w:rPr>
        <w:t>}</w:t>
      </w:r>
    </w:p>
    <w:p w:rsidR="00467AE7" w:rsidRDefault="00467AE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467AE7" w:rsidRPr="007D2630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481496" w:rsidRPr="007D2630" w:rsidRDefault="00513454" w:rsidP="00066A09">
      <w:pPr>
        <w:jc w:val="both"/>
        <w:rPr>
          <w:rFonts w:ascii="Arial" w:hAnsi="Arial" w:cs="Arial"/>
          <w:color w:val="000000"/>
          <w:sz w:val="28"/>
          <w:szCs w:val="28"/>
        </w:rPr>
      </w:pPr>
      <w:r w:rsidRPr="007D2630">
        <w:rPr>
          <w:rFonts w:ascii="Arial" w:hAnsi="Arial" w:cs="Arial"/>
          <w:color w:val="000000"/>
          <w:sz w:val="28"/>
          <w:szCs w:val="28"/>
        </w:rPr>
        <w:t>Arreglo</w:t>
      </w:r>
      <w:r w:rsidR="005E26A0" w:rsidRPr="007D2630">
        <w:rPr>
          <w:rFonts w:ascii="Arial" w:hAnsi="Arial" w:cs="Arial"/>
          <w:color w:val="000000"/>
          <w:sz w:val="28"/>
          <w:szCs w:val="28"/>
        </w:rPr>
        <w:t>s</w:t>
      </w:r>
      <w:r w:rsidRPr="007D2630">
        <w:rPr>
          <w:rFonts w:ascii="Arial" w:hAnsi="Arial" w:cs="Arial"/>
          <w:color w:val="000000"/>
          <w:sz w:val="28"/>
          <w:szCs w:val="28"/>
        </w:rPr>
        <w:t xml:space="preserve"> bidimensional</w:t>
      </w:r>
      <w:r w:rsidR="005E26A0" w:rsidRPr="007D2630">
        <w:rPr>
          <w:rFonts w:ascii="Arial" w:hAnsi="Arial" w:cs="Arial"/>
          <w:color w:val="000000"/>
          <w:sz w:val="28"/>
          <w:szCs w:val="28"/>
        </w:rPr>
        <w:t>es</w:t>
      </w:r>
      <w:r w:rsidR="00A2659C">
        <w:rPr>
          <w:rFonts w:ascii="Arial" w:hAnsi="Arial" w:cs="Arial"/>
          <w:color w:val="000000"/>
          <w:sz w:val="28"/>
          <w:szCs w:val="28"/>
        </w:rPr>
        <w:t xml:space="preserve"> (Matrices) </w:t>
      </w:r>
      <w:r w:rsidR="00545237">
        <w:rPr>
          <w:rFonts w:ascii="Arial" w:hAnsi="Arial" w:cs="Arial"/>
          <w:color w:val="000000"/>
          <w:sz w:val="28"/>
          <w:szCs w:val="28"/>
        </w:rPr>
        <w:t xml:space="preserve"> en memoria dinámica</w:t>
      </w:r>
    </w:p>
    <w:p w:rsidR="00513454" w:rsidRPr="007D2630" w:rsidRDefault="00513454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13454" w:rsidRPr="007D2630" w:rsidRDefault="00513454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D2630">
        <w:rPr>
          <w:rFonts w:ascii="Arial" w:hAnsi="Arial" w:cs="Arial"/>
          <w:color w:val="000000"/>
          <w:sz w:val="22"/>
          <w:szCs w:val="22"/>
        </w:rPr>
        <w:t xml:space="preserve">Si el contenido en sí de </w:t>
      </w:r>
      <w:proofErr w:type="spellStart"/>
      <w:r w:rsidRPr="007D2630">
        <w:rPr>
          <w:rFonts w:ascii="Arial" w:hAnsi="Arial" w:cs="Arial"/>
          <w:b/>
          <w:color w:val="000000"/>
          <w:sz w:val="22"/>
          <w:szCs w:val="22"/>
        </w:rPr>
        <w:t>ppENT</w:t>
      </w:r>
      <w:proofErr w:type="spellEnd"/>
      <w:r w:rsidRPr="007D2630">
        <w:rPr>
          <w:rFonts w:ascii="Arial" w:hAnsi="Arial" w:cs="Arial"/>
          <w:color w:val="000000"/>
          <w:sz w:val="22"/>
          <w:szCs w:val="22"/>
        </w:rPr>
        <w:t xml:space="preserve"> es la dirección donde se halla otro </w:t>
      </w:r>
      <w:r w:rsidR="00FC1886">
        <w:rPr>
          <w:rFonts w:ascii="Arial" w:hAnsi="Arial" w:cs="Arial"/>
          <w:color w:val="000000"/>
          <w:sz w:val="22"/>
          <w:szCs w:val="22"/>
        </w:rPr>
        <w:t>puntero</w:t>
      </w:r>
      <w:r w:rsidRPr="007D2630">
        <w:rPr>
          <w:rFonts w:ascii="Arial" w:hAnsi="Arial" w:cs="Arial"/>
          <w:color w:val="000000"/>
          <w:sz w:val="22"/>
          <w:szCs w:val="22"/>
        </w:rPr>
        <w:t>, bien podría ser un arreglo de apuntadores en lugar de uno sólo:</w:t>
      </w:r>
    </w:p>
    <w:p w:rsidR="003851EE" w:rsidRPr="007D2630" w:rsidRDefault="003851EE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13454" w:rsidRPr="007D2630" w:rsidRDefault="00A810A1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g">
            <w:drawing>
              <wp:anchor distT="0" distB="0" distL="114300" distR="114300" simplePos="0" relativeHeight="251610624" behindDoc="0" locked="0" layoutInCell="1" allowOverlap="1" wp14:anchorId="6BBE1786" wp14:editId="7699544E">
                <wp:simplePos x="0" y="0"/>
                <wp:positionH relativeFrom="column">
                  <wp:posOffset>0</wp:posOffset>
                </wp:positionH>
                <wp:positionV relativeFrom="paragraph">
                  <wp:posOffset>146685</wp:posOffset>
                </wp:positionV>
                <wp:extent cx="5257800" cy="2514600"/>
                <wp:effectExtent l="9525" t="13335" r="19050" b="15240"/>
                <wp:wrapNone/>
                <wp:docPr id="139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514600"/>
                          <a:chOff x="1701" y="9770"/>
                          <a:chExt cx="8280" cy="3960"/>
                        </a:xfrm>
                      </wpg:grpSpPr>
                      <wps:wsp>
                        <wps:cNvPr id="140" name="Line 213"/>
                        <wps:cNvCnPr/>
                        <wps:spPr bwMode="auto">
                          <a:xfrm>
                            <a:off x="3141" y="10130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701" y="10383"/>
                            <a:ext cx="12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3681" y="10383"/>
                            <a:ext cx="1260" cy="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Line 167"/>
                        <wps:cNvCnPr/>
                        <wps:spPr bwMode="auto">
                          <a:xfrm>
                            <a:off x="3681" y="10743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68"/>
                        <wps:cNvCnPr/>
                        <wps:spPr bwMode="auto">
                          <a:xfrm>
                            <a:off x="3681" y="11103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69"/>
                        <wps:cNvCnPr/>
                        <wps:spPr bwMode="auto">
                          <a:xfrm>
                            <a:off x="3681" y="11463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70"/>
                        <wps:cNvCnPr/>
                        <wps:spPr bwMode="auto">
                          <a:xfrm>
                            <a:off x="3681" y="12363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71"/>
                        <wps:cNvCnPr/>
                        <wps:spPr bwMode="auto">
                          <a:xfrm>
                            <a:off x="2961" y="1056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6021" y="10383"/>
                            <a:ext cx="39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Line 173"/>
                        <wps:cNvCnPr/>
                        <wps:spPr bwMode="auto">
                          <a:xfrm>
                            <a:off x="4941" y="10563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6021" y="10743"/>
                            <a:ext cx="39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Line 175"/>
                        <wps:cNvCnPr/>
                        <wps:spPr bwMode="auto">
                          <a:xfrm>
                            <a:off x="4941" y="10923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6021" y="11103"/>
                            <a:ext cx="39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Line 177"/>
                        <wps:cNvCnPr/>
                        <wps:spPr bwMode="auto">
                          <a:xfrm>
                            <a:off x="4941" y="11283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6021" y="12363"/>
                            <a:ext cx="39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Line 179"/>
                        <wps:cNvCnPr/>
                        <wps:spPr bwMode="auto">
                          <a:xfrm>
                            <a:off x="4941" y="12543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80"/>
                        <wps:cNvCnPr/>
                        <wps:spPr bwMode="auto">
                          <a:xfrm>
                            <a:off x="6381" y="1038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81"/>
                        <wps:cNvCnPr/>
                        <wps:spPr bwMode="auto">
                          <a:xfrm>
                            <a:off x="6741" y="1038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82"/>
                        <wps:cNvCnPr/>
                        <wps:spPr bwMode="auto">
                          <a:xfrm>
                            <a:off x="7101" y="1038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83"/>
                        <wps:cNvCnPr/>
                        <wps:spPr bwMode="auto">
                          <a:xfrm>
                            <a:off x="6381" y="1074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84"/>
                        <wps:cNvCnPr/>
                        <wps:spPr bwMode="auto">
                          <a:xfrm>
                            <a:off x="6741" y="1074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85"/>
                        <wps:cNvCnPr/>
                        <wps:spPr bwMode="auto">
                          <a:xfrm>
                            <a:off x="7101" y="1074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86"/>
                        <wps:cNvCnPr/>
                        <wps:spPr bwMode="auto">
                          <a:xfrm>
                            <a:off x="6381" y="1110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87"/>
                        <wps:cNvCnPr/>
                        <wps:spPr bwMode="auto">
                          <a:xfrm>
                            <a:off x="6741" y="1110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88"/>
                        <wps:cNvCnPr/>
                        <wps:spPr bwMode="auto">
                          <a:xfrm>
                            <a:off x="7101" y="1110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189"/>
                        <wps:cNvCnPr/>
                        <wps:spPr bwMode="auto">
                          <a:xfrm>
                            <a:off x="8901" y="1038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90"/>
                        <wps:cNvCnPr/>
                        <wps:spPr bwMode="auto">
                          <a:xfrm>
                            <a:off x="9261" y="1038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91"/>
                        <wps:cNvCnPr/>
                        <wps:spPr bwMode="auto">
                          <a:xfrm>
                            <a:off x="9621" y="1038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92"/>
                        <wps:cNvCnPr/>
                        <wps:spPr bwMode="auto">
                          <a:xfrm>
                            <a:off x="8901" y="1074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93"/>
                        <wps:cNvCnPr/>
                        <wps:spPr bwMode="auto">
                          <a:xfrm>
                            <a:off x="9261" y="1074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94"/>
                        <wps:cNvCnPr/>
                        <wps:spPr bwMode="auto">
                          <a:xfrm>
                            <a:off x="9621" y="1074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95"/>
                        <wps:cNvCnPr/>
                        <wps:spPr bwMode="auto">
                          <a:xfrm>
                            <a:off x="8901" y="1110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96"/>
                        <wps:cNvCnPr/>
                        <wps:spPr bwMode="auto">
                          <a:xfrm>
                            <a:off x="9261" y="1110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97"/>
                        <wps:cNvCnPr/>
                        <wps:spPr bwMode="auto">
                          <a:xfrm>
                            <a:off x="9621" y="1110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98"/>
                        <wps:cNvCnPr/>
                        <wps:spPr bwMode="auto">
                          <a:xfrm>
                            <a:off x="6381" y="1236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99"/>
                        <wps:cNvCnPr/>
                        <wps:spPr bwMode="auto">
                          <a:xfrm>
                            <a:off x="6741" y="1236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200"/>
                        <wps:cNvCnPr/>
                        <wps:spPr bwMode="auto">
                          <a:xfrm>
                            <a:off x="7101" y="1236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201"/>
                        <wps:cNvCnPr/>
                        <wps:spPr bwMode="auto">
                          <a:xfrm>
                            <a:off x="8901" y="1236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202"/>
                        <wps:cNvCnPr/>
                        <wps:spPr bwMode="auto">
                          <a:xfrm>
                            <a:off x="9261" y="1236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203"/>
                        <wps:cNvCnPr/>
                        <wps:spPr bwMode="auto">
                          <a:xfrm>
                            <a:off x="9621" y="1236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9950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C15" w:rsidRPr="00513454" w:rsidRDefault="00717C15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proofErr w:type="gramStart"/>
                              <w:r w:rsidRPr="00513454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513454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 **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10370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C15" w:rsidRPr="00513454" w:rsidRDefault="00717C15" w:rsidP="00513454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Line 207"/>
                        <wps:cNvCnPr/>
                        <wps:spPr bwMode="auto">
                          <a:xfrm>
                            <a:off x="6021" y="977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208"/>
                        <wps:cNvCnPr/>
                        <wps:spPr bwMode="auto">
                          <a:xfrm>
                            <a:off x="9951" y="977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7641" y="9875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C15" w:rsidRPr="006B4044" w:rsidRDefault="00717C15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DIM2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Line 210"/>
                        <wps:cNvCnPr/>
                        <wps:spPr bwMode="auto">
                          <a:xfrm flipH="1">
                            <a:off x="6021" y="10055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11"/>
                        <wps:cNvCnPr/>
                        <wps:spPr bwMode="auto">
                          <a:xfrm>
                            <a:off x="8361" y="10055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2751" y="11255"/>
                            <a:ext cx="9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C15" w:rsidRPr="006B4044" w:rsidRDefault="00717C15" w:rsidP="006B4044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DIM1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13190"/>
                            <a:ext cx="288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C15" w:rsidRPr="006B4044" w:rsidRDefault="00717C15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MEMORIA  DINAMICA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10237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C15" w:rsidRPr="00513454" w:rsidRDefault="00717C15" w:rsidP="003851EE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proofErr w:type="gramStart"/>
                              <w:r w:rsidRPr="00513454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513454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 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12217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C15" w:rsidRPr="00513454" w:rsidRDefault="00717C15" w:rsidP="003851EE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proofErr w:type="gramStart"/>
                              <w:r w:rsidRPr="00513454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513454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 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7" o:spid="_x0000_s1038" style="position:absolute;left:0;text-align:left;margin-left:0;margin-top:11.55pt;width:414pt;height:198pt;z-index:251610624" coordorigin="1701,9770" coordsize="828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">
                <v:line id="Line 213" o:spid="_x0000_s1039" style="position:absolute;visibility:visible;mso-wrap-style:square" from="3141,10130" to="3141,13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kkk8EAAADcAAAADwAAAGRycy9kb3ducmV2LnhtbESPTWsCMRCG7wX/QxihN81aRGRrFClI&#10;vcmq0Ot0M92s3UyWJLrbf985FHqbYd6PZza70XfqQTG1gQ0s5gUo4jrYlhsD18thtgaVMrLFLjAZ&#10;+KEEu+3kaYOlDQNX9DjnRkkIpxINuJz7UutUO/KY5qEnlttXiB6zrLHRNuIg4b7TL0Wx0h5blgaH&#10;Pb05qr/Pdy+9Fb3fYlwNI6f683SjfeU+BmOep+P+FVSmMf+L/9xHK/hLwZdnZAK9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6SSTwQAAANwAAAAPAAAAAAAAAAAAAAAA&#10;AKECAABkcnMvZG93bnJldi54bWxQSwUGAAAAAAQABAD5AAAAjwMAAAAA&#10;" strokeweight="1pt">
                  <v:stroke dashstyle="dash"/>
                </v:line>
                <v:rect id="Rectangle 165" o:spid="_x0000_s1040" style="position:absolute;left:1701;top:10383;width:12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sn0cMA&#10;AADcAAAADwAAAGRycy9kb3ducmV2LnhtbERPS4vCMBC+C/sfwix4EU19INI1yqIriAfBB7jHoZlt&#10;yzaTkkSt/nojCN7m43vOdN6YSlzI+dKygn4vAUGcWV1yruB4WHUnIHxA1lhZJgU38jCffbSmmGp7&#10;5R1d9iEXMYR9igqKEOpUSp8VZND3bE0cuT/rDIYIXS61w2sMN5UcJMlYGiw5NhRY06Kg7H9/Ngrq&#10;0wLNz1aGjbsN77/n43a5TDpKtT+b7y8QgZrwFr/cax3nj/rwfCZ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sn0cMAAADcAAAADwAAAAAAAAAAAAAAAACYAgAAZHJzL2Rv&#10;d25yZXYueG1sUEsFBgAAAAAEAAQA9QAAAIgDAAAAAA==&#10;" strokeweight="1.5pt"/>
                <v:rect id="Rectangle 166" o:spid="_x0000_s1041" style="position:absolute;left:3681;top:10383;width:126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m5psMA&#10;AADcAAAADwAAAGRycy9kb3ducmV2LnhtbERPS4vCMBC+C/sfwix4EU1XRaRrlMUHiAfBB7jHoZlt&#10;yzaTkkSt/nojCN7m43vOZNaYSlzI+dKygq9eAoI4s7rkXMHxsOqOQfiArLGyTApu5GE2/WhNMNX2&#10;yju67EMuYgj7FBUUIdSplD4ryKDv2Zo4cn/WGQwRulxqh9cYbirZT5KRNFhybCiwpnlB2f/+bBTU&#10;pzma5VaGjbsN7r/n43axSDpKtT+bn28QgZrwFr/cax3nD/vwfCZe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m5psMAAADcAAAADwAAAAAAAAAAAAAAAACYAgAAZHJzL2Rv&#10;d25yZXYueG1sUEsFBgAAAAAEAAQA9QAAAIgDAAAAAA==&#10;" strokeweight="1.5pt"/>
                <v:line id="Line 167" o:spid="_x0000_s1042" style="position:absolute;visibility:visible;mso-wrap-style:square" from="3681,10743" to="4941,10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<v:line id="Line 168" o:spid="_x0000_s1043" style="position:absolute;visibility:visible;mso-wrap-style:square" from="3681,11103" to="4941,1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v:line id="Line 169" o:spid="_x0000_s1044" style="position:absolute;visibility:visible;mso-wrap-style:square" from="3681,11463" to="4941,11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<v:line id="Line 170" o:spid="_x0000_s1045" style="position:absolute;visibility:visible;mso-wrap-style:square" from="3681,12363" to="4941,12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<v:line id="Line 171" o:spid="_x0000_s1046" style="position:absolute;visibility:visible;mso-wrap-style:square" from="2961,10563" to="3681,10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MHPcQAAADcAAAADwAAAGRycy9kb3ducmV2LnhtbERP22rCQBB9F/oPywh9Ed3EikrqKqIU&#10;akFbL/R5yI5JaHY2ZLea9Ou7guDbHM51ZovGlOJCtSssK4gHEQji1OqCMwWn41t/CsJ5ZI2lZVLQ&#10;koPF/Kkzw0TbK+/pcvCZCCHsElSQe18lUro0J4NuYCviwJ1tbdAHWGdS13gN4aaUwygaS4MFh4Yc&#10;K1rllP4cfo2CD/pbjze9zy2OfPz13b704rbYKfXcbZavIDw1/iG+u991mD+awO2ZcIG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kwc9xAAAANwAAAAPAAAAAAAAAAAA&#10;AAAAAKECAABkcnMvZG93bnJldi54bWxQSwUGAAAAAAQABAD5AAAAkgMAAAAA&#10;" strokeweight="2.25pt">
                  <v:stroke endarrow="block"/>
                </v:line>
                <v:rect id="Rectangle 172" o:spid="_x0000_s1047" style="position:absolute;left:6021;top:10383;width:39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GOTMYA&#10;AADcAAAADwAAAGRycy9kb3ducmV2LnhtbESPQWsCQQyF74X+hyEFL0VnraXI6iiiFaQHoSroMezE&#10;3cWdzDIz6tpf3xwKvSW8l/e+TOeda9SNQqw9GxgOMlDEhbc1lwYO+3V/DComZIuNZzLwoAjz2fPT&#10;FHPr7/xNt10qlYRwzNFAlVKbax2LihzGgW+JRTv74DDJGkptA94l3DX6Lcs+tMOapaHClpYVFZfd&#10;1Rloj0t0n1udvsJj9HO6HrarVfZqTO+lW0xAJerSv/nvemMF/11o5RmZQM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0GOTMYAAADcAAAADwAAAAAAAAAAAAAAAACYAgAAZHJz&#10;L2Rvd25yZXYueG1sUEsFBgAAAAAEAAQA9QAAAIsDAAAAAA==&#10;" strokeweight="1.5pt"/>
                <v:line id="Line 173" o:spid="_x0000_s1048" style="position:absolute;visibility:visible;mso-wrap-style:square" from="4941,10563" to="6021,10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j/m8QAAADcAAAADwAAAGRycy9kb3ducmV2LnhtbERPTWvCQBC9F/oflin01mxsbbDRVYpQ&#10;9dJD0h7sbciOSWx2NmTXJP57VxC8zeN9zmI1mkb01LnasoJJFIMgLqyuuVTw+/P1MgPhPLLGxjIp&#10;OJOD1fLxYYGptgNn1Oe+FCGEXYoKKu/bVEpXVGTQRbYlDtzBdgZ9gF0pdYdDCDeNfI3jRBqsOTRU&#10;2NK6ouI/PxkF7/iWlNn33h9207/juCaebPKtUs9P4+cchKfR38U3906H+dMPuD4TLpD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2P+bxAAAANwAAAAPAAAAAAAAAAAA&#10;AAAAAKECAABkcnMvZG93bnJldi54bWxQSwUGAAAAAAQABAD5AAAAkgMAAAAA&#10;" strokeweight="1.5pt">
                  <v:stroke endarrow="block"/>
                </v:line>
                <v:rect id="Rectangle 174" o:spid="_x0000_s1049" style="position:absolute;left:6021;top:10743;width:39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4Ul8YA&#10;AADcAAAADwAAAGRycy9kb3ducmV2LnhtbESPQWsCQQyF74X+hyEFL0VnrbTI6iiiFaQHoSroMezE&#10;3cWdzDIz6tpf3xwKvSW8l/e+TOeda9SNQqw9GxgOMlDEhbc1lwYO+3V/DComZIuNZzLwoAjz2fPT&#10;FHPr7/xNt10qlYRwzNFAlVKbax2LihzGgW+JRTv74DDJGkptA94l3DX6Lcs+tMOapaHClpYVFZfd&#10;1Rloj0t0n1udvsJj9HO6HrarVfZqTO+lW0xAJerSv/nvemMF/13w5RmZQM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4Ul8YAAADcAAAADwAAAAAAAAAAAAAAAACYAgAAZHJz&#10;L2Rvd25yZXYueG1sUEsFBgAAAAAEAAQA9QAAAIsDAAAAAA==&#10;" strokeweight="1.5pt"/>
                <v:line id="Line 175" o:spid="_x0000_s1050" style="position:absolute;visibility:visible;mso-wrap-style:square" from="4941,10923" to="6021,10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dlQMEAAADcAAAADwAAAGRycy9kb3ducmV2LnhtbERPS4vCMBC+L/gfwgje1rS+kK5RRPBx&#10;8WD14N6GZmy720xKE7X+eyMI3ubje85s0ZpK3KhxpWUFcT8CQZxZXXKu4HRcf09BOI+ssbJMCh7k&#10;YDHvfM0w0fbOB7qlPhchhF2CCgrv60RKlxVk0PVtTRy4i20M+gCbXOoG7yHcVHIQRRNpsOTQUGBN&#10;q4Ky//RqFIxxOMkP+7O/7Ea/f+2KON6kW6V63Xb5A8JT6z/it3unw/xxDK9nwgV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d2VAwQAAANwAAAAPAAAAAAAAAAAAAAAA&#10;AKECAABkcnMvZG93bnJldi54bWxQSwUGAAAAAAQABAD5AAAAjwMAAAAA&#10;" strokeweight="1.5pt">
                  <v:stroke endarrow="block"/>
                </v:line>
                <v:rect id="Rectangle 176" o:spid="_x0000_s1051" style="position:absolute;left:6021;top:11103;width:39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Ave8MA&#10;AADcAAAADwAAAGRycy9kb3ducmV2LnhtbERPS4vCMBC+C/sfwix4EU1XUaRrlMUHiAfBB7jHoZlt&#10;yzaTkkSt/nojCN7m43vOZNaYSlzI+dKygq9eAoI4s7rkXMHxsOqOQfiArLGyTApu5GE2/WhNMNX2&#10;yju67EMuYgj7FBUUIdSplD4ryKDv2Zo4cn/WGQwRulxqh9cYbirZT5KRNFhybCiwpnlB2f/+bBTU&#10;pzma5VaGjbsN7r/n43axSDpKtT+bn28QgZrwFr/cax3nD/vwfCZe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Ave8MAAADcAAAADwAAAAAAAAAAAAAAAACYAgAAZHJzL2Rv&#10;d25yZXYueG1sUEsFBgAAAAAEAAQA9QAAAIgDAAAAAA==&#10;" strokeweight="1.5pt"/>
                <v:line id="Line 177" o:spid="_x0000_s1052" style="position:absolute;visibility:visible;mso-wrap-style:square" from="4941,11283" to="6021,11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lerMMAAADcAAAADwAAAGRycy9kb3ducmV2LnhtbERPTWvCQBC9C/0PyxR6042miqRuQglo&#10;c+nBtId6G7JjkjY7G7KrSf99VxB6m8f7nF02mU5caXCtZQXLRQSCuLK65VrB58d+vgXhPLLGzjIp&#10;+CUHWfow22Gi7chHupa+FiGEXYIKGu/7REpXNWTQLWxPHLizHQz6AIda6gHHEG46uYqijTTYcmho&#10;sKe8oeqnvBgFa4w39fH9y5+L59P3lBMvD+WbUk+P0+sLCE+T/xff3YUO89cx3J4JF8j0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pXqzDAAAA3AAAAA8AAAAAAAAAAAAA&#10;AAAAoQIAAGRycy9kb3ducmV2LnhtbFBLBQYAAAAABAAEAPkAAACRAwAAAAA=&#10;" strokeweight="1.5pt">
                  <v:stroke endarrow="block"/>
                </v:line>
                <v:rect id="Rectangle 178" o:spid="_x0000_s1053" style="position:absolute;left:6021;top:12363;width:39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USlMMA&#10;AADcAAAADwAAAGRycy9kb3ducmV2LnhtbERPS2sCMRC+F/wPYYReSs1aaymrUcQHiAfBB9TjsBl3&#10;FzeTJYm6+uuNIPQ2H99zhuPGVOJCzpeWFXQ7CQjizOqScwX73eLzF4QPyBory6TgRh7Go9bbEFNt&#10;r7yhyzbkIoawT1FBEUKdSumzggz6jq2JI3e0zmCI0OVSO7zGcFPJryT5kQZLjg0F1jQtKDttz0ZB&#10;/TdFM1/LsHK33v1w3q9ns+RDqfd2MxmACNSEf/HLvdRxfv8bns/EC+To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USlMMAAADcAAAADwAAAAAAAAAAAAAAAACYAgAAZHJzL2Rv&#10;d25yZXYueG1sUEsFBgAAAAAEAAQA9QAAAIgDAAAAAA==&#10;" strokeweight="1.5pt"/>
                <v:line id="Line 179" o:spid="_x0000_s1054" style="position:absolute;visibility:visible;mso-wrap-style:square" from="4941,12543" to="6021,12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xjQ8MAAADcAAAADwAAAGRycy9kb3ducmV2LnhtbERPS2vCQBC+C/6HZYTezMa2CSW6ShHa&#10;5tKD0UO9DdnJQ7OzIbs16b/vFgre5uN7zmY3mU7caHCtZQWrKAZBXFrdcq3gdHxbvoBwHlljZ5kU&#10;/JCD3XY+22Cm7cgHuhW+FiGEXYYKGu/7TEpXNmTQRbYnDlxlB4M+wKGWesAxhJtOPsZxKg22HBoa&#10;7GnfUHktvo2CBJ/S+vD55av8+XyZ9sSr9+JDqYfF9LoG4Wnyd/G/O9dhfpLA3zPhAr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MY0PDAAAA3AAAAA8AAAAAAAAAAAAA&#10;AAAAoQIAAGRycy9kb3ducmV2LnhtbFBLBQYAAAAABAAEAPkAAACRAwAAAAA=&#10;" strokeweight="1.5pt">
                  <v:stroke endarrow="block"/>
                </v:line>
                <v:line id="Line 180" o:spid="_x0000_s1055" style="position:absolute;visibility:visible;mso-wrap-style:square" from="6381,10383" to="6381,10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<v:line id="Line 181" o:spid="_x0000_s1056" style="position:absolute;visibility:visible;mso-wrap-style:square" from="6741,10383" to="6741,10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<v:line id="Line 182" o:spid="_x0000_s1057" style="position:absolute;visibility:visible;mso-wrap-style:square" from="7101,10383" to="7101,10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<v:line id="Line 183" o:spid="_x0000_s1058" style="position:absolute;visibility:visible;mso-wrap-style:square" from="6381,10743" to="6381,1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CGXs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CGXsUAAADcAAAADwAAAAAAAAAA&#10;AAAAAAChAgAAZHJzL2Rvd25yZXYueG1sUEsFBgAAAAAEAAQA+QAAAJMDAAAAAA==&#10;"/>
                <v:line id="Line 184" o:spid="_x0000_s1059" style="position:absolute;visibility:visible;mso-wrap-style:square" from="6741,10743" to="6741,1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<v:line id="Line 185" o:spid="_x0000_s1060" style="position:absolute;visibility:visible;mso-wrap-style:square" from="7101,10743" to="7101,1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<v:line id="Line 186" o:spid="_x0000_s1061" style="position:absolute;visibility:visible;mso-wrap-style:square" from="6381,11103" to="6381,11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<v:line id="Line 187" o:spid="_x0000_s1062" style="position:absolute;visibility:visible;mso-wrap-style:square" from="6741,11103" to="6741,11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<v:line id="Line 188" o:spid="_x0000_s1063" style="position:absolute;visibility:visible;mso-wrap-style:square" from="7101,11103" to="7101,11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3jf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eN9xAAAANwAAAAPAAAAAAAAAAAA&#10;AAAAAKECAABkcnMvZG93bnJldi54bWxQSwUGAAAAAAQABAD5AAAAkgMAAAAA&#10;"/>
                <v:line id="Line 189" o:spid="_x0000_s1064" style="position:absolute;visibility:visible;mso-wrap-style:square" from="8901,10383" to="8901,10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<v:line id="Line 190" o:spid="_x0000_s1065" style="position:absolute;visibility:visible;mso-wrap-style:square" from="9261,10383" to="9261,10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<v:line id="Line 191" o:spid="_x0000_s1066" style="position:absolute;visibility:visible;mso-wrap-style:square" from="9621,10383" to="9621,10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<v:line id="Line 192" o:spid="_x0000_s1067" style="position:absolute;visibility:visible;mso-wrap-style:square" from="8901,10743" to="8901,1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<v:line id="Line 193" o:spid="_x0000_s1068" style="position:absolute;visibility:visible;mso-wrap-style:square" from="9261,10743" to="9261,1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<v:line id="Line 194" o:spid="_x0000_s1069" style="position:absolute;visibility:visible;mso-wrap-style:square" from="9621,10743" to="9621,1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<v:line id="Line 195" o:spid="_x0000_s1070" style="position:absolute;visibility:visible;mso-wrap-style:square" from="8901,11103" to="8901,11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<v:line id="Line 196" o:spid="_x0000_s1071" style="position:absolute;visibility:visible;mso-wrap-style:square" from="9261,11103" to="9261,11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<v:line id="Line 197" o:spid="_x0000_s1072" style="position:absolute;visibility:visible;mso-wrap-style:square" from="9621,11103" to="9621,11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<v:line id="Line 198" o:spid="_x0000_s1073" style="position:absolute;visibility:visible;mso-wrap-style:square" from="6381,12363" to="6381,12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<v:line id="Line 199" o:spid="_x0000_s1074" style="position:absolute;visibility:visible;mso-wrap-style:square" from="6741,12363" to="6741,12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<v:line id="Line 200" o:spid="_x0000_s1075" style="position:absolute;visibility:visible;mso-wrap-style:square" from="7101,12363" to="7101,12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OTM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y3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k5MxAAAANwAAAAPAAAAAAAAAAAA&#10;AAAAAKECAABkcnMvZG93bnJldi54bWxQSwUGAAAAAAQABAD5AAAAkgMAAAAA&#10;"/>
                <v:line id="Line 201" o:spid="_x0000_s1076" style="position:absolute;visibility:visible;mso-wrap-style:square" from="8901,12363" to="8901,12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<v:line id="Line 202" o:spid="_x0000_s1077" style="position:absolute;visibility:visible;mso-wrap-style:square" from="9261,12363" to="9261,12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<v:line id="Line 203" o:spid="_x0000_s1078" style="position:absolute;visibility:visible;mso-wrap-style:square" from="9621,12363" to="9621,12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XaPs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TZ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XaPsUAAADcAAAADwAAAAAAAAAA&#10;AAAAAAChAgAAZHJzL2Rvd25yZXYueG1sUEsFBgAAAAAEAAQA+QAAAJMDAAAAAA==&#10;"/>
                <v:shape id="Text Box 205" o:spid="_x0000_s1079" type="#_x0000_t202" style="position:absolute;left:1881;top:9950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cus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DHLrEAAAA3AAAAA8AAAAAAAAAAAAAAAAAmAIAAGRycy9k&#10;b3ducmV2LnhtbFBLBQYAAAAABAAEAPUAAACJAwAAAAA=&#10;" filled="f" stroked="f">
                  <v:textbox>
                    <w:txbxContent>
                      <w:p w:rsidR="00467AE7" w:rsidRPr="00513454" w:rsidRDefault="00467AE7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 w:rsidRPr="00513454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int</w:t>
                        </w:r>
                        <w:proofErr w:type="spellEnd"/>
                        <w:proofErr w:type="gramEnd"/>
                        <w:r w:rsidRPr="00513454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 xml:space="preserve"> **</w:t>
                        </w:r>
                      </w:p>
                    </w:txbxContent>
                  </v:textbox>
                </v:shape>
                <v:shape id="Text Box 206" o:spid="_x0000_s1080" type="#_x0000_t202" style="position:absolute;left:1881;top:10370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5IcAA&#10;AADcAAAADwAAAGRycy9kb3ducmV2LnhtbERPS4vCMBC+C/6HMII3TVx00WoUcRE8uawv8DY0Y1ts&#10;JqWJtv77zcKCt/n4nrNYtbYUT6p94VjDaKhAEKfOFJxpOB23gykIH5ANlo5Jw4s8rJbdzgIT4xr+&#10;oechZCKGsE9QQx5ClUjp05ws+qGriCN3c7XFEGGdSVNjE8NtKT+U+pQWC44NOVa0ySm9Hx5Ww3l/&#10;u17G6jv7spOqca2SbGdS636vXc9BBGrDW/zv3pk4fzqC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+5IcAAAADcAAAADwAAAAAAAAAAAAAAAACYAgAAZHJzL2Rvd25y&#10;ZXYueG1sUEsFBgAAAAAEAAQA9QAAAIUDAAAAAA==&#10;" filled="f" stroked="f">
                  <v:textbox>
                    <w:txbxContent>
                      <w:p w:rsidR="00467AE7" w:rsidRPr="00513454" w:rsidRDefault="00467AE7" w:rsidP="00513454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line id="Line 207" o:spid="_x0000_s1081" style="position:absolute;visibility:visible;mso-wrap-style:square" from="6021,9770" to="6021,10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<v:line id="Line 208" o:spid="_x0000_s1082" style="position:absolute;visibility:visible;mso-wrap-style:square" from="9951,9770" to="9951,10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<v:shape id="Text Box 209" o:spid="_x0000_s1083" type="#_x0000_t202" style="position:absolute;left:7641;top:9875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gaucIA&#10;AADcAAAADwAAAGRycy9kb3ducmV2LnhtbERPyWrDMBC9F/IPYgK51VJKWhwnsgktgZ5amg1yG6yJ&#10;bWKNjKXG7t9XhUJu83jrrIvRtuJGvW8ca5gnCgRx6UzDlYbDfvuYgvAB2WDrmDT8kIcinzysMTNu&#10;4C+67UIlYgj7DDXUIXSZlL6syaJPXEccuYvrLYYI+0qaHocYblv5pNSLtNhwbKixo9eayuvu22o4&#10;flzOp4X6rN7scze4UUm2S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Bq5wgAAANwAAAAPAAAAAAAAAAAAAAAAAJgCAABkcnMvZG93&#10;bnJldi54bWxQSwUGAAAAAAQABAD1AAAAhwMAAAAA&#10;" filled="f" stroked="f">
                  <v:textbox>
                    <w:txbxContent>
                      <w:p w:rsidR="00467AE7" w:rsidRPr="006B4044" w:rsidRDefault="00467AE7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DIM2</w:t>
                        </w:r>
                      </w:p>
                    </w:txbxContent>
                  </v:textbox>
                </v:shape>
                <v:line id="Line 210" o:spid="_x0000_s1084" style="position:absolute;flip:x;visibility:visible;mso-wrap-style:square" from="6021,10055" to="7641,10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o3G8YAAADcAAAADwAAAGRycy9kb3ducmV2LnhtbESPT2vCQBDF70K/wzIFL0E3Vixp6iq1&#10;KhSkB/8cehyy0yQ0Oxuyo6bfvlsQvM3w3u/Nm/myd426UBdqzwYm4xQUceFtzaWB03E7ykAFQbbY&#10;eCYDvxRguXgYzDG3/sp7uhykVDGEQ44GKpE21zoUFTkMY98SR+3bdw4lrl2pbYfXGO4a/ZSmz9ph&#10;zfFChS29V1T8HM4u1th+8no6TVZOJ8kLbb5kl2oxZvjYv72CEurlbr7RHzZy2Qz+n4kT6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aNxvGAAAA3AAAAA8AAAAAAAAA&#10;AAAAAAAAoQIAAGRycy9kb3ducmV2LnhtbFBLBQYAAAAABAAEAPkAAACUAwAAAAA=&#10;">
                  <v:stroke endarrow="block"/>
                </v:line>
                <v:line id="Line 211" o:spid="_x0000_s1085" style="position:absolute;visibility:visible;mso-wrap-style:square" from="8361,10055" to="9981,10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fu/8IAAADcAAAADwAAAGRycy9kb3ducmV2LnhtbERPS2sCMRC+C/6HMII3zerBx9YoxaXg&#10;oS34wPO4mW6WbibLJl3Tf98UBG/z8T1ns4u2ET11vnasYDbNQBCXTtdcKbic3yYrED4ga2wck4Jf&#10;8rDbDgcbzLW785H6U6hECmGfowITQptL6UtDFv3UtcSJ+3KdxZBgV0nd4T2F20bOs2whLdacGgy2&#10;tDdUfp9+rIKlKY5yKYv382fR17N1/IjX21qp8Si+voAIFMNT/HAfdJq/WsD/M+kC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fu/8IAAADcAAAADwAAAAAAAAAAAAAA&#10;AAChAgAAZHJzL2Rvd25yZXYueG1sUEsFBgAAAAAEAAQA+QAAAJADAAAAAA==&#10;">
                  <v:stroke endarrow="block"/>
                </v:line>
                <v:shape id="Text Box 212" o:spid="_x0000_s1086" type="#_x0000_t202" style="position:absolute;left:2751;top:11255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UP8EA&#10;AADcAAAADwAAAGRycy9kb3ducmV2LnhtbERP24rCMBB9X/Afwgi+LNtUca1Wo6yC4quuHzA20ws2&#10;k9Jkbf17Iwj7NodzndWmN7W4U+sqywrGUQyCOLO64kLB5Xf/NQfhPLLG2jIpeJCDzXrwscJU245P&#10;dD/7QoQQdikqKL1vUildVpJBF9mGOHC5bQ36ANtC6ha7EG5qOYnjmTRYcWgosaFdSdnt/GcU5Mfu&#10;83vRXQ/+kpymsy1WydU+lBoN+58lCE+9/xe/3Ucd5s8TeD0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m1D/BAAAA3AAAAA8AAAAAAAAAAAAAAAAAmAIAAGRycy9kb3du&#10;cmV2LnhtbFBLBQYAAAAABAAEAPUAAACGAwAAAAA=&#10;" stroked="f">
                  <v:textbox>
                    <w:txbxContent>
                      <w:p w:rsidR="00467AE7" w:rsidRPr="006B4044" w:rsidRDefault="00467AE7" w:rsidP="006B4044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DIM1</w:t>
                        </w:r>
                      </w:p>
                    </w:txbxContent>
                  </v:textbox>
                </v:shape>
                <v:shape id="Text Box 214" o:spid="_x0000_s1087" type="#_x0000_t202" style="position:absolute;left:4401;top:13190;width:28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lATcQA&#10;AADcAAAADwAAAGRycy9kb3ducmV2LnhtbESPzW7CQAyE75V4h5WRuFSwAbX8BBYElYq48vMAJmuS&#10;iKw3yi4kvH19QOrN1oxnPq82navUk5pQejYwHiWgiDNvS84NXM6/wzmoEJEtVp7JwIsCbNa9jxWm&#10;1rd8pOcp5kpCOKRooIixTrUOWUEOw8jXxKLdfOMwytrk2jbYSrir9CRJptphydJQYE0/BWX308MZ&#10;uB3az+9Fe93Hy+z4Nd1hObv6lzGDfrddgorUxX/z+/pgBX8ut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5QE3EAAAA3AAAAA8AAAAAAAAAAAAAAAAAmAIAAGRycy9k&#10;b3ducmV2LnhtbFBLBQYAAAAABAAEAPUAAACJAwAAAAA=&#10;" stroked="f">
                  <v:textbox>
                    <w:txbxContent>
                      <w:p w:rsidR="00467AE7" w:rsidRPr="006B4044" w:rsidRDefault="00467AE7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MEMORIA  DINAMICA</w:t>
                        </w:r>
                      </w:p>
                    </w:txbxContent>
                  </v:textbox>
                </v:shape>
                <v:shape id="Text Box 215" o:spid="_x0000_s1088" type="#_x0000_t202" style="position:absolute;left:5121;top:10237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  <v:textbox>
                    <w:txbxContent>
                      <w:p w:rsidR="00467AE7" w:rsidRPr="00513454" w:rsidRDefault="00467AE7" w:rsidP="003851EE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 w:rsidRPr="00513454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int</w:t>
                        </w:r>
                        <w:proofErr w:type="spellEnd"/>
                        <w:proofErr w:type="gramEnd"/>
                        <w:r w:rsidRPr="00513454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 xml:space="preserve"> *</w:t>
                        </w:r>
                      </w:p>
                    </w:txbxContent>
                  </v:textbox>
                </v:shape>
                <v:shape id="Text Box 216" o:spid="_x0000_s1089" type="#_x0000_t202" style="position:absolute;left:5121;top:12217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  <v:textbox>
                    <w:txbxContent>
                      <w:p w:rsidR="00467AE7" w:rsidRPr="00513454" w:rsidRDefault="00467AE7" w:rsidP="003851EE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 w:rsidRPr="00513454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int</w:t>
                        </w:r>
                        <w:proofErr w:type="spellEnd"/>
                        <w:proofErr w:type="gramEnd"/>
                        <w:r w:rsidRPr="00513454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 xml:space="preserve"> 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13454" w:rsidRPr="007D2630" w:rsidRDefault="00513454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13454" w:rsidRPr="007D2630" w:rsidRDefault="00513454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996173" w:rsidRPr="007D2630" w:rsidRDefault="00996173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996173" w:rsidRPr="007D2630" w:rsidRDefault="00996173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996173" w:rsidRPr="007D2630" w:rsidRDefault="00996173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13454" w:rsidRPr="007D2630" w:rsidRDefault="00513454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13454" w:rsidRPr="007D2630" w:rsidRDefault="00513454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13454" w:rsidRPr="007D2630" w:rsidRDefault="00513454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13454" w:rsidRPr="007D2630" w:rsidRDefault="00513454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13454" w:rsidRPr="007D2630" w:rsidRDefault="00513454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13454" w:rsidRPr="007D2630" w:rsidRDefault="00513454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13454" w:rsidRPr="007D2630" w:rsidRDefault="00513454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13454" w:rsidRPr="007D2630" w:rsidRDefault="00513454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13454" w:rsidRPr="007D2630" w:rsidRDefault="00513454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13454" w:rsidRPr="007D2630" w:rsidRDefault="00513454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13454" w:rsidRPr="007D2630" w:rsidRDefault="00513454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13454" w:rsidRPr="007D2630" w:rsidRDefault="00513454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3851EE" w:rsidRPr="007D2630" w:rsidRDefault="00265D35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D2630">
        <w:rPr>
          <w:rFonts w:ascii="Arial" w:hAnsi="Arial" w:cs="Arial"/>
          <w:color w:val="000000"/>
          <w:sz w:val="22"/>
          <w:szCs w:val="22"/>
        </w:rPr>
        <w:t xml:space="preserve">Anteriormente habíamos creado una matriz </w:t>
      </w:r>
      <w:proofErr w:type="spellStart"/>
      <w:r w:rsidRPr="007D2630">
        <w:rPr>
          <w:rFonts w:ascii="Arial" w:hAnsi="Arial" w:cs="Arial"/>
          <w:color w:val="000000"/>
          <w:sz w:val="22"/>
          <w:szCs w:val="22"/>
        </w:rPr>
        <w:t>semidinámica</w:t>
      </w:r>
      <w:proofErr w:type="spellEnd"/>
      <w:r w:rsidRPr="007D2630">
        <w:rPr>
          <w:rFonts w:ascii="Arial" w:hAnsi="Arial" w:cs="Arial"/>
          <w:color w:val="000000"/>
          <w:sz w:val="22"/>
          <w:szCs w:val="22"/>
        </w:rPr>
        <w:t xml:space="preserve"> utilizando un arreglo estático de apuntadores</w:t>
      </w:r>
      <w:r w:rsidR="00D52CBD" w:rsidRPr="007D2630">
        <w:rPr>
          <w:rFonts w:ascii="Arial" w:hAnsi="Arial" w:cs="Arial"/>
          <w:color w:val="000000"/>
          <w:sz w:val="22"/>
          <w:szCs w:val="22"/>
        </w:rPr>
        <w:t>,</w:t>
      </w:r>
      <w:r w:rsidRPr="007D2630">
        <w:rPr>
          <w:rFonts w:ascii="Arial" w:hAnsi="Arial" w:cs="Arial"/>
          <w:color w:val="000000"/>
          <w:sz w:val="22"/>
          <w:szCs w:val="22"/>
        </w:rPr>
        <w:t xml:space="preserve"> y recién a partir de allí entrábamos en la zona dinámica para hacer las reservas de DIM2 domicilios para cada elem</w:t>
      </w:r>
      <w:r w:rsidR="00DA034D">
        <w:rPr>
          <w:rFonts w:ascii="Arial" w:hAnsi="Arial" w:cs="Arial"/>
          <w:color w:val="000000"/>
          <w:sz w:val="22"/>
          <w:szCs w:val="22"/>
        </w:rPr>
        <w:t>ento del arreglo de apuntadores, ahora toda la matriz estará en memoria dinámica.</w:t>
      </w:r>
    </w:p>
    <w:p w:rsidR="00431A4F" w:rsidRPr="00431A4F" w:rsidRDefault="00431A4F" w:rsidP="00431A4F">
      <w:pPr>
        <w:shd w:val="clear" w:color="auto" w:fill="FFFFFF"/>
        <w:spacing w:before="120" w:after="12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Para crear una matriz dinámica tenemos que tener en cuenta lo siguiente</w:t>
      </w:r>
      <w:r w:rsidRPr="00431A4F">
        <w:rPr>
          <w:rFonts w:ascii="Arial" w:hAnsi="Arial" w:cs="Arial"/>
          <w:color w:val="252525"/>
          <w:sz w:val="21"/>
          <w:szCs w:val="21"/>
        </w:rPr>
        <w:t>:</w:t>
      </w:r>
    </w:p>
    <w:p w:rsidR="00431A4F" w:rsidRPr="00431A4F" w:rsidRDefault="00431A4F" w:rsidP="00431A4F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 w:rsidRPr="00431A4F">
        <w:rPr>
          <w:rFonts w:ascii="Arial" w:hAnsi="Arial" w:cs="Arial"/>
          <w:b/>
          <w:color w:val="252525"/>
          <w:sz w:val="21"/>
          <w:szCs w:val="21"/>
        </w:rPr>
        <w:t xml:space="preserve">Asignar memoria a un </w:t>
      </w:r>
      <w:r w:rsidRPr="00DA034D">
        <w:rPr>
          <w:rFonts w:ascii="Arial" w:hAnsi="Arial" w:cs="Arial"/>
          <w:b/>
          <w:color w:val="252525"/>
          <w:sz w:val="21"/>
          <w:szCs w:val="21"/>
        </w:rPr>
        <w:t>arreglo</w:t>
      </w:r>
      <w:r w:rsidRPr="00431A4F">
        <w:rPr>
          <w:rFonts w:ascii="Arial" w:hAnsi="Arial" w:cs="Arial"/>
          <w:b/>
          <w:color w:val="252525"/>
          <w:sz w:val="21"/>
          <w:szCs w:val="21"/>
        </w:rPr>
        <w:t xml:space="preserve"> de punteros</w:t>
      </w:r>
      <w:r w:rsidRPr="00431A4F">
        <w:rPr>
          <w:rFonts w:ascii="Arial" w:hAnsi="Arial" w:cs="Arial"/>
          <w:color w:val="252525"/>
          <w:sz w:val="21"/>
          <w:szCs w:val="21"/>
        </w:rPr>
        <w:t xml:space="preserve">, cuyos elementos referenciaran cada una de las filas de la matriz </w:t>
      </w:r>
      <w:r>
        <w:rPr>
          <w:rFonts w:ascii="Arial" w:hAnsi="Arial" w:cs="Arial"/>
          <w:color w:val="252525"/>
          <w:sz w:val="21"/>
          <w:szCs w:val="21"/>
        </w:rPr>
        <w:t>que deseamos crear</w:t>
      </w:r>
      <w:r w:rsidRPr="00431A4F">
        <w:rPr>
          <w:rFonts w:ascii="Arial" w:hAnsi="Arial" w:cs="Arial"/>
          <w:color w:val="252525"/>
          <w:sz w:val="21"/>
          <w:szCs w:val="21"/>
        </w:rPr>
        <w:t>.</w:t>
      </w:r>
    </w:p>
    <w:p w:rsidR="00431A4F" w:rsidRPr="00431A4F" w:rsidRDefault="00431A4F" w:rsidP="00431A4F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r w:rsidRPr="00431A4F">
        <w:rPr>
          <w:rFonts w:ascii="Arial" w:hAnsi="Arial" w:cs="Arial"/>
          <w:b/>
          <w:color w:val="252525"/>
          <w:sz w:val="21"/>
          <w:szCs w:val="21"/>
        </w:rPr>
        <w:t>Asignar memoria para cada una de las filas.</w:t>
      </w:r>
      <w:r w:rsidRPr="00431A4F">
        <w:rPr>
          <w:rFonts w:ascii="Arial" w:hAnsi="Arial" w:cs="Arial"/>
          <w:color w:val="252525"/>
          <w:sz w:val="21"/>
          <w:szCs w:val="21"/>
        </w:rPr>
        <w:t xml:space="preserve"> El número de elementos de cada fila puede ser variable.</w:t>
      </w:r>
      <w:r>
        <w:rPr>
          <w:rFonts w:ascii="Arial" w:hAnsi="Arial" w:cs="Arial"/>
          <w:color w:val="252525"/>
          <w:sz w:val="21"/>
          <w:szCs w:val="21"/>
        </w:rPr>
        <w:t xml:space="preserve"> Con esto estaríamos reservando memoria para las “columnas de la matriz”</w:t>
      </w:r>
    </w:p>
    <w:p w:rsidR="00431A4F" w:rsidRPr="00431A4F" w:rsidRDefault="00431A4F" w:rsidP="00431A4F">
      <w:pPr>
        <w:shd w:val="clear" w:color="auto" w:fill="FFFFFF"/>
        <w:spacing w:before="120" w:after="120" w:line="336" w:lineRule="atLeast"/>
        <w:rPr>
          <w:rFonts w:ascii="Arial" w:hAnsi="Arial" w:cs="Arial"/>
          <w:color w:val="252525"/>
          <w:sz w:val="21"/>
          <w:szCs w:val="21"/>
        </w:rPr>
      </w:pPr>
      <w:r w:rsidRPr="00431A4F">
        <w:rPr>
          <w:rFonts w:ascii="Arial" w:hAnsi="Arial" w:cs="Arial"/>
          <w:color w:val="252525"/>
          <w:sz w:val="21"/>
          <w:szCs w:val="21"/>
        </w:rPr>
        <w:t>Una vista rápida seria:</w:t>
      </w:r>
    </w:p>
    <w:p w:rsidR="00431A4F" w:rsidRPr="00431A4F" w:rsidRDefault="00431A4F" w:rsidP="00431A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BC7A00"/>
          <w:sz w:val="20"/>
          <w:szCs w:val="20"/>
        </w:rPr>
        <w:t>const</w:t>
      </w:r>
      <w:proofErr w:type="spellEnd"/>
      <w:proofErr w:type="gramEnd"/>
      <w:r w:rsidRPr="00431A4F">
        <w:rPr>
          <w:rFonts w:ascii="Courier New" w:hAnsi="Courier New" w:cs="Courier New"/>
          <w:color w:val="BC7A00"/>
          <w:sz w:val="20"/>
          <w:szCs w:val="20"/>
        </w:rPr>
        <w:t xml:space="preserve"> </w:t>
      </w:r>
      <w:r w:rsidR="00A63434">
        <w:rPr>
          <w:rFonts w:ascii="Courier New" w:hAnsi="Courier New" w:cs="Courier New"/>
          <w:color w:val="BC7A00"/>
          <w:sz w:val="20"/>
          <w:szCs w:val="20"/>
        </w:rPr>
        <w:t>DIM1</w:t>
      </w:r>
      <w:r>
        <w:rPr>
          <w:rFonts w:ascii="Courier New" w:hAnsi="Courier New" w:cs="Courier New"/>
          <w:color w:val="BC7A00"/>
          <w:sz w:val="20"/>
          <w:szCs w:val="20"/>
        </w:rPr>
        <w:t>=</w:t>
      </w:r>
      <w:r w:rsidRPr="00431A4F">
        <w:rPr>
          <w:rFonts w:ascii="Courier New" w:hAnsi="Courier New" w:cs="Courier New"/>
          <w:color w:val="BC7A00"/>
          <w:sz w:val="20"/>
          <w:szCs w:val="20"/>
        </w:rPr>
        <w:t xml:space="preserve"> 5</w:t>
      </w:r>
      <w:r>
        <w:rPr>
          <w:rFonts w:ascii="Courier New" w:hAnsi="Courier New" w:cs="Courier New"/>
          <w:color w:val="BC7A00"/>
          <w:sz w:val="20"/>
          <w:szCs w:val="20"/>
        </w:rPr>
        <w:t>;</w:t>
      </w:r>
    </w:p>
    <w:p w:rsidR="00431A4F" w:rsidRPr="00431A4F" w:rsidRDefault="00431A4F" w:rsidP="00431A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BC7A00"/>
          <w:sz w:val="20"/>
          <w:szCs w:val="20"/>
        </w:rPr>
        <w:t>const</w:t>
      </w:r>
      <w:proofErr w:type="spellEnd"/>
      <w:proofErr w:type="gramEnd"/>
      <w:r w:rsidR="00A63434">
        <w:rPr>
          <w:rFonts w:ascii="Courier New" w:hAnsi="Courier New" w:cs="Courier New"/>
          <w:color w:val="BC7A00"/>
          <w:sz w:val="20"/>
          <w:szCs w:val="20"/>
        </w:rPr>
        <w:t xml:space="preserve"> DIM2</w:t>
      </w:r>
      <w:r>
        <w:rPr>
          <w:rFonts w:ascii="Courier New" w:hAnsi="Courier New" w:cs="Courier New"/>
          <w:color w:val="BC7A00"/>
          <w:sz w:val="20"/>
          <w:szCs w:val="20"/>
        </w:rPr>
        <w:t>=</w:t>
      </w:r>
      <w:r w:rsidRPr="00431A4F">
        <w:rPr>
          <w:rFonts w:ascii="Courier New" w:hAnsi="Courier New" w:cs="Courier New"/>
          <w:color w:val="BC7A00"/>
          <w:sz w:val="20"/>
          <w:szCs w:val="20"/>
        </w:rPr>
        <w:t xml:space="preserve"> 6</w:t>
      </w:r>
      <w:r>
        <w:rPr>
          <w:rFonts w:ascii="Courier New" w:hAnsi="Courier New" w:cs="Courier New"/>
          <w:color w:val="BC7A00"/>
          <w:sz w:val="20"/>
          <w:szCs w:val="20"/>
        </w:rPr>
        <w:t>;</w:t>
      </w:r>
    </w:p>
    <w:p w:rsidR="00431A4F" w:rsidRPr="00431A4F" w:rsidRDefault="00431A4F" w:rsidP="00431A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</w:rPr>
      </w:pPr>
      <w:r w:rsidRPr="00431A4F">
        <w:rPr>
          <w:rFonts w:ascii="Courier New" w:hAnsi="Courier New" w:cs="Courier New"/>
          <w:color w:val="000000"/>
          <w:sz w:val="20"/>
          <w:szCs w:val="20"/>
        </w:rPr>
        <w:t>...</w:t>
      </w:r>
    </w:p>
    <w:p w:rsidR="00431A4F" w:rsidRPr="007C06C6" w:rsidRDefault="00431A4F" w:rsidP="00431A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06C6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7C0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06C6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C06C6">
        <w:rPr>
          <w:rFonts w:ascii="Courier New" w:hAnsi="Courier New" w:cs="Courier New"/>
          <w:color w:val="000000"/>
          <w:sz w:val="20"/>
          <w:szCs w:val="20"/>
          <w:lang w:val="en-US"/>
        </w:rPr>
        <w:t>matriz;</w:t>
      </w:r>
    </w:p>
    <w:p w:rsidR="00431A4F" w:rsidRPr="007C06C6" w:rsidRDefault="00431A4F" w:rsidP="00431A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0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matriz </w:t>
      </w:r>
      <w:r w:rsidRPr="007C06C6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C0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C06C6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7C0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06C6">
        <w:rPr>
          <w:rFonts w:ascii="Courier New" w:hAnsi="Courier New" w:cs="Courier New"/>
          <w:color w:val="666666"/>
          <w:sz w:val="20"/>
          <w:szCs w:val="20"/>
          <w:lang w:val="en-US"/>
        </w:rPr>
        <w:t>**</w:t>
      </w:r>
      <w:r w:rsidRPr="007C06C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C06C6">
        <w:rPr>
          <w:lang w:val="en-US"/>
        </w:rPr>
        <w:t xml:space="preserve"> </w:t>
      </w:r>
      <w:r w:rsidRPr="007C06C6">
        <w:rPr>
          <w:rFonts w:ascii="Courier New" w:hAnsi="Courier New" w:cs="Courier New"/>
          <w:color w:val="000000"/>
          <w:sz w:val="20"/>
          <w:szCs w:val="20"/>
          <w:lang w:val="en-US"/>
        </w:rPr>
        <w:t>ReservarMemoria(</w:t>
      </w:r>
      <w:r w:rsidR="00A63434" w:rsidRPr="007C06C6">
        <w:rPr>
          <w:rFonts w:ascii="Courier New" w:hAnsi="Courier New" w:cs="Courier New"/>
          <w:color w:val="000000"/>
          <w:sz w:val="20"/>
          <w:szCs w:val="20"/>
          <w:lang w:val="en-US"/>
        </w:rPr>
        <w:t>DIM1</w:t>
      </w:r>
      <w:r w:rsidRPr="007C06C6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C06C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r w:rsidRPr="007C06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C06C6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Pr="007C0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06C6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Pr="007C06C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31A4F" w:rsidRPr="007C06C6" w:rsidRDefault="00431A4F" w:rsidP="00431A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31A4F" w:rsidRPr="007C06C6" w:rsidRDefault="00431A4F" w:rsidP="00431A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06C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7C0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</w:t>
      </w:r>
      <w:r w:rsidRPr="007C06C6">
        <w:rPr>
          <w:rFonts w:ascii="Courier New" w:hAnsi="Courier New" w:cs="Courier New"/>
          <w:color w:val="666666"/>
          <w:sz w:val="20"/>
          <w:szCs w:val="20"/>
          <w:lang w:val="en-US"/>
        </w:rPr>
        <w:t>=0</w:t>
      </w:r>
      <w:r w:rsidRPr="007C06C6">
        <w:rPr>
          <w:rFonts w:ascii="Courier New" w:hAnsi="Courier New" w:cs="Courier New"/>
          <w:color w:val="000000"/>
          <w:sz w:val="20"/>
          <w:szCs w:val="20"/>
          <w:lang w:val="en-US"/>
        </w:rPr>
        <w:t>;i</w:t>
      </w:r>
      <w:r w:rsidRPr="007C06C6">
        <w:rPr>
          <w:rFonts w:ascii="Courier New" w:hAnsi="Courier New" w:cs="Courier New"/>
          <w:color w:val="666666"/>
          <w:sz w:val="20"/>
          <w:szCs w:val="20"/>
          <w:lang w:val="en-US"/>
        </w:rPr>
        <w:t>&lt;</w:t>
      </w:r>
      <w:r w:rsidRPr="007C06C6">
        <w:rPr>
          <w:rFonts w:ascii="Courier New" w:hAnsi="Courier New" w:cs="Courier New"/>
          <w:color w:val="000000"/>
          <w:sz w:val="20"/>
          <w:szCs w:val="20"/>
          <w:lang w:val="en-US"/>
        </w:rPr>
        <w:t>FILAS;i</w:t>
      </w:r>
      <w:r w:rsidRPr="007C06C6">
        <w:rPr>
          <w:rFonts w:ascii="Courier New" w:hAnsi="Courier New" w:cs="Courier New"/>
          <w:color w:val="666666"/>
          <w:sz w:val="20"/>
          <w:szCs w:val="20"/>
          <w:lang w:val="en-US"/>
        </w:rPr>
        <w:t>++</w:t>
      </w:r>
      <w:r w:rsidRPr="007C06C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31A4F" w:rsidRPr="007C06C6" w:rsidRDefault="00F55677" w:rsidP="00431A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06C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="00431A4F" w:rsidRPr="007C06C6">
        <w:rPr>
          <w:rFonts w:ascii="Courier New" w:hAnsi="Courier New" w:cs="Courier New"/>
          <w:color w:val="000000"/>
          <w:sz w:val="20"/>
          <w:szCs w:val="20"/>
          <w:lang w:val="en-US"/>
        </w:rPr>
        <w:t>matriz[</w:t>
      </w:r>
      <w:proofErr w:type="gramEnd"/>
      <w:r w:rsidR="00431A4F" w:rsidRPr="007C0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</w:t>
      </w:r>
      <w:r w:rsidR="00431A4F" w:rsidRPr="007C06C6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="00431A4F" w:rsidRPr="007C0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="00431A4F" w:rsidRPr="007C06C6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="00431A4F" w:rsidRPr="007C0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31A4F" w:rsidRPr="007C06C6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="00431A4F" w:rsidRPr="007C06C6">
        <w:rPr>
          <w:rFonts w:ascii="Courier New" w:hAnsi="Courier New" w:cs="Courier New"/>
          <w:color w:val="000000"/>
          <w:sz w:val="20"/>
          <w:szCs w:val="20"/>
          <w:lang w:val="en-US"/>
        </w:rPr>
        <w:t>) ReservarMemoria (</w:t>
      </w:r>
      <w:r w:rsidR="00A63434" w:rsidRPr="007C06C6">
        <w:rPr>
          <w:rFonts w:ascii="Courier New" w:hAnsi="Courier New" w:cs="Courier New"/>
          <w:color w:val="000000"/>
          <w:sz w:val="20"/>
          <w:szCs w:val="20"/>
          <w:lang w:val="en-US"/>
        </w:rPr>
        <w:t>DIM2</w:t>
      </w:r>
      <w:r w:rsidR="00431A4F" w:rsidRPr="007C06C6">
        <w:rPr>
          <w:rFonts w:ascii="Courier New" w:hAnsi="Courier New" w:cs="Courier New"/>
          <w:color w:val="666666"/>
          <w:sz w:val="20"/>
          <w:szCs w:val="20"/>
          <w:lang w:val="en-US"/>
        </w:rPr>
        <w:t>*</w:t>
      </w:r>
      <w:r w:rsidR="00431A4F" w:rsidRPr="007C06C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sizeof</w:t>
      </w:r>
      <w:r w:rsidR="00431A4F" w:rsidRPr="007C06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431A4F" w:rsidRPr="007C06C6">
        <w:rPr>
          <w:rFonts w:ascii="Courier New" w:hAnsi="Courier New" w:cs="Courier New"/>
          <w:color w:val="B00040"/>
          <w:sz w:val="20"/>
          <w:szCs w:val="20"/>
          <w:lang w:val="en-US"/>
        </w:rPr>
        <w:t>int</w:t>
      </w:r>
      <w:r w:rsidR="00431A4F" w:rsidRPr="007C06C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F55677" w:rsidRPr="007C06C6" w:rsidRDefault="00F55677" w:rsidP="00F5567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06C6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ab/>
        <w:t>for</w:t>
      </w:r>
      <w:r w:rsidRPr="007C06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(j=0;j&lt;DIM2;j++) </w:t>
      </w:r>
    </w:p>
    <w:p w:rsidR="00431A4F" w:rsidRPr="007C06C6" w:rsidRDefault="00F55677" w:rsidP="00F5567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06C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  </w:t>
      </w:r>
      <w:r w:rsidRPr="007C06C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matriz[ i ][ j ] = 50 + random(50);</w:t>
      </w:r>
    </w:p>
    <w:p w:rsidR="00A63434" w:rsidRDefault="00431A4F" w:rsidP="00431A4F">
      <w:pPr>
        <w:shd w:val="clear" w:color="auto" w:fill="FFFFFF"/>
        <w:spacing w:before="120" w:after="120" w:line="336" w:lineRule="atLeast"/>
        <w:rPr>
          <w:rFonts w:ascii="Arial" w:hAnsi="Arial" w:cs="Arial"/>
          <w:color w:val="252525"/>
          <w:sz w:val="21"/>
          <w:szCs w:val="21"/>
        </w:rPr>
      </w:pPr>
      <w:r w:rsidRPr="00431A4F">
        <w:rPr>
          <w:rFonts w:ascii="Arial" w:hAnsi="Arial" w:cs="Arial"/>
          <w:color w:val="252525"/>
          <w:sz w:val="21"/>
          <w:szCs w:val="21"/>
        </w:rPr>
        <w:t xml:space="preserve">Según el código anterior podemos decir que cada fila puede tener una cantidad de columnas de diferentes tamaños. El uso del </w:t>
      </w:r>
      <w:proofErr w:type="spellStart"/>
      <w:r w:rsidRPr="00431A4F">
        <w:rPr>
          <w:rFonts w:ascii="Arial" w:hAnsi="Arial" w:cs="Arial"/>
          <w:color w:val="252525"/>
          <w:sz w:val="21"/>
          <w:szCs w:val="21"/>
        </w:rPr>
        <w:t>for</w:t>
      </w:r>
      <w:proofErr w:type="spellEnd"/>
      <w:r w:rsidRPr="00431A4F">
        <w:rPr>
          <w:rFonts w:ascii="Arial" w:hAnsi="Arial" w:cs="Arial"/>
          <w:color w:val="252525"/>
          <w:sz w:val="21"/>
          <w:szCs w:val="21"/>
        </w:rPr>
        <w:t>, es para poder acceder a cada fila (matriz[i]) asignándole memoria.</w:t>
      </w:r>
    </w:p>
    <w:p w:rsidR="00A63434" w:rsidRPr="007D2630" w:rsidRDefault="00A63434" w:rsidP="00A63434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Nótese que la </w:t>
      </w:r>
      <w:r w:rsidRPr="007D2630">
        <w:rPr>
          <w:rFonts w:ascii="Arial" w:hAnsi="Arial" w:cs="Arial"/>
          <w:color w:val="000000"/>
          <w:sz w:val="22"/>
          <w:szCs w:val="22"/>
        </w:rPr>
        <w:t>reserva</w:t>
      </w:r>
      <w:r>
        <w:rPr>
          <w:rFonts w:ascii="Arial" w:hAnsi="Arial" w:cs="Arial"/>
          <w:color w:val="000000"/>
          <w:sz w:val="22"/>
          <w:szCs w:val="22"/>
        </w:rPr>
        <w:t xml:space="preserve"> de memoria para las filas,</w:t>
      </w:r>
      <w:r w:rsidRPr="007D2630">
        <w:rPr>
          <w:rFonts w:ascii="Arial" w:hAnsi="Arial" w:cs="Arial"/>
          <w:color w:val="000000"/>
          <w:sz w:val="22"/>
          <w:szCs w:val="22"/>
        </w:rPr>
        <w:t xml:space="preserve"> lleva como argumento: </w:t>
      </w:r>
      <w:r w:rsidRPr="007D2630">
        <w:rPr>
          <w:rFonts w:ascii="Arial" w:hAnsi="Arial" w:cs="Arial"/>
          <w:b/>
          <w:color w:val="000000"/>
          <w:sz w:val="22"/>
          <w:szCs w:val="22"/>
        </w:rPr>
        <w:t>DIM1*</w:t>
      </w:r>
      <w:proofErr w:type="spellStart"/>
      <w:proofErr w:type="gramStart"/>
      <w:r w:rsidRPr="007D2630">
        <w:rPr>
          <w:rFonts w:ascii="Arial" w:hAnsi="Arial" w:cs="Arial"/>
          <w:b/>
          <w:color w:val="000000"/>
          <w:sz w:val="22"/>
          <w:szCs w:val="22"/>
        </w:rPr>
        <w:t>sizeof</w:t>
      </w:r>
      <w:proofErr w:type="spellEnd"/>
      <w:r w:rsidRPr="007D2630">
        <w:rPr>
          <w:rFonts w:ascii="Arial" w:hAnsi="Arial" w:cs="Arial"/>
          <w:b/>
          <w:color w:val="000000"/>
          <w:sz w:val="22"/>
          <w:szCs w:val="22"/>
        </w:rPr>
        <w:t>(</w:t>
      </w:r>
      <w:proofErr w:type="spellStart"/>
      <w:proofErr w:type="gramEnd"/>
      <w:r w:rsidRPr="007D2630">
        <w:rPr>
          <w:rFonts w:ascii="Arial" w:hAnsi="Arial" w:cs="Arial"/>
          <w:b/>
          <w:color w:val="000000"/>
          <w:sz w:val="22"/>
          <w:szCs w:val="22"/>
        </w:rPr>
        <w:t>int</w:t>
      </w:r>
      <w:proofErr w:type="spellEnd"/>
      <w:r w:rsidRPr="007D2630">
        <w:rPr>
          <w:rFonts w:ascii="Arial" w:hAnsi="Arial" w:cs="Arial"/>
          <w:b/>
          <w:color w:val="000000"/>
          <w:sz w:val="22"/>
          <w:szCs w:val="22"/>
        </w:rPr>
        <w:t xml:space="preserve"> *)</w:t>
      </w:r>
      <w:r w:rsidRPr="007D2630">
        <w:rPr>
          <w:rFonts w:ascii="Arial" w:hAnsi="Arial" w:cs="Arial"/>
          <w:color w:val="000000"/>
          <w:sz w:val="22"/>
          <w:szCs w:val="22"/>
        </w:rPr>
        <w:t xml:space="preserve"> en tanto que la segunda: </w:t>
      </w:r>
      <w:r w:rsidRPr="007D2630">
        <w:rPr>
          <w:rFonts w:ascii="Arial" w:hAnsi="Arial" w:cs="Arial"/>
          <w:b/>
          <w:color w:val="000000"/>
          <w:sz w:val="22"/>
          <w:szCs w:val="22"/>
        </w:rPr>
        <w:t>DIM2*</w:t>
      </w:r>
      <w:proofErr w:type="spellStart"/>
      <w:r w:rsidRPr="007D2630">
        <w:rPr>
          <w:rFonts w:ascii="Arial" w:hAnsi="Arial" w:cs="Arial"/>
          <w:b/>
          <w:color w:val="000000"/>
          <w:sz w:val="22"/>
          <w:szCs w:val="22"/>
        </w:rPr>
        <w:t>sizeof</w:t>
      </w:r>
      <w:proofErr w:type="spellEnd"/>
      <w:r w:rsidRPr="007D2630">
        <w:rPr>
          <w:rFonts w:ascii="Arial" w:hAnsi="Arial" w:cs="Arial"/>
          <w:b/>
          <w:color w:val="000000"/>
          <w:sz w:val="22"/>
          <w:szCs w:val="22"/>
        </w:rPr>
        <w:t>(</w:t>
      </w:r>
      <w:proofErr w:type="spellStart"/>
      <w:r w:rsidRPr="007D2630">
        <w:rPr>
          <w:rFonts w:ascii="Arial" w:hAnsi="Arial" w:cs="Arial"/>
          <w:b/>
          <w:color w:val="000000"/>
          <w:sz w:val="22"/>
          <w:szCs w:val="22"/>
        </w:rPr>
        <w:t>int</w:t>
      </w:r>
      <w:proofErr w:type="spellEnd"/>
      <w:r w:rsidRPr="007D2630">
        <w:rPr>
          <w:rFonts w:ascii="Arial" w:hAnsi="Arial" w:cs="Arial"/>
          <w:b/>
          <w:color w:val="000000"/>
          <w:sz w:val="22"/>
          <w:szCs w:val="22"/>
        </w:rPr>
        <w:t>)</w:t>
      </w:r>
      <w:r w:rsidRPr="007D2630">
        <w:rPr>
          <w:rFonts w:ascii="Arial" w:hAnsi="Arial" w:cs="Arial"/>
          <w:color w:val="000000"/>
          <w:sz w:val="22"/>
          <w:szCs w:val="22"/>
        </w:rPr>
        <w:t>. La prime</w:t>
      </w:r>
      <w:r>
        <w:rPr>
          <w:rFonts w:ascii="Arial" w:hAnsi="Arial" w:cs="Arial"/>
          <w:color w:val="000000"/>
          <w:sz w:val="22"/>
          <w:szCs w:val="22"/>
        </w:rPr>
        <w:t>ra es una reserva de memoria para punteros a enteros</w:t>
      </w:r>
      <w:r w:rsidRPr="007D2630">
        <w:rPr>
          <w:rFonts w:ascii="Arial" w:hAnsi="Arial" w:cs="Arial"/>
          <w:color w:val="000000"/>
          <w:sz w:val="22"/>
          <w:szCs w:val="22"/>
        </w:rPr>
        <w:t>, y la segunda una reserva sólo de enteros.</w:t>
      </w:r>
    </w:p>
    <w:p w:rsidR="00A63434" w:rsidRPr="007D2630" w:rsidRDefault="00A63434" w:rsidP="00A63434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D52CBD" w:rsidRPr="007D2630" w:rsidRDefault="00A63434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</w:t>
      </w:r>
      <w:r w:rsidRPr="007D2630">
        <w:rPr>
          <w:rFonts w:ascii="Arial" w:hAnsi="Arial" w:cs="Arial"/>
          <w:color w:val="000000"/>
          <w:sz w:val="22"/>
          <w:szCs w:val="22"/>
        </w:rPr>
        <w:t xml:space="preserve">odemos </w:t>
      </w:r>
      <w:r>
        <w:rPr>
          <w:rFonts w:ascii="Arial" w:hAnsi="Arial" w:cs="Arial"/>
          <w:color w:val="000000"/>
          <w:sz w:val="22"/>
          <w:szCs w:val="22"/>
        </w:rPr>
        <w:t xml:space="preserve">acceder a </w:t>
      </w:r>
      <w:r w:rsidRPr="007D2630">
        <w:rPr>
          <w:rFonts w:ascii="Arial" w:hAnsi="Arial" w:cs="Arial"/>
          <w:color w:val="000000"/>
          <w:sz w:val="22"/>
          <w:szCs w:val="22"/>
        </w:rPr>
        <w:t xml:space="preserve">cualquier domicilio en la forma clásica </w:t>
      </w:r>
      <w:proofErr w:type="spellStart"/>
      <w:r w:rsidRPr="007D2630">
        <w:rPr>
          <w:rFonts w:ascii="Arial" w:hAnsi="Arial" w:cs="Arial"/>
          <w:color w:val="000000"/>
          <w:sz w:val="22"/>
          <w:szCs w:val="22"/>
        </w:rPr>
        <w:t>subindexada</w:t>
      </w:r>
      <w:proofErr w:type="spellEnd"/>
      <w:r w:rsidRPr="007D2630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b/>
          <w:color w:val="000000"/>
          <w:sz w:val="22"/>
          <w:szCs w:val="22"/>
        </w:rPr>
        <w:t>M</w:t>
      </w:r>
      <w:proofErr w:type="gramStart"/>
      <w:r>
        <w:rPr>
          <w:rFonts w:ascii="Arial" w:hAnsi="Arial" w:cs="Arial"/>
          <w:b/>
          <w:color w:val="000000"/>
          <w:sz w:val="22"/>
          <w:szCs w:val="22"/>
        </w:rPr>
        <w:t xml:space="preserve">[ </w:t>
      </w:r>
      <w:r w:rsidRPr="007D2630">
        <w:rPr>
          <w:rFonts w:ascii="Arial" w:hAnsi="Arial" w:cs="Arial"/>
          <w:b/>
          <w:color w:val="000000"/>
          <w:sz w:val="22"/>
          <w:szCs w:val="22"/>
        </w:rPr>
        <w:t>i</w:t>
      </w:r>
      <w:proofErr w:type="gramEnd"/>
      <w:r w:rsidRPr="007D2630">
        <w:rPr>
          <w:rFonts w:ascii="Arial" w:hAnsi="Arial" w:cs="Arial"/>
          <w:b/>
          <w:color w:val="000000"/>
          <w:sz w:val="22"/>
          <w:szCs w:val="22"/>
        </w:rPr>
        <w:t xml:space="preserve"> ][ j ]</w:t>
      </w:r>
      <w:r w:rsidRPr="007D2630">
        <w:rPr>
          <w:rFonts w:ascii="Arial" w:hAnsi="Arial" w:cs="Arial"/>
          <w:color w:val="000000"/>
          <w:sz w:val="22"/>
          <w:szCs w:val="22"/>
        </w:rPr>
        <w:t xml:space="preserve"> como en los</w:t>
      </w:r>
      <w:r>
        <w:rPr>
          <w:rFonts w:ascii="Arial" w:hAnsi="Arial" w:cs="Arial"/>
          <w:color w:val="000000"/>
          <w:sz w:val="22"/>
          <w:szCs w:val="22"/>
        </w:rPr>
        <w:t xml:space="preserve"> arreglos estáticos.</w:t>
      </w:r>
    </w:p>
    <w:p w:rsidR="00A2659C" w:rsidRDefault="00A2659C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D52CBD" w:rsidRPr="007C06C6" w:rsidRDefault="00467AE7" w:rsidP="00066A09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>//------------------------EjeClase4_2.cpp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>#include &lt;conio.h&gt;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>#include &lt;stdlib.h&gt;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>#include &lt;alloc.h&gt;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>#include &lt;process.h&gt;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>const DIM1 = 7;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>const DIM2 = 8;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7C06C6">
        <w:rPr>
          <w:rFonts w:ascii="Arial" w:hAnsi="Arial" w:cs="Arial"/>
          <w:color w:val="000000"/>
          <w:sz w:val="22"/>
          <w:szCs w:val="22"/>
          <w:lang w:val="en-US"/>
        </w:rPr>
        <w:t>void</w:t>
      </w:r>
      <w:proofErr w:type="gramEnd"/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*ReservarMemoria(int TotBytes);</w:t>
      </w:r>
    </w:p>
    <w:p w:rsidR="00467AE7" w:rsidRPr="00717C15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717C15">
        <w:rPr>
          <w:rFonts w:ascii="Arial" w:hAnsi="Arial" w:cs="Arial"/>
          <w:color w:val="000000"/>
          <w:sz w:val="22"/>
          <w:szCs w:val="22"/>
          <w:lang w:val="en-US"/>
        </w:rPr>
        <w:t>void</w:t>
      </w:r>
      <w:proofErr w:type="gramEnd"/>
      <w:r w:rsidRPr="00717C15">
        <w:rPr>
          <w:rFonts w:ascii="Arial" w:hAnsi="Arial" w:cs="Arial"/>
          <w:color w:val="000000"/>
          <w:sz w:val="22"/>
          <w:szCs w:val="22"/>
          <w:lang w:val="en-US"/>
        </w:rPr>
        <w:t xml:space="preserve"> main()</w:t>
      </w:r>
    </w:p>
    <w:p w:rsidR="00467AE7" w:rsidRPr="00717C15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17C15">
        <w:rPr>
          <w:rFonts w:ascii="Arial" w:hAnsi="Arial" w:cs="Arial"/>
          <w:color w:val="000000"/>
          <w:sz w:val="22"/>
          <w:szCs w:val="22"/>
          <w:lang w:val="en-US"/>
        </w:rPr>
        <w:t>{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17C15">
        <w:rPr>
          <w:rFonts w:ascii="Arial" w:hAnsi="Arial" w:cs="Arial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7C06C6">
        <w:rPr>
          <w:rFonts w:ascii="Arial" w:hAnsi="Arial" w:cs="Arial"/>
          <w:color w:val="000000"/>
          <w:sz w:val="22"/>
          <w:szCs w:val="22"/>
          <w:lang w:val="en-US"/>
        </w:rPr>
        <w:t>int</w:t>
      </w:r>
      <w:proofErr w:type="spellEnd"/>
      <w:proofErr w:type="gramEnd"/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**M;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int    i,j;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clrscr( ); highvideo( ); randomize( );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</w:t>
      </w:r>
      <w:r w:rsidRPr="00467AE7">
        <w:rPr>
          <w:rFonts w:ascii="Arial" w:hAnsi="Arial" w:cs="Arial"/>
          <w:color w:val="000000"/>
          <w:sz w:val="22"/>
          <w:szCs w:val="22"/>
        </w:rPr>
        <w:t>// --- Genera y asigna la matriz dinámica -------------------------</w:t>
      </w: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467AE7">
        <w:rPr>
          <w:rFonts w:ascii="Arial" w:hAnsi="Arial" w:cs="Arial"/>
          <w:color w:val="000000"/>
          <w:sz w:val="22"/>
          <w:szCs w:val="22"/>
        </w:rPr>
        <w:t xml:space="preserve">  </w:t>
      </w:r>
      <w:r w:rsidRPr="007C06C6">
        <w:rPr>
          <w:rFonts w:ascii="Arial" w:hAnsi="Arial" w:cs="Arial"/>
          <w:color w:val="000000"/>
          <w:sz w:val="22"/>
          <w:szCs w:val="22"/>
          <w:lang w:val="en-US"/>
        </w:rPr>
        <w:t>M = (int **)ReservarMemoria(DIM1*sizeof(int *));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for(i=0;i&lt;DIM1;i++) {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  M[ i ] = (int *)ReservarMemoria(DIM2*sizeof(int));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  for(j=0;j&lt;DIM2;j++) 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  </w:t>
      </w:r>
      <w:r w:rsidRPr="007C06C6">
        <w:rPr>
          <w:rFonts w:ascii="Arial" w:hAnsi="Arial" w:cs="Arial"/>
          <w:color w:val="000000"/>
          <w:sz w:val="22"/>
          <w:szCs w:val="22"/>
          <w:lang w:val="en-US"/>
        </w:rPr>
        <w:tab/>
        <w:t>M[ i ][ j ] = 50 + random(50);</w:t>
      </w: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</w:t>
      </w:r>
      <w:r w:rsidRPr="00467AE7">
        <w:rPr>
          <w:rFonts w:ascii="Arial" w:hAnsi="Arial" w:cs="Arial"/>
          <w:color w:val="000000"/>
          <w:sz w:val="22"/>
          <w:szCs w:val="22"/>
        </w:rPr>
        <w:t>}</w:t>
      </w: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67AE7">
        <w:rPr>
          <w:rFonts w:ascii="Arial" w:hAnsi="Arial" w:cs="Arial"/>
          <w:color w:val="000000"/>
          <w:sz w:val="22"/>
          <w:szCs w:val="22"/>
        </w:rPr>
        <w:t xml:space="preserve">  // --- Muestra por pantalla los valores asignados ----------------</w:t>
      </w: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467AE7">
        <w:rPr>
          <w:rFonts w:ascii="Arial" w:hAnsi="Arial" w:cs="Arial"/>
          <w:color w:val="000000"/>
          <w:sz w:val="22"/>
          <w:szCs w:val="22"/>
        </w:rPr>
        <w:t xml:space="preserve">  </w:t>
      </w:r>
      <w:r w:rsidRPr="007C06C6">
        <w:rPr>
          <w:rFonts w:ascii="Arial" w:hAnsi="Arial" w:cs="Arial"/>
          <w:color w:val="000000"/>
          <w:sz w:val="22"/>
          <w:szCs w:val="22"/>
          <w:lang w:val="en-US"/>
        </w:rPr>
        <w:t>for(i=0;i&lt;DIM1;i++) {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  for(j=0;j&lt;DIM2;j++) 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  </w:t>
      </w:r>
      <w:r w:rsidRPr="007C06C6">
        <w:rPr>
          <w:rFonts w:ascii="Arial" w:hAnsi="Arial" w:cs="Arial"/>
          <w:color w:val="000000"/>
          <w:sz w:val="22"/>
          <w:szCs w:val="22"/>
          <w:lang w:val="en-US"/>
        </w:rPr>
        <w:tab/>
      </w:r>
      <w:proofErr w:type="gramStart"/>
      <w:r w:rsidRPr="007C06C6">
        <w:rPr>
          <w:rFonts w:ascii="Arial" w:hAnsi="Arial" w:cs="Arial"/>
          <w:color w:val="000000"/>
          <w:sz w:val="22"/>
          <w:szCs w:val="22"/>
          <w:lang w:val="en-US"/>
        </w:rPr>
        <w:t>cprintf(</w:t>
      </w:r>
      <w:proofErr w:type="gramEnd"/>
      <w:r w:rsidRPr="007C06C6">
        <w:rPr>
          <w:rFonts w:ascii="Arial" w:hAnsi="Arial" w:cs="Arial"/>
          <w:color w:val="000000"/>
          <w:sz w:val="22"/>
          <w:szCs w:val="22"/>
          <w:lang w:val="en-US"/>
        </w:rPr>
        <w:t>"%4d",M[ i ][ j ]);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  cprintf("\r\n");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}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getch( );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>}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void *ReservarMemoria(int TotBytes)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>{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>void *pAux;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</w:t>
      </w:r>
    </w:p>
    <w:p w:rsidR="00467AE7" w:rsidRPr="007C06C6" w:rsidRDefault="00467AE7" w:rsidP="00467AE7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if((pAux=malloc(TotBytes))==NULL) {</w:t>
      </w: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467AE7">
        <w:rPr>
          <w:rFonts w:ascii="Arial" w:hAnsi="Arial" w:cs="Arial"/>
          <w:color w:val="000000"/>
          <w:sz w:val="22"/>
          <w:szCs w:val="22"/>
        </w:rPr>
        <w:t>cprintf</w:t>
      </w:r>
      <w:proofErr w:type="spellEnd"/>
      <w:proofErr w:type="gramEnd"/>
      <w:r w:rsidRPr="00467AE7">
        <w:rPr>
          <w:rFonts w:ascii="Arial" w:hAnsi="Arial" w:cs="Arial"/>
          <w:color w:val="000000"/>
          <w:sz w:val="22"/>
          <w:szCs w:val="22"/>
        </w:rPr>
        <w:t>("No pudo reservar memoria dinámica");</w:t>
      </w: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67AE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467AE7">
        <w:rPr>
          <w:rFonts w:ascii="Arial" w:hAnsi="Arial" w:cs="Arial"/>
          <w:color w:val="000000"/>
          <w:sz w:val="22"/>
          <w:szCs w:val="22"/>
        </w:rPr>
        <w:t>getch</w:t>
      </w:r>
      <w:proofErr w:type="spellEnd"/>
      <w:proofErr w:type="gramEnd"/>
      <w:r w:rsidRPr="00467AE7">
        <w:rPr>
          <w:rFonts w:ascii="Arial" w:hAnsi="Arial" w:cs="Arial"/>
          <w:color w:val="000000"/>
          <w:sz w:val="22"/>
          <w:szCs w:val="22"/>
        </w:rPr>
        <w:t xml:space="preserve">( ); </w:t>
      </w:r>
      <w:proofErr w:type="spellStart"/>
      <w:r w:rsidRPr="00467AE7">
        <w:rPr>
          <w:rFonts w:ascii="Arial" w:hAnsi="Arial" w:cs="Arial"/>
          <w:color w:val="000000"/>
          <w:sz w:val="22"/>
          <w:szCs w:val="22"/>
        </w:rPr>
        <w:t>exit</w:t>
      </w:r>
      <w:proofErr w:type="spellEnd"/>
      <w:r w:rsidRPr="00467AE7">
        <w:rPr>
          <w:rFonts w:ascii="Arial" w:hAnsi="Arial" w:cs="Arial"/>
          <w:color w:val="000000"/>
          <w:sz w:val="22"/>
          <w:szCs w:val="22"/>
        </w:rPr>
        <w:t>(1);</w:t>
      </w: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67AE7">
        <w:rPr>
          <w:rFonts w:ascii="Arial" w:hAnsi="Arial" w:cs="Arial"/>
          <w:color w:val="000000"/>
          <w:sz w:val="22"/>
          <w:szCs w:val="22"/>
        </w:rPr>
        <w:t xml:space="preserve">  }</w:t>
      </w:r>
    </w:p>
    <w:p w:rsidR="00467AE7" w:rsidRP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67AE7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467AE7"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 w:rsidRPr="00467AE7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467AE7">
        <w:rPr>
          <w:rFonts w:ascii="Arial" w:hAnsi="Arial" w:cs="Arial"/>
          <w:color w:val="000000"/>
          <w:sz w:val="22"/>
          <w:szCs w:val="22"/>
        </w:rPr>
        <w:t>pAux</w:t>
      </w:r>
      <w:proofErr w:type="spellEnd"/>
      <w:r w:rsidRPr="00467AE7">
        <w:rPr>
          <w:rFonts w:ascii="Arial" w:hAnsi="Arial" w:cs="Arial"/>
          <w:color w:val="000000"/>
          <w:sz w:val="22"/>
          <w:szCs w:val="22"/>
        </w:rPr>
        <w:t>);</w:t>
      </w:r>
    </w:p>
    <w:p w:rsidR="00EC5E23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467AE7">
        <w:rPr>
          <w:rFonts w:ascii="Arial" w:hAnsi="Arial" w:cs="Arial"/>
          <w:color w:val="000000"/>
          <w:sz w:val="22"/>
          <w:szCs w:val="22"/>
        </w:rPr>
        <w:t>}</w:t>
      </w:r>
    </w:p>
    <w:p w:rsidR="00467AE7" w:rsidRDefault="00467AE7" w:rsidP="00467AE7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D52CBD" w:rsidRPr="007D2630" w:rsidRDefault="00D52CBD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Punteros dobles como</w:t>
      </w:r>
      <w:r w:rsidRPr="007D2630">
        <w:rPr>
          <w:rFonts w:ascii="Arial" w:hAnsi="Arial" w:cs="Arial"/>
          <w:color w:val="000000"/>
          <w:sz w:val="28"/>
          <w:szCs w:val="28"/>
        </w:rPr>
        <w:t xml:space="preserve"> parámetros por referencia a funciones.</w: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D2630">
        <w:rPr>
          <w:rFonts w:ascii="Arial" w:hAnsi="Arial" w:cs="Arial"/>
          <w:color w:val="000000"/>
          <w:sz w:val="22"/>
          <w:szCs w:val="22"/>
        </w:rPr>
        <w:t>Existen dos situaciones en las c</w:t>
      </w:r>
      <w:r w:rsidR="008C1D4E">
        <w:rPr>
          <w:rFonts w:ascii="Arial" w:hAnsi="Arial" w:cs="Arial"/>
          <w:color w:val="000000"/>
          <w:sz w:val="22"/>
          <w:szCs w:val="22"/>
        </w:rPr>
        <w:t>uales podemos pasarle un puntero</w:t>
      </w:r>
      <w:r w:rsidRPr="007D2630">
        <w:rPr>
          <w:rFonts w:ascii="Arial" w:hAnsi="Arial" w:cs="Arial"/>
          <w:color w:val="000000"/>
          <w:sz w:val="22"/>
          <w:szCs w:val="22"/>
        </w:rPr>
        <w:t xml:space="preserve"> a una función:</w: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211EF2">
      <w:pPr>
        <w:jc w:val="both"/>
        <w:rPr>
          <w:rFonts w:ascii="Arial" w:hAnsi="Arial" w:cs="Arial"/>
          <w:b/>
          <w:color w:val="000000"/>
        </w:rPr>
      </w:pPr>
      <w:r w:rsidRPr="007D2630">
        <w:rPr>
          <w:rFonts w:ascii="Arial" w:hAnsi="Arial" w:cs="Arial"/>
          <w:b/>
          <w:color w:val="000000"/>
        </w:rPr>
        <w:t>a) Para asignarle un contenido.</w:t>
      </w:r>
    </w:p>
    <w:p w:rsidR="00211EF2" w:rsidRPr="007D2630" w:rsidRDefault="00211EF2" w:rsidP="00211EF2">
      <w:pPr>
        <w:jc w:val="both"/>
        <w:rPr>
          <w:rFonts w:ascii="Arial" w:hAnsi="Arial" w:cs="Arial"/>
          <w:b/>
          <w:color w:val="000000"/>
        </w:rPr>
      </w:pPr>
      <w:r w:rsidRPr="007D2630">
        <w:rPr>
          <w:rFonts w:ascii="Arial" w:hAnsi="Arial" w:cs="Arial"/>
          <w:b/>
          <w:color w:val="000000"/>
        </w:rPr>
        <w:t>b) Para asignarle una dirección.</w: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D2630">
        <w:rPr>
          <w:rFonts w:ascii="Arial" w:hAnsi="Arial" w:cs="Arial"/>
          <w:color w:val="000000"/>
          <w:sz w:val="22"/>
          <w:szCs w:val="22"/>
        </w:rPr>
        <w:t xml:space="preserve">En el primer caso no es necesario un puntero doble, puesto que al pasarlo por valor estamos pasando una </w:t>
      </w:r>
      <w:r w:rsidRPr="007D2630">
        <w:rPr>
          <w:rFonts w:ascii="Arial" w:hAnsi="Arial" w:cs="Arial"/>
          <w:b/>
          <w:color w:val="000000"/>
          <w:sz w:val="22"/>
          <w:szCs w:val="22"/>
        </w:rPr>
        <w:t>copia</w:t>
      </w:r>
      <w:r w:rsidRPr="007D2630">
        <w:rPr>
          <w:rFonts w:ascii="Arial" w:hAnsi="Arial" w:cs="Arial"/>
          <w:color w:val="000000"/>
          <w:sz w:val="22"/>
          <w:szCs w:val="22"/>
        </w:rPr>
        <w:t xml:space="preserve"> de dicho puntero </w:t>
      </w:r>
      <w:r w:rsidRPr="007D2630">
        <w:rPr>
          <w:rFonts w:ascii="Arial" w:hAnsi="Arial" w:cs="Arial"/>
          <w:b/>
          <w:color w:val="000000"/>
          <w:sz w:val="22"/>
          <w:szCs w:val="22"/>
        </w:rPr>
        <w:t>que ya tiene asignada una dirección</w:t>
      </w:r>
      <w:r w:rsidRPr="007D2630">
        <w:rPr>
          <w:rFonts w:ascii="Arial" w:hAnsi="Arial" w:cs="Arial"/>
          <w:color w:val="000000"/>
          <w:sz w:val="22"/>
          <w:szCs w:val="22"/>
        </w:rPr>
        <w:t>.</w: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211EF2" w:rsidRDefault="00211EF2" w:rsidP="00211EF2">
      <w:pPr>
        <w:jc w:val="both"/>
        <w:rPr>
          <w:color w:val="000000"/>
          <w:sz w:val="22"/>
          <w:szCs w:val="22"/>
          <w:lang w:val="en-US"/>
        </w:rPr>
      </w:pPr>
      <w:proofErr w:type="gramStart"/>
      <w:r w:rsidRPr="00211EF2">
        <w:rPr>
          <w:color w:val="000000"/>
          <w:sz w:val="22"/>
          <w:szCs w:val="22"/>
          <w:lang w:val="en-US"/>
        </w:rPr>
        <w:t>void</w:t>
      </w:r>
      <w:proofErr w:type="gramEnd"/>
      <w:r w:rsidRPr="00211EF2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211EF2">
        <w:rPr>
          <w:color w:val="000000"/>
          <w:sz w:val="22"/>
          <w:szCs w:val="22"/>
          <w:lang w:val="en-US"/>
        </w:rPr>
        <w:t>AsignarValor</w:t>
      </w:r>
      <w:proofErr w:type="spellEnd"/>
      <w:r w:rsidRPr="00211EF2">
        <w:rPr>
          <w:color w:val="000000"/>
          <w:sz w:val="22"/>
          <w:szCs w:val="22"/>
          <w:lang w:val="en-US"/>
        </w:rPr>
        <w:t>(double*);</w:t>
      </w:r>
    </w:p>
    <w:p w:rsidR="00211EF2" w:rsidRPr="00211EF2" w:rsidRDefault="00211EF2" w:rsidP="00211EF2">
      <w:pPr>
        <w:jc w:val="both"/>
        <w:rPr>
          <w:color w:val="000000"/>
          <w:sz w:val="22"/>
          <w:szCs w:val="22"/>
          <w:lang w:val="en-US"/>
        </w:rPr>
      </w:pPr>
    </w:p>
    <w:p w:rsidR="00211EF2" w:rsidRPr="00211EF2" w:rsidRDefault="00211EF2" w:rsidP="00211EF2">
      <w:pPr>
        <w:jc w:val="both"/>
        <w:rPr>
          <w:color w:val="000000"/>
          <w:sz w:val="22"/>
          <w:szCs w:val="22"/>
          <w:lang w:val="en-US"/>
        </w:rPr>
      </w:pPr>
      <w:proofErr w:type="gramStart"/>
      <w:r w:rsidRPr="00211EF2">
        <w:rPr>
          <w:color w:val="000000"/>
          <w:sz w:val="22"/>
          <w:szCs w:val="22"/>
          <w:lang w:val="en-US"/>
        </w:rPr>
        <w:t>void</w:t>
      </w:r>
      <w:proofErr w:type="gramEnd"/>
      <w:r w:rsidRPr="00211EF2">
        <w:rPr>
          <w:color w:val="000000"/>
          <w:sz w:val="22"/>
          <w:szCs w:val="22"/>
          <w:lang w:val="en-US"/>
        </w:rPr>
        <w:t xml:space="preserve"> main( )</w:t>
      </w:r>
    </w:p>
    <w:p w:rsidR="00211EF2" w:rsidRPr="00211EF2" w:rsidRDefault="00211EF2" w:rsidP="00211EF2">
      <w:pPr>
        <w:jc w:val="both"/>
        <w:rPr>
          <w:color w:val="000000"/>
          <w:sz w:val="22"/>
          <w:szCs w:val="22"/>
          <w:lang w:val="en-US"/>
        </w:rPr>
      </w:pPr>
      <w:r w:rsidRPr="00211EF2">
        <w:rPr>
          <w:color w:val="000000"/>
          <w:sz w:val="22"/>
          <w:szCs w:val="22"/>
          <w:lang w:val="en-US"/>
        </w:rPr>
        <w:t>{</w:t>
      </w:r>
    </w:p>
    <w:p w:rsidR="00211EF2" w:rsidRPr="00211EF2" w:rsidRDefault="00211EF2" w:rsidP="00211EF2">
      <w:pPr>
        <w:jc w:val="both"/>
        <w:rPr>
          <w:color w:val="000000"/>
          <w:sz w:val="22"/>
          <w:szCs w:val="22"/>
          <w:lang w:val="en-US"/>
        </w:rPr>
      </w:pPr>
      <w:r w:rsidRPr="00211EF2">
        <w:rPr>
          <w:color w:val="000000"/>
          <w:sz w:val="22"/>
          <w:szCs w:val="22"/>
          <w:lang w:val="en-US"/>
        </w:rPr>
        <w:t xml:space="preserve">   </w:t>
      </w:r>
      <w:proofErr w:type="gramStart"/>
      <w:r w:rsidRPr="00211EF2">
        <w:rPr>
          <w:color w:val="000000"/>
          <w:sz w:val="22"/>
          <w:szCs w:val="22"/>
          <w:lang w:val="en-US"/>
        </w:rPr>
        <w:t>double</w:t>
      </w:r>
      <w:proofErr w:type="gramEnd"/>
      <w:r w:rsidRPr="00211EF2">
        <w:rPr>
          <w:color w:val="000000"/>
          <w:sz w:val="22"/>
          <w:szCs w:val="22"/>
          <w:lang w:val="en-US"/>
        </w:rPr>
        <w:t xml:space="preserve">*  </w:t>
      </w:r>
      <w:proofErr w:type="spellStart"/>
      <w:r w:rsidRPr="00211EF2">
        <w:rPr>
          <w:color w:val="000000"/>
          <w:sz w:val="22"/>
          <w:szCs w:val="22"/>
          <w:lang w:val="en-US"/>
        </w:rPr>
        <w:t>pDouble</w:t>
      </w:r>
      <w:proofErr w:type="spellEnd"/>
      <w:r w:rsidRPr="00211EF2">
        <w:rPr>
          <w:color w:val="000000"/>
          <w:sz w:val="22"/>
          <w:szCs w:val="22"/>
          <w:lang w:val="en-US"/>
        </w:rPr>
        <w:t>;</w:t>
      </w:r>
    </w:p>
    <w:p w:rsidR="00211EF2" w:rsidRPr="00211EF2" w:rsidRDefault="00211EF2" w:rsidP="00211EF2">
      <w:pPr>
        <w:jc w:val="both"/>
        <w:rPr>
          <w:color w:val="000000"/>
          <w:sz w:val="22"/>
          <w:szCs w:val="22"/>
          <w:lang w:val="en-US"/>
        </w:rPr>
      </w:pPr>
    </w:p>
    <w:p w:rsidR="00211EF2" w:rsidRPr="007D2630" w:rsidRDefault="00211EF2" w:rsidP="00211EF2">
      <w:pPr>
        <w:jc w:val="both"/>
        <w:rPr>
          <w:color w:val="000000"/>
          <w:sz w:val="22"/>
          <w:szCs w:val="22"/>
          <w:lang w:val="en-GB"/>
        </w:rPr>
      </w:pPr>
      <w:r w:rsidRPr="007D2630">
        <w:rPr>
          <w:color w:val="000000"/>
          <w:sz w:val="22"/>
          <w:szCs w:val="22"/>
          <w:lang w:val="en-GB"/>
        </w:rPr>
        <w:t xml:space="preserve">   </w:t>
      </w:r>
      <w:proofErr w:type="spellStart"/>
      <w:proofErr w:type="gramStart"/>
      <w:r w:rsidRPr="007D2630">
        <w:rPr>
          <w:color w:val="000000"/>
          <w:sz w:val="22"/>
          <w:szCs w:val="22"/>
          <w:lang w:val="en-GB"/>
        </w:rPr>
        <w:t>pDouble</w:t>
      </w:r>
      <w:proofErr w:type="spellEnd"/>
      <w:proofErr w:type="gramEnd"/>
      <w:r w:rsidRPr="007D2630">
        <w:rPr>
          <w:color w:val="000000"/>
          <w:sz w:val="22"/>
          <w:szCs w:val="22"/>
          <w:lang w:val="en-GB"/>
        </w:rPr>
        <w:t xml:space="preserve"> = (double*)</w:t>
      </w:r>
      <w:proofErr w:type="spellStart"/>
      <w:r w:rsidRPr="007D2630">
        <w:rPr>
          <w:color w:val="000000"/>
          <w:sz w:val="22"/>
          <w:szCs w:val="22"/>
          <w:lang w:val="en-GB"/>
        </w:rPr>
        <w:t>ReservarMemoria</w:t>
      </w:r>
      <w:proofErr w:type="spellEnd"/>
      <w:r w:rsidRPr="007D2630">
        <w:rPr>
          <w:color w:val="000000"/>
          <w:sz w:val="22"/>
          <w:szCs w:val="22"/>
          <w:lang w:val="en-GB"/>
        </w:rPr>
        <w:t>(</w:t>
      </w:r>
      <w:proofErr w:type="spellStart"/>
      <w:r w:rsidRPr="007D2630">
        <w:rPr>
          <w:color w:val="000000"/>
          <w:sz w:val="22"/>
          <w:szCs w:val="22"/>
          <w:lang w:val="en-GB"/>
        </w:rPr>
        <w:t>sizeof</w:t>
      </w:r>
      <w:proofErr w:type="spellEnd"/>
      <w:r w:rsidRPr="007D2630">
        <w:rPr>
          <w:color w:val="000000"/>
          <w:sz w:val="22"/>
          <w:szCs w:val="22"/>
          <w:lang w:val="en-GB"/>
        </w:rPr>
        <w:t>(double));</w:t>
      </w:r>
    </w:p>
    <w:p w:rsidR="00211EF2" w:rsidRPr="00211EF2" w:rsidRDefault="00211EF2" w:rsidP="00211EF2">
      <w:pPr>
        <w:jc w:val="both"/>
        <w:rPr>
          <w:color w:val="000000"/>
          <w:sz w:val="22"/>
          <w:szCs w:val="22"/>
          <w:lang w:val="en-US"/>
        </w:rPr>
      </w:pPr>
      <w:r w:rsidRPr="00211EF2">
        <w:rPr>
          <w:color w:val="000000"/>
          <w:sz w:val="22"/>
          <w:szCs w:val="22"/>
          <w:lang w:val="en-US"/>
        </w:rPr>
        <w:t xml:space="preserve">   </w:t>
      </w:r>
      <w:proofErr w:type="spellStart"/>
      <w:proofErr w:type="gramStart"/>
      <w:r w:rsidRPr="00211EF2">
        <w:rPr>
          <w:color w:val="000000"/>
          <w:sz w:val="22"/>
          <w:szCs w:val="22"/>
          <w:lang w:val="en-US"/>
        </w:rPr>
        <w:t>AsignarValor</w:t>
      </w:r>
      <w:proofErr w:type="spellEnd"/>
      <w:r w:rsidRPr="00211EF2">
        <w:rPr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211EF2">
        <w:rPr>
          <w:color w:val="000000"/>
          <w:sz w:val="22"/>
          <w:szCs w:val="22"/>
          <w:lang w:val="en-US"/>
        </w:rPr>
        <w:t>pDouble</w:t>
      </w:r>
      <w:proofErr w:type="spellEnd"/>
      <w:r w:rsidRPr="00211EF2">
        <w:rPr>
          <w:color w:val="000000"/>
          <w:sz w:val="22"/>
          <w:szCs w:val="22"/>
          <w:lang w:val="en-US"/>
        </w:rPr>
        <w:t xml:space="preserve">); </w:t>
      </w:r>
    </w:p>
    <w:p w:rsidR="00211EF2" w:rsidRPr="00211EF2" w:rsidRDefault="00211EF2" w:rsidP="00211EF2">
      <w:pPr>
        <w:jc w:val="both"/>
        <w:rPr>
          <w:color w:val="000000"/>
          <w:sz w:val="22"/>
          <w:szCs w:val="22"/>
          <w:lang w:val="en-US"/>
        </w:rPr>
      </w:pPr>
      <w:r w:rsidRPr="00211EF2">
        <w:rPr>
          <w:color w:val="000000"/>
          <w:sz w:val="22"/>
          <w:szCs w:val="22"/>
          <w:lang w:val="en-US"/>
        </w:rPr>
        <w:t xml:space="preserve">   </w:t>
      </w:r>
      <w:proofErr w:type="spellStart"/>
      <w:proofErr w:type="gramStart"/>
      <w:r w:rsidRPr="00211EF2">
        <w:rPr>
          <w:color w:val="000000"/>
          <w:sz w:val="22"/>
          <w:szCs w:val="22"/>
          <w:lang w:val="en-US"/>
        </w:rPr>
        <w:t>cprintf</w:t>
      </w:r>
      <w:proofErr w:type="spellEnd"/>
      <w:r w:rsidRPr="00211EF2">
        <w:rPr>
          <w:color w:val="000000"/>
          <w:sz w:val="22"/>
          <w:szCs w:val="22"/>
          <w:lang w:val="en-US"/>
        </w:rPr>
        <w:t>(</w:t>
      </w:r>
      <w:proofErr w:type="gramEnd"/>
      <w:r w:rsidRPr="00211EF2">
        <w:rPr>
          <w:color w:val="000000"/>
          <w:sz w:val="22"/>
          <w:szCs w:val="22"/>
          <w:lang w:val="en-US"/>
        </w:rPr>
        <w:t xml:space="preserve">“Valor </w:t>
      </w:r>
      <w:proofErr w:type="spellStart"/>
      <w:r w:rsidRPr="00211EF2">
        <w:rPr>
          <w:color w:val="000000"/>
          <w:sz w:val="22"/>
          <w:szCs w:val="22"/>
          <w:lang w:val="en-US"/>
        </w:rPr>
        <w:t>asignado</w:t>
      </w:r>
      <w:proofErr w:type="spellEnd"/>
      <w:r w:rsidRPr="00211EF2">
        <w:rPr>
          <w:color w:val="000000"/>
          <w:sz w:val="22"/>
          <w:szCs w:val="22"/>
          <w:lang w:val="en-US"/>
        </w:rPr>
        <w:t xml:space="preserve"> = %lf\r\n”,*</w:t>
      </w:r>
      <w:proofErr w:type="spellStart"/>
      <w:r w:rsidRPr="00211EF2">
        <w:rPr>
          <w:color w:val="000000"/>
          <w:sz w:val="22"/>
          <w:szCs w:val="22"/>
          <w:lang w:val="en-US"/>
        </w:rPr>
        <w:t>pDouble</w:t>
      </w:r>
      <w:proofErr w:type="spellEnd"/>
      <w:r w:rsidRPr="00211EF2">
        <w:rPr>
          <w:color w:val="000000"/>
          <w:sz w:val="22"/>
          <w:szCs w:val="22"/>
          <w:lang w:val="en-US"/>
        </w:rPr>
        <w:t>);</w:t>
      </w:r>
    </w:p>
    <w:p w:rsidR="00211EF2" w:rsidRPr="00211EF2" w:rsidRDefault="00211EF2" w:rsidP="00211EF2">
      <w:pPr>
        <w:jc w:val="both"/>
        <w:rPr>
          <w:color w:val="000000"/>
          <w:sz w:val="22"/>
          <w:szCs w:val="22"/>
          <w:lang w:val="en-US"/>
        </w:rPr>
      </w:pPr>
      <w:r w:rsidRPr="00211EF2">
        <w:rPr>
          <w:color w:val="000000"/>
          <w:sz w:val="22"/>
          <w:szCs w:val="22"/>
          <w:lang w:val="en-US"/>
        </w:rPr>
        <w:t xml:space="preserve">   </w:t>
      </w:r>
      <w:proofErr w:type="spellStart"/>
      <w:proofErr w:type="gramStart"/>
      <w:r w:rsidRPr="00211EF2">
        <w:rPr>
          <w:color w:val="000000"/>
          <w:sz w:val="22"/>
          <w:szCs w:val="22"/>
          <w:lang w:val="en-US"/>
        </w:rPr>
        <w:t>getch</w:t>
      </w:r>
      <w:proofErr w:type="spellEnd"/>
      <w:r w:rsidRPr="00211EF2">
        <w:rPr>
          <w:color w:val="000000"/>
          <w:sz w:val="22"/>
          <w:szCs w:val="22"/>
          <w:lang w:val="en-US"/>
        </w:rPr>
        <w:t>(</w:t>
      </w:r>
      <w:proofErr w:type="gramEnd"/>
      <w:r w:rsidRPr="00211EF2">
        <w:rPr>
          <w:color w:val="000000"/>
          <w:sz w:val="22"/>
          <w:szCs w:val="22"/>
          <w:lang w:val="en-US"/>
        </w:rPr>
        <w:t xml:space="preserve"> );</w:t>
      </w:r>
    </w:p>
    <w:p w:rsidR="00211EF2" w:rsidRPr="00211EF2" w:rsidRDefault="00211EF2" w:rsidP="00211EF2">
      <w:pPr>
        <w:jc w:val="both"/>
        <w:rPr>
          <w:color w:val="000000"/>
          <w:sz w:val="22"/>
          <w:szCs w:val="22"/>
          <w:lang w:val="en-US"/>
        </w:rPr>
      </w:pPr>
      <w:r w:rsidRPr="00211EF2">
        <w:rPr>
          <w:color w:val="000000"/>
          <w:sz w:val="22"/>
          <w:szCs w:val="22"/>
          <w:lang w:val="en-US"/>
        </w:rPr>
        <w:t>}</w:t>
      </w:r>
    </w:p>
    <w:p w:rsidR="00211EF2" w:rsidRPr="00211EF2" w:rsidRDefault="00211EF2" w:rsidP="00211EF2">
      <w:pPr>
        <w:jc w:val="both"/>
        <w:rPr>
          <w:color w:val="000000"/>
          <w:sz w:val="22"/>
          <w:szCs w:val="22"/>
          <w:lang w:val="en-US"/>
        </w:rPr>
      </w:pPr>
    </w:p>
    <w:p w:rsidR="00211EF2" w:rsidRPr="007D2630" w:rsidRDefault="00211EF2" w:rsidP="00211EF2">
      <w:pPr>
        <w:jc w:val="both"/>
        <w:rPr>
          <w:color w:val="000000"/>
          <w:sz w:val="22"/>
          <w:szCs w:val="22"/>
          <w:lang w:val="en-GB"/>
        </w:rPr>
      </w:pPr>
      <w:proofErr w:type="gramStart"/>
      <w:r w:rsidRPr="007D2630">
        <w:rPr>
          <w:color w:val="000000"/>
          <w:sz w:val="22"/>
          <w:szCs w:val="22"/>
          <w:lang w:val="en-GB"/>
        </w:rPr>
        <w:t>void</w:t>
      </w:r>
      <w:proofErr w:type="gramEnd"/>
      <w:r w:rsidRPr="007D2630">
        <w:rPr>
          <w:color w:val="000000"/>
          <w:sz w:val="22"/>
          <w:szCs w:val="22"/>
          <w:lang w:val="en-GB"/>
        </w:rPr>
        <w:t xml:space="preserve"> </w:t>
      </w:r>
      <w:proofErr w:type="spellStart"/>
      <w:r w:rsidRPr="007D2630">
        <w:rPr>
          <w:color w:val="000000"/>
          <w:sz w:val="22"/>
          <w:szCs w:val="22"/>
          <w:lang w:val="en-GB"/>
        </w:rPr>
        <w:t>AsignarValor</w:t>
      </w:r>
      <w:proofErr w:type="spellEnd"/>
      <w:r w:rsidRPr="007D2630">
        <w:rPr>
          <w:color w:val="000000"/>
          <w:sz w:val="22"/>
          <w:szCs w:val="22"/>
          <w:lang w:val="en-GB"/>
        </w:rPr>
        <w:t>(double* p)</w:t>
      </w:r>
    </w:p>
    <w:p w:rsidR="00211EF2" w:rsidRPr="007C06C6" w:rsidRDefault="00211EF2" w:rsidP="00211EF2">
      <w:pPr>
        <w:jc w:val="both"/>
        <w:rPr>
          <w:color w:val="000000"/>
          <w:sz w:val="22"/>
          <w:szCs w:val="22"/>
          <w:lang w:val="en-US"/>
        </w:rPr>
      </w:pPr>
      <w:proofErr w:type="gramStart"/>
      <w:r w:rsidRPr="007C06C6">
        <w:rPr>
          <w:color w:val="000000"/>
          <w:sz w:val="22"/>
          <w:szCs w:val="22"/>
          <w:lang w:val="en-US"/>
        </w:rPr>
        <w:t>{ *</w:t>
      </w:r>
      <w:proofErr w:type="gramEnd"/>
      <w:r w:rsidRPr="007C06C6">
        <w:rPr>
          <w:color w:val="000000"/>
          <w:sz w:val="22"/>
          <w:szCs w:val="22"/>
          <w:lang w:val="en-US"/>
        </w:rPr>
        <w:t>p = 9812 }</w:t>
      </w:r>
    </w:p>
    <w:p w:rsidR="00211EF2" w:rsidRPr="007C06C6" w:rsidRDefault="00211EF2" w:rsidP="00211EF2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211EF2" w:rsidRPr="007C06C6" w:rsidRDefault="00211EF2" w:rsidP="00211EF2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106983" w:rsidRPr="007C06C6" w:rsidRDefault="00106983">
      <w:pPr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br w:type="page"/>
      </w:r>
    </w:p>
    <w:p w:rsidR="00211EF2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D2630">
        <w:rPr>
          <w:rFonts w:ascii="Arial" w:hAnsi="Arial" w:cs="Arial"/>
          <w:color w:val="000000"/>
          <w:sz w:val="22"/>
          <w:szCs w:val="22"/>
        </w:rPr>
        <w:lastRenderedPageBreak/>
        <w:t>Esto podemos visualizarlo mucho mejor a través de un esquema:</w: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FBBD2CC" wp14:editId="4392CBE7">
                <wp:simplePos x="0" y="0"/>
                <wp:positionH relativeFrom="column">
                  <wp:posOffset>2626995</wp:posOffset>
                </wp:positionH>
                <wp:positionV relativeFrom="paragraph">
                  <wp:posOffset>45720</wp:posOffset>
                </wp:positionV>
                <wp:extent cx="687705" cy="259080"/>
                <wp:effectExtent l="0" t="0" r="0" b="0"/>
                <wp:wrapNone/>
                <wp:docPr id="90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C15" w:rsidRPr="0085222A" w:rsidRDefault="00717C15" w:rsidP="00211EF2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85222A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62520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8" o:spid="_x0000_s1090" type="#_x0000_t202" style="position:absolute;left:0;text-align:left;margin-left:206.85pt;margin-top:3.6pt;width:54.15pt;height:20.4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" filled="f" stroked="f" strokeweight="1.5pt">
                <v:textbox>
                  <w:txbxContent>
                    <w:p w:rsidR="00467AE7" w:rsidRPr="0085222A" w:rsidRDefault="00467AE7" w:rsidP="00211EF2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85222A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62520</w:t>
                      </w:r>
                    </w:p>
                  </w:txbxContent>
                </v:textbox>
              </v:shape>
            </w:pict>
          </mc:Fallback>
        </mc:AlternateConten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1A5370E" wp14:editId="6A3E01A1">
                <wp:simplePos x="0" y="0"/>
                <wp:positionH relativeFrom="column">
                  <wp:posOffset>657225</wp:posOffset>
                </wp:positionH>
                <wp:positionV relativeFrom="paragraph">
                  <wp:posOffset>370840</wp:posOffset>
                </wp:positionV>
                <wp:extent cx="800100" cy="259080"/>
                <wp:effectExtent l="0" t="0" r="0" b="0"/>
                <wp:wrapNone/>
                <wp:docPr id="89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C15" w:rsidRPr="0085222A" w:rsidRDefault="00717C15" w:rsidP="00211EF2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85222A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pFloat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1" o:spid="_x0000_s1091" type="#_x0000_t202" style="position:absolute;left:0;text-align:left;margin-left:51.75pt;margin-top:29.2pt;width:63pt;height:20.4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" filled="f" stroked="f">
                <v:textbox>
                  <w:txbxContent>
                    <w:p w:rsidR="00467AE7" w:rsidRPr="0085222A" w:rsidRDefault="00467AE7" w:rsidP="00211EF2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85222A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pFloat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7D16CE8" wp14:editId="684BDDF1">
                <wp:simplePos x="0" y="0"/>
                <wp:positionH relativeFrom="column">
                  <wp:posOffset>3314700</wp:posOffset>
                </wp:positionH>
                <wp:positionV relativeFrom="paragraph">
                  <wp:posOffset>666115</wp:posOffset>
                </wp:positionV>
                <wp:extent cx="0" cy="571500"/>
                <wp:effectExtent l="9525" t="8890" r="9525" b="10160"/>
                <wp:wrapNone/>
                <wp:docPr id="88" name="Lin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7B68F0F" id="Line 275" o:spid="_x0000_s1026" style="position:absolute;flip:y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52.45pt" to="261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18E4257" wp14:editId="0993CAA4">
                <wp:simplePos x="0" y="0"/>
                <wp:positionH relativeFrom="column">
                  <wp:posOffset>2171700</wp:posOffset>
                </wp:positionH>
                <wp:positionV relativeFrom="paragraph">
                  <wp:posOffset>666115</wp:posOffset>
                </wp:positionV>
                <wp:extent cx="1143000" cy="0"/>
                <wp:effectExtent l="9525" t="8890" r="9525" b="10160"/>
                <wp:wrapNone/>
                <wp:docPr id="87" name="Lin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A4D5FF8" id="Line 276" o:spid="_x0000_s1026" style="position:absolute;flip:x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52.45pt" to="261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5D1B08D" wp14:editId="586EC2D3">
                <wp:simplePos x="0" y="0"/>
                <wp:positionH relativeFrom="column">
                  <wp:posOffset>683895</wp:posOffset>
                </wp:positionH>
                <wp:positionV relativeFrom="paragraph">
                  <wp:posOffset>113665</wp:posOffset>
                </wp:positionV>
                <wp:extent cx="687705" cy="259080"/>
                <wp:effectExtent l="17145" t="18415" r="9525" b="17780"/>
                <wp:wrapNone/>
                <wp:docPr id="86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C15" w:rsidRPr="0085222A" w:rsidRDefault="00717C15" w:rsidP="00211EF2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85222A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62520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6" o:spid="_x0000_s1092" type="#_x0000_t202" style="position:absolute;left:0;text-align:left;margin-left:53.85pt;margin-top:8.95pt;width:54.15pt;height:20.4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" strokeweight="1.5pt">
                <v:textbox>
                  <w:txbxContent>
                    <w:p w:rsidR="00467AE7" w:rsidRPr="0085222A" w:rsidRDefault="00467AE7" w:rsidP="00211EF2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85222A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62520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C34FBEF" wp14:editId="07B1CD27">
                <wp:simplePos x="0" y="0"/>
                <wp:positionH relativeFrom="column">
                  <wp:posOffset>2626995</wp:posOffset>
                </wp:positionH>
                <wp:positionV relativeFrom="paragraph">
                  <wp:posOffset>142240</wp:posOffset>
                </wp:positionV>
                <wp:extent cx="687705" cy="259080"/>
                <wp:effectExtent l="17145" t="18415" r="9525" b="17780"/>
                <wp:wrapNone/>
                <wp:docPr id="85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C15" w:rsidRPr="0085222A" w:rsidRDefault="00717C15" w:rsidP="00211EF2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9" o:spid="_x0000_s1093" type="#_x0000_t202" style="position:absolute;left:0;text-align:left;margin-left:206.85pt;margin-top:11.2pt;width:54.15pt;height:20.4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" strokeweight="1.5pt">
                <v:textbox>
                  <w:txbxContent>
                    <w:p w:rsidR="00467AE7" w:rsidRPr="0085222A" w:rsidRDefault="00467AE7" w:rsidP="00211EF2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B181607" wp14:editId="7611E19B">
                <wp:simplePos x="0" y="0"/>
                <wp:positionH relativeFrom="column">
                  <wp:posOffset>2171700</wp:posOffset>
                </wp:positionH>
                <wp:positionV relativeFrom="paragraph">
                  <wp:posOffset>323215</wp:posOffset>
                </wp:positionV>
                <wp:extent cx="0" cy="342900"/>
                <wp:effectExtent l="9525" t="8890" r="9525" b="10160"/>
                <wp:wrapNone/>
                <wp:docPr id="84" name="Lin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6E8427C" id="Line 277" o:spid="_x0000_s1026" style="position:absolute;flip:y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5.45pt" to="171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" strokeweight="1pt"/>
            </w:pict>
          </mc:Fallback>
        </mc:AlternateConten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708FA0F" wp14:editId="1E6DE9F1">
                <wp:simplePos x="0" y="0"/>
                <wp:positionH relativeFrom="column">
                  <wp:posOffset>1371600</wp:posOffset>
                </wp:positionH>
                <wp:positionV relativeFrom="paragraph">
                  <wp:posOffset>67310</wp:posOffset>
                </wp:positionV>
                <wp:extent cx="1257300" cy="0"/>
                <wp:effectExtent l="9525" t="57785" r="19050" b="56515"/>
                <wp:wrapNone/>
                <wp:docPr id="83" name="Lin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1F6D26" id="Line 270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5.3pt" to="207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">
                <v:stroke endarrow="block"/>
              </v:line>
            </w:pict>
          </mc:Fallback>
        </mc:AlternateConten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9B489E1" wp14:editId="1E1A79F2">
                <wp:simplePos x="0" y="0"/>
                <wp:positionH relativeFrom="column">
                  <wp:posOffset>2171700</wp:posOffset>
                </wp:positionH>
                <wp:positionV relativeFrom="paragraph">
                  <wp:posOffset>1905</wp:posOffset>
                </wp:positionV>
                <wp:extent cx="457200" cy="0"/>
                <wp:effectExtent l="9525" t="59055" r="19050" b="55245"/>
                <wp:wrapNone/>
                <wp:docPr id="82" name="Lin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AB91793" id="Line 278" o:spid="_x0000_s1026" style="position:absolute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.15pt" to="207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" strokeweight="1pt">
                <v:stroke endarrow="block"/>
              </v:line>
            </w:pict>
          </mc:Fallback>
        </mc:AlternateConten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8C50078" wp14:editId="38AFE757">
                <wp:simplePos x="0" y="0"/>
                <wp:positionH relativeFrom="column">
                  <wp:posOffset>2284095</wp:posOffset>
                </wp:positionH>
                <wp:positionV relativeFrom="paragraph">
                  <wp:posOffset>138430</wp:posOffset>
                </wp:positionV>
                <wp:extent cx="687705" cy="259080"/>
                <wp:effectExtent l="17145" t="14605" r="9525" b="12065"/>
                <wp:wrapNone/>
                <wp:docPr id="81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C15" w:rsidRPr="0085222A" w:rsidRDefault="00717C15" w:rsidP="00211EF2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62520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3" o:spid="_x0000_s1094" type="#_x0000_t202" style="position:absolute;left:0;text-align:left;margin-left:179.85pt;margin-top:10.9pt;width:54.15pt;height:20.4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" strokeweight="1.5pt">
                <v:textbox>
                  <w:txbxContent>
                    <w:p w:rsidR="00467AE7" w:rsidRPr="0085222A" w:rsidRDefault="00467AE7" w:rsidP="00211EF2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62520</w:t>
                      </w:r>
                    </w:p>
                  </w:txbxContent>
                </v:textbox>
              </v:shape>
            </w:pict>
          </mc:Fallback>
        </mc:AlternateContent>
      </w:r>
    </w:p>
    <w:p w:rsidR="00211EF2" w:rsidRPr="007D2630" w:rsidRDefault="00211EF2" w:rsidP="00211EF2">
      <w:pPr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lang w:val="es-AR" w:eastAsia="es-AR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F4AD63D" wp14:editId="0509AFA4">
                <wp:simplePos x="0" y="0"/>
                <wp:positionH relativeFrom="column">
                  <wp:posOffset>2971800</wp:posOffset>
                </wp:positionH>
                <wp:positionV relativeFrom="paragraph">
                  <wp:posOffset>113030</wp:posOffset>
                </wp:positionV>
                <wp:extent cx="342900" cy="0"/>
                <wp:effectExtent l="9525" t="8255" r="9525" b="10795"/>
                <wp:wrapNone/>
                <wp:docPr id="80" name="Lin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0DA380F" id="Line 274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8.9pt" to="261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" strokeweight="1pt"/>
            </w:pict>
          </mc:Fallback>
        </mc:AlternateContent>
      </w:r>
      <w:proofErr w:type="spellStart"/>
      <w:proofErr w:type="gramStart"/>
      <w:r w:rsidRPr="007D2630">
        <w:rPr>
          <w:rFonts w:ascii="Arial" w:hAnsi="Arial" w:cs="Arial"/>
          <w:b/>
          <w:color w:val="000000"/>
        </w:rPr>
        <w:t>void</w:t>
      </w:r>
      <w:proofErr w:type="spellEnd"/>
      <w:proofErr w:type="gramEnd"/>
      <w:r w:rsidRPr="007D2630">
        <w:rPr>
          <w:rFonts w:ascii="Arial" w:hAnsi="Arial" w:cs="Arial"/>
          <w:b/>
          <w:color w:val="000000"/>
        </w:rPr>
        <w:t xml:space="preserve"> </w:t>
      </w:r>
      <w:proofErr w:type="spellStart"/>
      <w:r w:rsidRPr="007D2630">
        <w:rPr>
          <w:rFonts w:ascii="Arial" w:hAnsi="Arial" w:cs="Arial"/>
          <w:b/>
          <w:color w:val="000000"/>
        </w:rPr>
        <w:t>AsignarValor</w:t>
      </w:r>
      <w:proofErr w:type="spellEnd"/>
      <w:r w:rsidRPr="007D2630">
        <w:rPr>
          <w:rFonts w:ascii="Arial" w:hAnsi="Arial" w:cs="Arial"/>
          <w:b/>
          <w:color w:val="000000"/>
        </w:rPr>
        <w:t xml:space="preserve"> ( </w:t>
      </w:r>
      <w:proofErr w:type="spellStart"/>
      <w:r w:rsidRPr="007D2630">
        <w:rPr>
          <w:rFonts w:ascii="Arial" w:hAnsi="Arial" w:cs="Arial"/>
          <w:b/>
          <w:color w:val="000000"/>
        </w:rPr>
        <w:t>double</w:t>
      </w:r>
      <w:proofErr w:type="spellEnd"/>
      <w:r w:rsidRPr="007D2630">
        <w:rPr>
          <w:rFonts w:ascii="Arial" w:hAnsi="Arial" w:cs="Arial"/>
          <w:b/>
          <w:color w:val="000000"/>
        </w:rPr>
        <w:t>*  p                                   )</w:t>
      </w:r>
    </w:p>
    <w:p w:rsidR="00B12E41" w:rsidRPr="008C1D4E" w:rsidRDefault="00B12E41" w:rsidP="00211EF2">
      <w:pPr>
        <w:jc w:val="both"/>
        <w:rPr>
          <w:rFonts w:ascii="Arial" w:hAnsi="Arial" w:cs="Arial"/>
          <w:color w:val="FF0000"/>
          <w:sz w:val="22"/>
          <w:szCs w:val="22"/>
        </w:rPr>
      </w:pPr>
    </w:p>
    <w:p w:rsidR="008C1D4E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D2630">
        <w:rPr>
          <w:rFonts w:ascii="Arial" w:hAnsi="Arial" w:cs="Arial"/>
          <w:color w:val="000000"/>
          <w:sz w:val="22"/>
          <w:szCs w:val="22"/>
        </w:rPr>
        <w:t xml:space="preserve">O sea se hace una copia </w:t>
      </w:r>
      <w:proofErr w:type="spellStart"/>
      <w:r w:rsidRPr="007D2630">
        <w:rPr>
          <w:rFonts w:ascii="Arial" w:hAnsi="Arial" w:cs="Arial"/>
          <w:color w:val="000000"/>
          <w:sz w:val="22"/>
          <w:szCs w:val="22"/>
        </w:rPr>
        <w:t>pFloat</w:t>
      </w:r>
      <w:proofErr w:type="spellEnd"/>
      <w:r w:rsidRPr="007D2630">
        <w:rPr>
          <w:rFonts w:ascii="Arial" w:hAnsi="Arial" w:cs="Arial"/>
          <w:color w:val="000000"/>
          <w:sz w:val="22"/>
          <w:szCs w:val="22"/>
        </w:rPr>
        <w:t xml:space="preserve"> con el valor ya asignado por la función </w:t>
      </w:r>
      <w:proofErr w:type="spellStart"/>
      <w:proofErr w:type="gramStart"/>
      <w:r w:rsidRPr="007D2630">
        <w:rPr>
          <w:rFonts w:ascii="Arial" w:hAnsi="Arial" w:cs="Arial"/>
          <w:b/>
          <w:color w:val="000000"/>
          <w:sz w:val="22"/>
          <w:szCs w:val="22"/>
        </w:rPr>
        <w:t>AsignarMemoria</w:t>
      </w:r>
      <w:proofErr w:type="spellEnd"/>
      <w:r w:rsidRPr="007D2630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 w:rsidRPr="007D2630">
        <w:rPr>
          <w:rFonts w:ascii="Arial" w:hAnsi="Arial" w:cs="Arial"/>
          <w:b/>
          <w:color w:val="000000"/>
          <w:sz w:val="22"/>
          <w:szCs w:val="22"/>
        </w:rPr>
        <w:t xml:space="preserve"> )</w:t>
      </w:r>
      <w:r w:rsidRPr="007D2630">
        <w:rPr>
          <w:rFonts w:ascii="Arial" w:hAnsi="Arial" w:cs="Arial"/>
          <w:color w:val="000000"/>
          <w:sz w:val="22"/>
          <w:szCs w:val="22"/>
        </w:rPr>
        <w:t xml:space="preserve">. Esto significa que cuando ejecute: </w:t>
      </w:r>
      <w:r>
        <w:rPr>
          <w:rFonts w:ascii="Arial" w:hAnsi="Arial" w:cs="Arial"/>
          <w:b/>
          <w:color w:val="000000"/>
          <w:sz w:val="22"/>
          <w:szCs w:val="22"/>
        </w:rPr>
        <w:t>*p = 9</w:t>
      </w:r>
      <w:r w:rsidRPr="007D2630">
        <w:rPr>
          <w:rFonts w:ascii="Arial" w:hAnsi="Arial" w:cs="Arial"/>
          <w:b/>
          <w:color w:val="000000"/>
          <w:sz w:val="22"/>
          <w:szCs w:val="22"/>
        </w:rPr>
        <w:t>812</w:t>
      </w:r>
      <w:r w:rsidRPr="007D2630">
        <w:rPr>
          <w:rFonts w:ascii="Arial" w:hAnsi="Arial" w:cs="Arial"/>
          <w:color w:val="000000"/>
          <w:sz w:val="22"/>
          <w:szCs w:val="22"/>
        </w:rPr>
        <w:t xml:space="preserve"> en realidad se esté asignando en la dirección del dato original</w:t>
      </w:r>
    </w:p>
    <w:p w:rsidR="008C1D4E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D2630"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8C1D4E" w:rsidRDefault="008C1D4E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NOTA</w:t>
      </w:r>
    </w:p>
    <w:p w:rsidR="00211EF2" w:rsidRPr="007D2630" w:rsidRDefault="008C1D4E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</w:t>
      </w:r>
      <w:r w:rsidR="00211EF2" w:rsidRPr="007D263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dentro de la función hiciéramos:</w: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B12E41" w:rsidRPr="007C06C6" w:rsidRDefault="00B12E41" w:rsidP="00211EF2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>p</w:t>
      </w:r>
      <w:proofErr w:type="gramStart"/>
      <w:r w:rsidRPr="007C06C6">
        <w:rPr>
          <w:rFonts w:ascii="Arial" w:hAnsi="Arial" w:cs="Arial"/>
          <w:color w:val="000000"/>
          <w:sz w:val="22"/>
          <w:szCs w:val="22"/>
          <w:lang w:val="en-US"/>
        </w:rPr>
        <w:t>=(</w:t>
      </w:r>
      <w:proofErr w:type="gramEnd"/>
      <w:r w:rsidRPr="007C06C6">
        <w:rPr>
          <w:rFonts w:ascii="Arial" w:hAnsi="Arial" w:cs="Arial"/>
          <w:color w:val="000000"/>
          <w:sz w:val="22"/>
          <w:szCs w:val="22"/>
          <w:lang w:val="en-US"/>
        </w:rPr>
        <w:t>double*)ReservarMemoria(sizeof(double));</w: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*p = 9</w:t>
      </w:r>
      <w:r w:rsidRPr="007D2630">
        <w:rPr>
          <w:rFonts w:ascii="Arial" w:hAnsi="Arial" w:cs="Arial"/>
          <w:color w:val="000000"/>
          <w:sz w:val="22"/>
          <w:szCs w:val="22"/>
        </w:rPr>
        <w:t>812;</w: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D2630">
        <w:rPr>
          <w:rFonts w:ascii="Arial" w:hAnsi="Arial" w:cs="Arial"/>
          <w:color w:val="000000"/>
          <w:sz w:val="22"/>
          <w:szCs w:val="22"/>
        </w:rPr>
        <w:t xml:space="preserve">Estaríamos cambiando la dirección original de </w:t>
      </w:r>
      <w:r w:rsidRPr="007D2630">
        <w:rPr>
          <w:rFonts w:ascii="Arial" w:hAnsi="Arial" w:cs="Arial"/>
          <w:b/>
          <w:color w:val="000000"/>
          <w:sz w:val="22"/>
          <w:szCs w:val="22"/>
        </w:rPr>
        <w:t>p</w:t>
      </w:r>
      <w:r w:rsidRPr="007D2630">
        <w:rPr>
          <w:rFonts w:ascii="Arial" w:hAnsi="Arial" w:cs="Arial"/>
          <w:color w:val="000000"/>
          <w:sz w:val="22"/>
          <w:szCs w:val="22"/>
        </w:rPr>
        <w:t xml:space="preserve"> pero sin que ello repercuta en el </w:t>
      </w:r>
      <w:proofErr w:type="spellStart"/>
      <w:r w:rsidR="008C1D4E"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 w:rsidR="008C1D4E">
        <w:rPr>
          <w:rFonts w:ascii="Arial" w:hAnsi="Arial" w:cs="Arial"/>
          <w:color w:val="000000"/>
          <w:sz w:val="22"/>
          <w:szCs w:val="22"/>
        </w:rPr>
        <w:t>, y al retornar, el valor 9</w:t>
      </w:r>
      <w:r w:rsidRPr="007D2630">
        <w:rPr>
          <w:rFonts w:ascii="Arial" w:hAnsi="Arial" w:cs="Arial"/>
          <w:color w:val="000000"/>
          <w:sz w:val="22"/>
          <w:szCs w:val="22"/>
        </w:rPr>
        <w:t>812 se habría perdido.</w: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D2630">
        <w:rPr>
          <w:rFonts w:ascii="Arial" w:hAnsi="Arial" w:cs="Arial"/>
          <w:color w:val="000000"/>
          <w:sz w:val="22"/>
          <w:szCs w:val="22"/>
        </w:rPr>
        <w:t xml:space="preserve">En cambio si tuviésemos que asignar una </w:t>
      </w:r>
      <w:r w:rsidRPr="007D2630">
        <w:rPr>
          <w:rFonts w:ascii="Arial" w:hAnsi="Arial" w:cs="Arial"/>
          <w:b/>
          <w:color w:val="000000"/>
          <w:sz w:val="22"/>
          <w:szCs w:val="22"/>
        </w:rPr>
        <w:t>dirección</w:t>
      </w:r>
      <w:r w:rsidRPr="007D2630"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 w:rsidRPr="007D2630">
        <w:rPr>
          <w:rFonts w:ascii="Arial" w:hAnsi="Arial" w:cs="Arial"/>
          <w:color w:val="000000"/>
          <w:sz w:val="22"/>
          <w:szCs w:val="22"/>
        </w:rPr>
        <w:t>pFloat</w:t>
      </w:r>
      <w:proofErr w:type="spellEnd"/>
      <w:r w:rsidRPr="007D2630">
        <w:rPr>
          <w:rFonts w:ascii="Arial" w:hAnsi="Arial" w:cs="Arial"/>
          <w:color w:val="000000"/>
          <w:sz w:val="22"/>
          <w:szCs w:val="22"/>
        </w:rPr>
        <w:t xml:space="preserve"> a través de dicha función, tendríamos que trabajar directamente sobre </w:t>
      </w:r>
      <w:r w:rsidRPr="007D2630">
        <w:rPr>
          <w:rFonts w:ascii="Arial" w:hAnsi="Arial" w:cs="Arial"/>
          <w:b/>
          <w:color w:val="000000"/>
          <w:sz w:val="22"/>
          <w:szCs w:val="22"/>
        </w:rPr>
        <w:t>p</w:t>
      </w:r>
      <w:r w:rsidRPr="007D2630">
        <w:rPr>
          <w:rFonts w:ascii="Arial" w:hAnsi="Arial" w:cs="Arial"/>
          <w:color w:val="000000"/>
          <w:sz w:val="22"/>
          <w:szCs w:val="22"/>
        </w:rPr>
        <w:t xml:space="preserve"> y no sobre *p:</w: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211EF2">
      <w:pPr>
        <w:jc w:val="both"/>
        <w:rPr>
          <w:color w:val="000000"/>
          <w:sz w:val="22"/>
          <w:szCs w:val="22"/>
          <w:lang w:val="en-GB"/>
        </w:rPr>
      </w:pPr>
      <w:proofErr w:type="gramStart"/>
      <w:r w:rsidRPr="007D2630">
        <w:rPr>
          <w:color w:val="000000"/>
          <w:sz w:val="22"/>
          <w:szCs w:val="22"/>
          <w:lang w:val="en-GB"/>
        </w:rPr>
        <w:t>void</w:t>
      </w:r>
      <w:proofErr w:type="gramEnd"/>
      <w:r w:rsidRPr="007D2630">
        <w:rPr>
          <w:color w:val="000000"/>
          <w:sz w:val="22"/>
          <w:szCs w:val="22"/>
          <w:lang w:val="en-GB"/>
        </w:rPr>
        <w:t xml:space="preserve"> </w:t>
      </w:r>
      <w:proofErr w:type="spellStart"/>
      <w:r w:rsidRPr="007D2630">
        <w:rPr>
          <w:color w:val="000000"/>
          <w:sz w:val="22"/>
          <w:szCs w:val="22"/>
          <w:lang w:val="en-GB"/>
        </w:rPr>
        <w:t>AsignarValor</w:t>
      </w:r>
      <w:proofErr w:type="spellEnd"/>
      <w:r w:rsidRPr="007D2630">
        <w:rPr>
          <w:color w:val="000000"/>
          <w:sz w:val="22"/>
          <w:szCs w:val="22"/>
          <w:lang w:val="en-GB"/>
        </w:rPr>
        <w:t>(double**);</w:t>
      </w:r>
    </w:p>
    <w:p w:rsidR="00211EF2" w:rsidRPr="007D2630" w:rsidRDefault="00211EF2" w:rsidP="00211EF2">
      <w:pPr>
        <w:jc w:val="both"/>
        <w:rPr>
          <w:color w:val="000000"/>
          <w:sz w:val="22"/>
          <w:szCs w:val="22"/>
          <w:lang w:val="en-GB"/>
        </w:rPr>
      </w:pPr>
    </w:p>
    <w:p w:rsidR="00211EF2" w:rsidRPr="007D2630" w:rsidRDefault="00211EF2" w:rsidP="00211EF2">
      <w:pPr>
        <w:jc w:val="both"/>
        <w:rPr>
          <w:color w:val="000000"/>
          <w:sz w:val="22"/>
          <w:szCs w:val="22"/>
          <w:lang w:val="en-GB"/>
        </w:rPr>
      </w:pPr>
      <w:proofErr w:type="gramStart"/>
      <w:r w:rsidRPr="007D2630">
        <w:rPr>
          <w:color w:val="000000"/>
          <w:sz w:val="22"/>
          <w:szCs w:val="22"/>
          <w:lang w:val="en-GB"/>
        </w:rPr>
        <w:t>void</w:t>
      </w:r>
      <w:proofErr w:type="gramEnd"/>
      <w:r w:rsidRPr="007D2630">
        <w:rPr>
          <w:color w:val="000000"/>
          <w:sz w:val="22"/>
          <w:szCs w:val="22"/>
          <w:lang w:val="en-GB"/>
        </w:rPr>
        <w:t xml:space="preserve"> main( )</w:t>
      </w:r>
    </w:p>
    <w:p w:rsidR="00211EF2" w:rsidRPr="007D2630" w:rsidRDefault="00211EF2" w:rsidP="00211EF2">
      <w:pPr>
        <w:jc w:val="both"/>
        <w:rPr>
          <w:color w:val="000000"/>
          <w:sz w:val="22"/>
          <w:szCs w:val="22"/>
          <w:lang w:val="en-GB"/>
        </w:rPr>
      </w:pPr>
      <w:r w:rsidRPr="007D2630">
        <w:rPr>
          <w:color w:val="000000"/>
          <w:sz w:val="22"/>
          <w:szCs w:val="22"/>
          <w:lang w:val="en-GB"/>
        </w:rPr>
        <w:t>{</w:t>
      </w:r>
    </w:p>
    <w:p w:rsidR="00211EF2" w:rsidRPr="007D2630" w:rsidRDefault="00211EF2" w:rsidP="00211EF2">
      <w:pPr>
        <w:jc w:val="both"/>
        <w:rPr>
          <w:color w:val="000000"/>
          <w:sz w:val="22"/>
          <w:szCs w:val="22"/>
          <w:lang w:val="en-GB"/>
        </w:rPr>
      </w:pPr>
      <w:r w:rsidRPr="007D2630">
        <w:rPr>
          <w:color w:val="000000"/>
          <w:sz w:val="22"/>
          <w:szCs w:val="22"/>
          <w:lang w:val="en-GB"/>
        </w:rPr>
        <w:t xml:space="preserve">   </w:t>
      </w:r>
      <w:proofErr w:type="gramStart"/>
      <w:r w:rsidRPr="007D2630">
        <w:rPr>
          <w:color w:val="000000"/>
          <w:sz w:val="22"/>
          <w:szCs w:val="22"/>
          <w:lang w:val="en-GB"/>
        </w:rPr>
        <w:t>double</w:t>
      </w:r>
      <w:proofErr w:type="gramEnd"/>
      <w:r w:rsidRPr="007D2630">
        <w:rPr>
          <w:color w:val="000000"/>
          <w:sz w:val="22"/>
          <w:szCs w:val="22"/>
          <w:lang w:val="en-GB"/>
        </w:rPr>
        <w:t xml:space="preserve">*  </w:t>
      </w:r>
      <w:proofErr w:type="spellStart"/>
      <w:r w:rsidRPr="007D2630">
        <w:rPr>
          <w:color w:val="000000"/>
          <w:sz w:val="22"/>
          <w:szCs w:val="22"/>
          <w:lang w:val="en-GB"/>
        </w:rPr>
        <w:t>pDouble</w:t>
      </w:r>
      <w:proofErr w:type="spellEnd"/>
      <w:r w:rsidRPr="007D2630">
        <w:rPr>
          <w:color w:val="000000"/>
          <w:sz w:val="22"/>
          <w:szCs w:val="22"/>
          <w:lang w:val="en-GB"/>
        </w:rPr>
        <w:t>;</w:t>
      </w:r>
    </w:p>
    <w:p w:rsidR="00211EF2" w:rsidRPr="007D2630" w:rsidRDefault="00211EF2" w:rsidP="00211EF2">
      <w:pPr>
        <w:jc w:val="both"/>
        <w:rPr>
          <w:color w:val="000000"/>
          <w:sz w:val="22"/>
          <w:szCs w:val="22"/>
          <w:lang w:val="en-GB"/>
        </w:rPr>
      </w:pPr>
    </w:p>
    <w:p w:rsidR="00211EF2" w:rsidRPr="007D2630" w:rsidRDefault="00211EF2" w:rsidP="00211EF2">
      <w:pPr>
        <w:jc w:val="both"/>
        <w:rPr>
          <w:color w:val="000000"/>
          <w:sz w:val="22"/>
          <w:szCs w:val="22"/>
          <w:lang w:val="en-GB"/>
        </w:rPr>
      </w:pPr>
      <w:r w:rsidRPr="007D2630">
        <w:rPr>
          <w:color w:val="000000"/>
          <w:sz w:val="22"/>
          <w:szCs w:val="22"/>
          <w:lang w:val="en-GB"/>
        </w:rPr>
        <w:t xml:space="preserve">   </w:t>
      </w:r>
      <w:proofErr w:type="spellStart"/>
      <w:proofErr w:type="gramStart"/>
      <w:r w:rsidRPr="007D2630">
        <w:rPr>
          <w:color w:val="000000"/>
          <w:sz w:val="22"/>
          <w:szCs w:val="22"/>
          <w:lang w:val="en-GB"/>
        </w:rPr>
        <w:t>pDouble</w:t>
      </w:r>
      <w:proofErr w:type="spellEnd"/>
      <w:proofErr w:type="gramEnd"/>
      <w:r w:rsidRPr="007D2630">
        <w:rPr>
          <w:color w:val="000000"/>
          <w:sz w:val="22"/>
          <w:szCs w:val="22"/>
          <w:lang w:val="en-GB"/>
        </w:rPr>
        <w:t xml:space="preserve"> = (double*)</w:t>
      </w:r>
      <w:proofErr w:type="spellStart"/>
      <w:r w:rsidRPr="007D2630">
        <w:rPr>
          <w:color w:val="000000"/>
          <w:sz w:val="22"/>
          <w:szCs w:val="22"/>
          <w:lang w:val="en-GB"/>
        </w:rPr>
        <w:t>ReservarMemoria</w:t>
      </w:r>
      <w:proofErr w:type="spellEnd"/>
      <w:r w:rsidRPr="007D2630">
        <w:rPr>
          <w:color w:val="000000"/>
          <w:sz w:val="22"/>
          <w:szCs w:val="22"/>
          <w:lang w:val="en-GB"/>
        </w:rPr>
        <w:t>(</w:t>
      </w:r>
      <w:proofErr w:type="spellStart"/>
      <w:r w:rsidRPr="007D2630">
        <w:rPr>
          <w:color w:val="000000"/>
          <w:sz w:val="22"/>
          <w:szCs w:val="22"/>
          <w:lang w:val="en-GB"/>
        </w:rPr>
        <w:t>sizeof</w:t>
      </w:r>
      <w:proofErr w:type="spellEnd"/>
      <w:r w:rsidRPr="007D2630">
        <w:rPr>
          <w:color w:val="000000"/>
          <w:sz w:val="22"/>
          <w:szCs w:val="22"/>
          <w:lang w:val="en-GB"/>
        </w:rPr>
        <w:t>(double));</w:t>
      </w:r>
    </w:p>
    <w:p w:rsidR="00211EF2" w:rsidRPr="007D2630" w:rsidRDefault="00211EF2" w:rsidP="00211EF2">
      <w:pPr>
        <w:jc w:val="both"/>
        <w:rPr>
          <w:color w:val="000000"/>
          <w:sz w:val="22"/>
          <w:szCs w:val="22"/>
          <w:lang w:val="en-GB"/>
        </w:rPr>
      </w:pPr>
      <w:r w:rsidRPr="007D2630">
        <w:rPr>
          <w:color w:val="000000"/>
          <w:sz w:val="22"/>
          <w:szCs w:val="22"/>
          <w:lang w:val="en-GB"/>
        </w:rPr>
        <w:t xml:space="preserve">   </w:t>
      </w:r>
      <w:proofErr w:type="spellStart"/>
      <w:proofErr w:type="gramStart"/>
      <w:r w:rsidRPr="007D2630">
        <w:rPr>
          <w:color w:val="000000"/>
          <w:sz w:val="22"/>
          <w:szCs w:val="22"/>
          <w:lang w:val="en-GB"/>
        </w:rPr>
        <w:t>AsignarValor</w:t>
      </w:r>
      <w:proofErr w:type="spellEnd"/>
      <w:r w:rsidRPr="007D2630">
        <w:rPr>
          <w:color w:val="000000"/>
          <w:sz w:val="22"/>
          <w:szCs w:val="22"/>
          <w:lang w:val="en-GB"/>
        </w:rPr>
        <w:t>(</w:t>
      </w:r>
      <w:proofErr w:type="gramEnd"/>
      <w:r w:rsidRPr="007D2630">
        <w:rPr>
          <w:color w:val="000000"/>
          <w:sz w:val="22"/>
          <w:szCs w:val="22"/>
          <w:lang w:val="en-GB"/>
        </w:rPr>
        <w:t>&amp;</w:t>
      </w:r>
      <w:proofErr w:type="spellStart"/>
      <w:r w:rsidRPr="007D2630">
        <w:rPr>
          <w:color w:val="000000"/>
          <w:sz w:val="22"/>
          <w:szCs w:val="22"/>
          <w:lang w:val="en-GB"/>
        </w:rPr>
        <w:t>pDouble</w:t>
      </w:r>
      <w:proofErr w:type="spellEnd"/>
      <w:r w:rsidRPr="007D2630">
        <w:rPr>
          <w:color w:val="000000"/>
          <w:sz w:val="22"/>
          <w:szCs w:val="22"/>
          <w:lang w:val="en-GB"/>
        </w:rPr>
        <w:t xml:space="preserve">); </w:t>
      </w:r>
    </w:p>
    <w:p w:rsidR="00211EF2" w:rsidRPr="007D2630" w:rsidRDefault="00211EF2" w:rsidP="00211EF2">
      <w:pPr>
        <w:jc w:val="both"/>
        <w:rPr>
          <w:color w:val="000000"/>
          <w:sz w:val="22"/>
          <w:szCs w:val="22"/>
          <w:lang w:val="en-GB"/>
        </w:rPr>
      </w:pPr>
      <w:r w:rsidRPr="007D2630">
        <w:rPr>
          <w:color w:val="000000"/>
          <w:sz w:val="22"/>
          <w:szCs w:val="22"/>
          <w:lang w:val="en-GB"/>
        </w:rPr>
        <w:t xml:space="preserve">   </w:t>
      </w:r>
      <w:proofErr w:type="spellStart"/>
      <w:proofErr w:type="gramStart"/>
      <w:r w:rsidRPr="007D2630">
        <w:rPr>
          <w:color w:val="000000"/>
          <w:sz w:val="22"/>
          <w:szCs w:val="22"/>
          <w:lang w:val="en-GB"/>
        </w:rPr>
        <w:t>cprintf</w:t>
      </w:r>
      <w:proofErr w:type="spellEnd"/>
      <w:r w:rsidRPr="007D2630">
        <w:rPr>
          <w:color w:val="000000"/>
          <w:sz w:val="22"/>
          <w:szCs w:val="22"/>
          <w:lang w:val="en-GB"/>
        </w:rPr>
        <w:t>(</w:t>
      </w:r>
      <w:proofErr w:type="gramEnd"/>
      <w:r w:rsidRPr="007D2630">
        <w:rPr>
          <w:color w:val="000000"/>
          <w:sz w:val="22"/>
          <w:szCs w:val="22"/>
          <w:lang w:val="en-GB"/>
        </w:rPr>
        <w:t>“</w:t>
      </w:r>
      <w:proofErr w:type="spellStart"/>
      <w:r w:rsidRPr="007D2630">
        <w:rPr>
          <w:color w:val="000000"/>
          <w:sz w:val="22"/>
          <w:szCs w:val="22"/>
          <w:lang w:val="en-GB"/>
        </w:rPr>
        <w:t>Valor</w:t>
      </w:r>
      <w:proofErr w:type="spellEnd"/>
      <w:r w:rsidRPr="007D2630">
        <w:rPr>
          <w:color w:val="000000"/>
          <w:sz w:val="22"/>
          <w:szCs w:val="22"/>
          <w:lang w:val="en-GB"/>
        </w:rPr>
        <w:t xml:space="preserve"> </w:t>
      </w:r>
      <w:proofErr w:type="spellStart"/>
      <w:r w:rsidRPr="007D2630">
        <w:rPr>
          <w:color w:val="000000"/>
          <w:sz w:val="22"/>
          <w:szCs w:val="22"/>
          <w:lang w:val="en-GB"/>
        </w:rPr>
        <w:t>asignado</w:t>
      </w:r>
      <w:proofErr w:type="spellEnd"/>
      <w:r w:rsidRPr="007D2630">
        <w:rPr>
          <w:color w:val="000000"/>
          <w:sz w:val="22"/>
          <w:szCs w:val="22"/>
          <w:lang w:val="en-GB"/>
        </w:rPr>
        <w:t xml:space="preserve"> = %lf\r\n”,*</w:t>
      </w:r>
      <w:proofErr w:type="spellStart"/>
      <w:r w:rsidRPr="007D2630">
        <w:rPr>
          <w:color w:val="000000"/>
          <w:sz w:val="22"/>
          <w:szCs w:val="22"/>
          <w:lang w:val="en-GB"/>
        </w:rPr>
        <w:t>pDouble</w:t>
      </w:r>
      <w:proofErr w:type="spellEnd"/>
      <w:r w:rsidRPr="007D2630">
        <w:rPr>
          <w:color w:val="000000"/>
          <w:sz w:val="22"/>
          <w:szCs w:val="22"/>
          <w:lang w:val="en-GB"/>
        </w:rPr>
        <w:t>);</w:t>
      </w:r>
    </w:p>
    <w:p w:rsidR="00211EF2" w:rsidRPr="007D2630" w:rsidRDefault="00211EF2" w:rsidP="00211EF2">
      <w:pPr>
        <w:jc w:val="both"/>
        <w:rPr>
          <w:color w:val="000000"/>
          <w:sz w:val="22"/>
          <w:szCs w:val="22"/>
          <w:lang w:val="en-GB"/>
        </w:rPr>
      </w:pPr>
      <w:r w:rsidRPr="007D2630">
        <w:rPr>
          <w:color w:val="000000"/>
          <w:sz w:val="22"/>
          <w:szCs w:val="22"/>
          <w:lang w:val="en-GB"/>
        </w:rPr>
        <w:t xml:space="preserve">   </w:t>
      </w:r>
      <w:proofErr w:type="spellStart"/>
      <w:proofErr w:type="gramStart"/>
      <w:r w:rsidRPr="007D2630">
        <w:rPr>
          <w:color w:val="000000"/>
          <w:sz w:val="22"/>
          <w:szCs w:val="22"/>
          <w:lang w:val="en-GB"/>
        </w:rPr>
        <w:t>getch</w:t>
      </w:r>
      <w:proofErr w:type="spellEnd"/>
      <w:r w:rsidRPr="007D2630">
        <w:rPr>
          <w:color w:val="000000"/>
          <w:sz w:val="22"/>
          <w:szCs w:val="22"/>
          <w:lang w:val="en-GB"/>
        </w:rPr>
        <w:t>(</w:t>
      </w:r>
      <w:proofErr w:type="gramEnd"/>
      <w:r w:rsidRPr="007D2630">
        <w:rPr>
          <w:color w:val="000000"/>
          <w:sz w:val="22"/>
          <w:szCs w:val="22"/>
          <w:lang w:val="en-GB"/>
        </w:rPr>
        <w:t xml:space="preserve"> );</w:t>
      </w:r>
    </w:p>
    <w:p w:rsidR="00211EF2" w:rsidRPr="007D2630" w:rsidRDefault="00211EF2" w:rsidP="00211EF2">
      <w:pPr>
        <w:jc w:val="both"/>
        <w:rPr>
          <w:color w:val="000000"/>
          <w:sz w:val="22"/>
          <w:szCs w:val="22"/>
          <w:lang w:val="en-GB"/>
        </w:rPr>
      </w:pPr>
      <w:r w:rsidRPr="007D2630">
        <w:rPr>
          <w:color w:val="000000"/>
          <w:sz w:val="22"/>
          <w:szCs w:val="22"/>
          <w:lang w:val="en-GB"/>
        </w:rPr>
        <w:t>}</w:t>
      </w:r>
    </w:p>
    <w:p w:rsidR="00211EF2" w:rsidRPr="007D2630" w:rsidRDefault="00211EF2" w:rsidP="00211EF2">
      <w:pPr>
        <w:jc w:val="both"/>
        <w:rPr>
          <w:color w:val="000000"/>
          <w:sz w:val="22"/>
          <w:szCs w:val="22"/>
          <w:lang w:val="en-GB"/>
        </w:rPr>
      </w:pPr>
    </w:p>
    <w:p w:rsidR="00211EF2" w:rsidRPr="007D2630" w:rsidRDefault="00211EF2" w:rsidP="00211EF2">
      <w:pPr>
        <w:jc w:val="both"/>
        <w:rPr>
          <w:color w:val="000000"/>
          <w:sz w:val="22"/>
          <w:szCs w:val="22"/>
          <w:lang w:val="en-GB"/>
        </w:rPr>
      </w:pPr>
      <w:proofErr w:type="gramStart"/>
      <w:r w:rsidRPr="007D2630">
        <w:rPr>
          <w:color w:val="000000"/>
          <w:sz w:val="22"/>
          <w:szCs w:val="22"/>
          <w:lang w:val="en-GB"/>
        </w:rPr>
        <w:t>void</w:t>
      </w:r>
      <w:proofErr w:type="gramEnd"/>
      <w:r w:rsidRPr="007D2630">
        <w:rPr>
          <w:color w:val="000000"/>
          <w:sz w:val="22"/>
          <w:szCs w:val="22"/>
          <w:lang w:val="en-GB"/>
        </w:rPr>
        <w:t xml:space="preserve"> </w:t>
      </w:r>
      <w:proofErr w:type="spellStart"/>
      <w:r w:rsidRPr="007D2630">
        <w:rPr>
          <w:color w:val="000000"/>
          <w:sz w:val="22"/>
          <w:szCs w:val="22"/>
          <w:lang w:val="en-GB"/>
        </w:rPr>
        <w:t>AsignarValor</w:t>
      </w:r>
      <w:proofErr w:type="spellEnd"/>
      <w:r w:rsidRPr="007D2630">
        <w:rPr>
          <w:color w:val="000000"/>
          <w:sz w:val="22"/>
          <w:szCs w:val="22"/>
          <w:lang w:val="en-GB"/>
        </w:rPr>
        <w:t>(double** p)</w:t>
      </w:r>
    </w:p>
    <w:p w:rsidR="00211EF2" w:rsidRPr="007D2630" w:rsidRDefault="00211EF2" w:rsidP="00211EF2">
      <w:pPr>
        <w:jc w:val="both"/>
        <w:rPr>
          <w:color w:val="000000"/>
          <w:sz w:val="22"/>
          <w:szCs w:val="22"/>
          <w:lang w:val="en-GB"/>
        </w:rPr>
      </w:pPr>
      <w:r w:rsidRPr="007D2630">
        <w:rPr>
          <w:color w:val="000000"/>
          <w:sz w:val="22"/>
          <w:szCs w:val="22"/>
          <w:lang w:val="en-GB"/>
        </w:rPr>
        <w:t xml:space="preserve">{ </w:t>
      </w:r>
    </w:p>
    <w:p w:rsidR="00211EF2" w:rsidRPr="007D2630" w:rsidRDefault="00211EF2" w:rsidP="00211EF2">
      <w:pPr>
        <w:jc w:val="both"/>
        <w:rPr>
          <w:color w:val="000000"/>
          <w:sz w:val="22"/>
          <w:szCs w:val="22"/>
          <w:lang w:val="en-GB"/>
        </w:rPr>
      </w:pPr>
      <w:r w:rsidRPr="007D2630">
        <w:rPr>
          <w:color w:val="000000"/>
          <w:sz w:val="22"/>
          <w:szCs w:val="22"/>
          <w:lang w:val="en-GB"/>
        </w:rPr>
        <w:t xml:space="preserve">      *p = (double*</w:t>
      </w:r>
      <w:proofErr w:type="gramStart"/>
      <w:r w:rsidRPr="007D2630">
        <w:rPr>
          <w:color w:val="000000"/>
          <w:sz w:val="22"/>
          <w:szCs w:val="22"/>
          <w:lang w:val="en-GB"/>
        </w:rPr>
        <w:t>)</w:t>
      </w:r>
      <w:proofErr w:type="spellStart"/>
      <w:r w:rsidRPr="007D2630">
        <w:rPr>
          <w:color w:val="000000"/>
          <w:sz w:val="22"/>
          <w:szCs w:val="22"/>
          <w:lang w:val="en-GB"/>
        </w:rPr>
        <w:t>ReservarMemoria</w:t>
      </w:r>
      <w:proofErr w:type="spellEnd"/>
      <w:proofErr w:type="gramEnd"/>
      <w:r w:rsidRPr="007D2630">
        <w:rPr>
          <w:color w:val="000000"/>
          <w:sz w:val="22"/>
          <w:szCs w:val="22"/>
          <w:lang w:val="en-GB"/>
        </w:rPr>
        <w:t>(</w:t>
      </w:r>
      <w:proofErr w:type="spellStart"/>
      <w:r w:rsidRPr="007D2630">
        <w:rPr>
          <w:color w:val="000000"/>
          <w:sz w:val="22"/>
          <w:szCs w:val="22"/>
          <w:lang w:val="en-GB"/>
        </w:rPr>
        <w:t>sizeof</w:t>
      </w:r>
      <w:proofErr w:type="spellEnd"/>
      <w:r w:rsidRPr="007D2630">
        <w:rPr>
          <w:color w:val="000000"/>
          <w:sz w:val="22"/>
          <w:szCs w:val="22"/>
          <w:lang w:val="en-GB"/>
        </w:rPr>
        <w:t xml:space="preserve">(double)); </w:t>
      </w:r>
    </w:p>
    <w:p w:rsidR="00211EF2" w:rsidRPr="00211EF2" w:rsidRDefault="00211EF2" w:rsidP="00211EF2">
      <w:pPr>
        <w:jc w:val="both"/>
        <w:rPr>
          <w:color w:val="000000"/>
          <w:sz w:val="22"/>
          <w:szCs w:val="22"/>
          <w:lang w:val="es-AR"/>
        </w:rPr>
      </w:pPr>
      <w:r>
        <w:rPr>
          <w:color w:val="000000"/>
          <w:sz w:val="22"/>
          <w:szCs w:val="22"/>
          <w:lang w:val="en-GB"/>
        </w:rPr>
        <w:t xml:space="preserve">    </w:t>
      </w:r>
      <w:r w:rsidRPr="00211EF2">
        <w:rPr>
          <w:color w:val="000000"/>
          <w:sz w:val="22"/>
          <w:szCs w:val="22"/>
          <w:lang w:val="es-AR"/>
        </w:rPr>
        <w:t>**p = 9812</w:t>
      </w:r>
      <w:proofErr w:type="gramStart"/>
      <w:r w:rsidRPr="00211EF2">
        <w:rPr>
          <w:color w:val="000000"/>
          <w:sz w:val="22"/>
          <w:szCs w:val="22"/>
          <w:lang w:val="es-AR"/>
        </w:rPr>
        <w:t>;</w:t>
      </w:r>
      <w:r w:rsidR="00963125">
        <w:rPr>
          <w:color w:val="000000"/>
          <w:sz w:val="22"/>
          <w:szCs w:val="22"/>
          <w:lang w:val="es-AR"/>
        </w:rPr>
        <w:t>/</w:t>
      </w:r>
      <w:proofErr w:type="gramEnd"/>
      <w:r w:rsidR="00963125">
        <w:rPr>
          <w:color w:val="000000"/>
          <w:sz w:val="22"/>
          <w:szCs w:val="22"/>
          <w:lang w:val="es-AR"/>
        </w:rPr>
        <w:t xml:space="preserve">/le </w:t>
      </w:r>
      <w:proofErr w:type="spellStart"/>
      <w:r w:rsidR="00963125">
        <w:rPr>
          <w:color w:val="000000"/>
          <w:sz w:val="22"/>
          <w:szCs w:val="22"/>
          <w:lang w:val="es-AR"/>
        </w:rPr>
        <w:t>asingamos</w:t>
      </w:r>
      <w:proofErr w:type="spellEnd"/>
      <w:r w:rsidR="00963125">
        <w:rPr>
          <w:color w:val="000000"/>
          <w:sz w:val="22"/>
          <w:szCs w:val="22"/>
          <w:lang w:val="es-AR"/>
        </w:rPr>
        <w:t xml:space="preserve"> el valor </w:t>
      </w:r>
      <w:proofErr w:type="spellStart"/>
      <w:r w:rsidR="00963125">
        <w:rPr>
          <w:color w:val="000000"/>
          <w:sz w:val="22"/>
          <w:szCs w:val="22"/>
          <w:lang w:val="es-AR"/>
        </w:rPr>
        <w:t>numerico</w:t>
      </w:r>
      <w:proofErr w:type="spellEnd"/>
    </w:p>
    <w:p w:rsidR="00211EF2" w:rsidRPr="00211EF2" w:rsidRDefault="00211EF2" w:rsidP="00211EF2">
      <w:pPr>
        <w:jc w:val="both"/>
        <w:rPr>
          <w:color w:val="000000"/>
          <w:sz w:val="22"/>
          <w:szCs w:val="22"/>
          <w:lang w:val="es-AR"/>
        </w:rPr>
      </w:pPr>
      <w:r w:rsidRPr="00211EF2">
        <w:rPr>
          <w:color w:val="000000"/>
          <w:sz w:val="22"/>
          <w:szCs w:val="22"/>
          <w:lang w:val="es-AR"/>
        </w:rPr>
        <w:t>}</w:t>
      </w:r>
    </w:p>
    <w:p w:rsidR="00211EF2" w:rsidRPr="00211EF2" w:rsidRDefault="00211EF2" w:rsidP="00211EF2">
      <w:pPr>
        <w:jc w:val="both"/>
        <w:rPr>
          <w:color w:val="000000"/>
          <w:sz w:val="22"/>
          <w:szCs w:val="22"/>
          <w:lang w:val="es-AR"/>
        </w:rPr>
      </w:pPr>
    </w:p>
    <w:p w:rsidR="00211EF2" w:rsidRPr="00211EF2" w:rsidRDefault="00211EF2" w:rsidP="00211EF2">
      <w:pPr>
        <w:jc w:val="both"/>
        <w:rPr>
          <w:rFonts w:ascii="Arial" w:hAnsi="Arial" w:cs="Arial"/>
          <w:color w:val="000000"/>
          <w:sz w:val="22"/>
          <w:szCs w:val="22"/>
          <w:lang w:val="es-AR"/>
        </w:rPr>
      </w:pPr>
    </w:p>
    <w:p w:rsidR="00106983" w:rsidRDefault="0010698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D2630">
        <w:rPr>
          <w:rFonts w:ascii="Arial" w:hAnsi="Arial" w:cs="Arial"/>
          <w:color w:val="000000"/>
          <w:sz w:val="22"/>
          <w:szCs w:val="22"/>
        </w:rPr>
        <w:lastRenderedPageBreak/>
        <w:t>Nuevamente un esquema operativo nos permitirá visualizar detalladamente qué es lo que ha ocurrido con este cambio de sintaxis:</w: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FA3D302" wp14:editId="2AE2E8EB">
                <wp:simplePos x="0" y="0"/>
                <wp:positionH relativeFrom="column">
                  <wp:posOffset>685800</wp:posOffset>
                </wp:positionH>
                <wp:positionV relativeFrom="paragraph">
                  <wp:posOffset>92075</wp:posOffset>
                </wp:positionV>
                <wp:extent cx="685800" cy="228600"/>
                <wp:effectExtent l="0" t="0" r="0" b="3175"/>
                <wp:wrapNone/>
                <wp:docPr id="7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C15" w:rsidRPr="00CF2462" w:rsidRDefault="00717C15" w:rsidP="00211EF2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40800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9" o:spid="_x0000_s1095" type="#_x0000_t202" style="position:absolute;left:0;text-align:left;margin-left:54pt;margin-top:7.25pt;width:54pt;height:18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" filled="f" stroked="f">
                <v:textbox>
                  <w:txbxContent>
                    <w:p w:rsidR="00467AE7" w:rsidRPr="00CF2462" w:rsidRDefault="00467AE7" w:rsidP="00211EF2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40800</w:t>
                      </w:r>
                    </w:p>
                  </w:txbxContent>
                </v:textbox>
              </v:shape>
            </w:pict>
          </mc:Fallback>
        </mc:AlternateConten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5E0E3624" wp14:editId="623FFAD0">
                <wp:simplePos x="0" y="0"/>
                <wp:positionH relativeFrom="column">
                  <wp:posOffset>657225</wp:posOffset>
                </wp:positionH>
                <wp:positionV relativeFrom="paragraph">
                  <wp:posOffset>370840</wp:posOffset>
                </wp:positionV>
                <wp:extent cx="800100" cy="259080"/>
                <wp:effectExtent l="0" t="0" r="0" b="0"/>
                <wp:wrapNone/>
                <wp:docPr id="78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C15" w:rsidRPr="0085222A" w:rsidRDefault="00717C15" w:rsidP="00211EF2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85222A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pFloat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2" o:spid="_x0000_s1096" type="#_x0000_t202" style="position:absolute;left:0;text-align:left;margin-left:51.75pt;margin-top:29.2pt;width:63pt;height:20.4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D1ug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" filled="f" stroked="f">
                <v:textbox>
                  <w:txbxContent>
                    <w:p w:rsidR="00467AE7" w:rsidRPr="0085222A" w:rsidRDefault="00467AE7" w:rsidP="00211EF2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85222A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pFloat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B85E171" wp14:editId="6A268AC2">
                <wp:simplePos x="0" y="0"/>
                <wp:positionH relativeFrom="column">
                  <wp:posOffset>3314700</wp:posOffset>
                </wp:positionH>
                <wp:positionV relativeFrom="paragraph">
                  <wp:posOffset>666115</wp:posOffset>
                </wp:positionV>
                <wp:extent cx="0" cy="571500"/>
                <wp:effectExtent l="9525" t="8890" r="9525" b="10160"/>
                <wp:wrapNone/>
                <wp:docPr id="77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FDA1887" id="Line 285" o:spid="_x0000_s1026" style="position:absolute;flip:y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52.45pt" to="261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" strokeweight="1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63A62518" wp14:editId="77E9E3C8">
                <wp:simplePos x="0" y="0"/>
                <wp:positionH relativeFrom="column">
                  <wp:posOffset>683895</wp:posOffset>
                </wp:positionH>
                <wp:positionV relativeFrom="paragraph">
                  <wp:posOffset>113665</wp:posOffset>
                </wp:positionV>
                <wp:extent cx="687705" cy="259080"/>
                <wp:effectExtent l="17145" t="18415" r="9525" b="17780"/>
                <wp:wrapNone/>
                <wp:docPr id="76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C15" w:rsidRPr="0085222A" w:rsidRDefault="00717C15" w:rsidP="00211EF2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9" o:spid="_x0000_s1097" type="#_x0000_t202" style="position:absolute;left:0;text-align:left;margin-left:53.85pt;margin-top:8.95pt;width:54.15pt;height:20.4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" strokeweight="1.5pt">
                <v:textbox>
                  <w:txbxContent>
                    <w:p w:rsidR="00467AE7" w:rsidRPr="0085222A" w:rsidRDefault="00467AE7" w:rsidP="00211EF2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2D4563B" wp14:editId="06FD08E7">
                <wp:simplePos x="0" y="0"/>
                <wp:positionH relativeFrom="column">
                  <wp:posOffset>228600</wp:posOffset>
                </wp:positionH>
                <wp:positionV relativeFrom="paragraph">
                  <wp:posOffset>67310</wp:posOffset>
                </wp:positionV>
                <wp:extent cx="457200" cy="0"/>
                <wp:effectExtent l="9525" t="57785" r="19050" b="56515"/>
                <wp:wrapNone/>
                <wp:docPr id="75" name="Lin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EF276B" id="Line 288" o:spid="_x0000_s1026" style="position:absolute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5.3pt" to="54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" strokeweight="1pt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44B35E0" wp14:editId="445E8F71">
                <wp:simplePos x="0" y="0"/>
                <wp:positionH relativeFrom="column">
                  <wp:posOffset>228600</wp:posOffset>
                </wp:positionH>
                <wp:positionV relativeFrom="paragraph">
                  <wp:posOffset>67310</wp:posOffset>
                </wp:positionV>
                <wp:extent cx="0" cy="438150"/>
                <wp:effectExtent l="9525" t="10160" r="9525" b="8890"/>
                <wp:wrapNone/>
                <wp:docPr id="74" name="Lin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7E1294" id="Line 287" o:spid="_x0000_s1026" style="position:absolute;flip:y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5.3pt" to="1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" strokeweight="1pt"/>
            </w:pict>
          </mc:Fallback>
        </mc:AlternateConten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AB1BD4F" wp14:editId="0FB8890C">
                <wp:simplePos x="0" y="0"/>
                <wp:positionH relativeFrom="column">
                  <wp:posOffset>228600</wp:posOffset>
                </wp:positionH>
                <wp:positionV relativeFrom="paragraph">
                  <wp:posOffset>23495</wp:posOffset>
                </wp:positionV>
                <wp:extent cx="3086100" cy="0"/>
                <wp:effectExtent l="9525" t="13970" r="9525" b="14605"/>
                <wp:wrapNone/>
                <wp:docPr id="73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748812F" id="Line 286" o:spid="_x0000_s1026" style="position:absolute;flip:x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.85pt" to="26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" strokeweight="1pt"/>
            </w:pict>
          </mc:Fallback>
        </mc:AlternateConten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356E42E3" wp14:editId="6208DAC6">
                <wp:simplePos x="0" y="0"/>
                <wp:positionH relativeFrom="column">
                  <wp:posOffset>2284095</wp:posOffset>
                </wp:positionH>
                <wp:positionV relativeFrom="paragraph">
                  <wp:posOffset>138430</wp:posOffset>
                </wp:positionV>
                <wp:extent cx="687705" cy="259080"/>
                <wp:effectExtent l="17145" t="14605" r="9525" b="12065"/>
                <wp:wrapNone/>
                <wp:docPr id="72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C15" w:rsidRPr="0085222A" w:rsidRDefault="00717C15" w:rsidP="00211EF2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40800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3" o:spid="_x0000_s1098" type="#_x0000_t202" style="position:absolute;left:0;text-align:left;margin-left:179.85pt;margin-top:10.9pt;width:54.15pt;height:20.4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" strokeweight="1.5pt">
                <v:textbox>
                  <w:txbxContent>
                    <w:p w:rsidR="00467AE7" w:rsidRPr="0085222A" w:rsidRDefault="00467AE7" w:rsidP="00211EF2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40800</w:t>
                      </w:r>
                    </w:p>
                  </w:txbxContent>
                </v:textbox>
              </v:shape>
            </w:pict>
          </mc:Fallback>
        </mc:AlternateContent>
      </w:r>
    </w:p>
    <w:p w:rsidR="00211EF2" w:rsidRPr="007D2630" w:rsidRDefault="00211EF2" w:rsidP="00211EF2">
      <w:pPr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lang w:val="es-AR" w:eastAsia="es-AR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8BDD5BE" wp14:editId="75BD9E81">
                <wp:simplePos x="0" y="0"/>
                <wp:positionH relativeFrom="column">
                  <wp:posOffset>2971800</wp:posOffset>
                </wp:positionH>
                <wp:positionV relativeFrom="paragraph">
                  <wp:posOffset>113030</wp:posOffset>
                </wp:positionV>
                <wp:extent cx="342900" cy="0"/>
                <wp:effectExtent l="9525" t="8255" r="9525" b="10795"/>
                <wp:wrapNone/>
                <wp:docPr id="71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E25B28B" id="Line 284" o:spid="_x0000_s1026" style="position:absolute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8.9pt" to="261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" strokeweight="1pt"/>
            </w:pict>
          </mc:Fallback>
        </mc:AlternateContent>
      </w:r>
      <w:proofErr w:type="spellStart"/>
      <w:proofErr w:type="gramStart"/>
      <w:r w:rsidRPr="007D2630">
        <w:rPr>
          <w:rFonts w:ascii="Arial" w:hAnsi="Arial" w:cs="Arial"/>
          <w:b/>
          <w:color w:val="000000"/>
        </w:rPr>
        <w:t>void</w:t>
      </w:r>
      <w:proofErr w:type="spellEnd"/>
      <w:proofErr w:type="gramEnd"/>
      <w:r w:rsidRPr="007D2630">
        <w:rPr>
          <w:rFonts w:ascii="Arial" w:hAnsi="Arial" w:cs="Arial"/>
          <w:b/>
          <w:color w:val="000000"/>
        </w:rPr>
        <w:t xml:space="preserve"> </w:t>
      </w:r>
      <w:proofErr w:type="spellStart"/>
      <w:r w:rsidRPr="007D2630">
        <w:rPr>
          <w:rFonts w:ascii="Arial" w:hAnsi="Arial" w:cs="Arial"/>
          <w:b/>
          <w:color w:val="000000"/>
        </w:rPr>
        <w:t>AsignarValor</w:t>
      </w:r>
      <w:proofErr w:type="spellEnd"/>
      <w:r w:rsidRPr="007D2630">
        <w:rPr>
          <w:rFonts w:ascii="Arial" w:hAnsi="Arial" w:cs="Arial"/>
          <w:b/>
          <w:color w:val="000000"/>
        </w:rPr>
        <w:t xml:space="preserve"> ( </w:t>
      </w:r>
      <w:proofErr w:type="spellStart"/>
      <w:r w:rsidRPr="007D2630">
        <w:rPr>
          <w:rFonts w:ascii="Arial" w:hAnsi="Arial" w:cs="Arial"/>
          <w:b/>
          <w:color w:val="000000"/>
        </w:rPr>
        <w:t>double</w:t>
      </w:r>
      <w:proofErr w:type="spellEnd"/>
      <w:r w:rsidRPr="007D2630">
        <w:rPr>
          <w:rFonts w:ascii="Arial" w:hAnsi="Arial" w:cs="Arial"/>
          <w:b/>
          <w:color w:val="000000"/>
        </w:rPr>
        <w:t>**  p                                   )</w: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D2630">
        <w:rPr>
          <w:rFonts w:ascii="Arial" w:hAnsi="Arial" w:cs="Arial"/>
          <w:color w:val="000000"/>
          <w:sz w:val="22"/>
          <w:szCs w:val="22"/>
        </w:rPr>
        <w:t>Ahora le estamos pasando a la función &amp;</w:t>
      </w:r>
      <w:proofErr w:type="spellStart"/>
      <w:r w:rsidRPr="007D2630">
        <w:rPr>
          <w:rFonts w:ascii="Arial" w:hAnsi="Arial" w:cs="Arial"/>
          <w:color w:val="000000"/>
          <w:sz w:val="22"/>
          <w:szCs w:val="22"/>
        </w:rPr>
        <w:t>pFloat</w:t>
      </w:r>
      <w:proofErr w:type="spellEnd"/>
      <w:r w:rsidRPr="007D2630">
        <w:rPr>
          <w:rFonts w:ascii="Arial" w:hAnsi="Arial" w:cs="Arial"/>
          <w:color w:val="000000"/>
          <w:sz w:val="22"/>
          <w:szCs w:val="22"/>
        </w:rPr>
        <w:t>, o sea la dirección del apuntador en sí (que aún no ha recibido ninguna dirección válida). De esta manera al hacer:</w: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211EF2">
      <w:pPr>
        <w:jc w:val="both"/>
        <w:rPr>
          <w:rFonts w:ascii="Arial" w:hAnsi="Arial" w:cs="Arial"/>
          <w:b/>
          <w:color w:val="000000"/>
        </w:rPr>
      </w:pPr>
      <w:r w:rsidRPr="007D2630">
        <w:rPr>
          <w:rFonts w:ascii="Arial" w:hAnsi="Arial" w:cs="Arial"/>
          <w:b/>
          <w:color w:val="000000"/>
        </w:rPr>
        <w:t>*p = (</w:t>
      </w:r>
      <w:proofErr w:type="spellStart"/>
      <w:r w:rsidRPr="007D2630">
        <w:rPr>
          <w:rFonts w:ascii="Arial" w:hAnsi="Arial" w:cs="Arial"/>
          <w:b/>
          <w:color w:val="000000"/>
        </w:rPr>
        <w:t>double</w:t>
      </w:r>
      <w:proofErr w:type="spellEnd"/>
      <w:r w:rsidRPr="007D2630">
        <w:rPr>
          <w:rFonts w:ascii="Arial" w:hAnsi="Arial" w:cs="Arial"/>
          <w:b/>
          <w:color w:val="000000"/>
        </w:rPr>
        <w:t xml:space="preserve"> *</w:t>
      </w:r>
      <w:proofErr w:type="gramStart"/>
      <w:r w:rsidRPr="007D2630">
        <w:rPr>
          <w:rFonts w:ascii="Arial" w:hAnsi="Arial" w:cs="Arial"/>
          <w:b/>
          <w:color w:val="000000"/>
        </w:rPr>
        <w:t>)</w:t>
      </w:r>
      <w:proofErr w:type="spellStart"/>
      <w:r w:rsidRPr="007D2630">
        <w:rPr>
          <w:rFonts w:ascii="Arial" w:hAnsi="Arial" w:cs="Arial"/>
          <w:b/>
          <w:color w:val="000000"/>
        </w:rPr>
        <w:t>ReservarMemoria</w:t>
      </w:r>
      <w:proofErr w:type="spellEnd"/>
      <w:proofErr w:type="gramEnd"/>
      <w:r w:rsidRPr="007D2630">
        <w:rPr>
          <w:rFonts w:ascii="Arial" w:hAnsi="Arial" w:cs="Arial"/>
          <w:b/>
          <w:color w:val="000000"/>
        </w:rPr>
        <w:t xml:space="preserve">( ) </w: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7D2630">
        <w:rPr>
          <w:rFonts w:ascii="Arial" w:hAnsi="Arial" w:cs="Arial"/>
          <w:color w:val="000000"/>
          <w:sz w:val="22"/>
          <w:szCs w:val="22"/>
        </w:rPr>
        <w:t>estamos</w:t>
      </w:r>
      <w:proofErr w:type="gramEnd"/>
      <w:r w:rsidRPr="007D2630">
        <w:rPr>
          <w:rFonts w:ascii="Arial" w:hAnsi="Arial" w:cs="Arial"/>
          <w:color w:val="000000"/>
          <w:sz w:val="22"/>
          <w:szCs w:val="22"/>
        </w:rPr>
        <w:t xml:space="preserve"> actuando directamente en el </w:t>
      </w:r>
      <w:r w:rsidRPr="007D2630">
        <w:rPr>
          <w:rFonts w:ascii="Arial" w:hAnsi="Arial" w:cs="Arial"/>
          <w:b/>
          <w:color w:val="000000"/>
          <w:sz w:val="22"/>
          <w:szCs w:val="22"/>
        </w:rPr>
        <w:t>contenido</w:t>
      </w:r>
      <w:r w:rsidRPr="007D2630"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 w:rsidRPr="007D2630">
        <w:rPr>
          <w:rFonts w:ascii="Arial" w:hAnsi="Arial" w:cs="Arial"/>
          <w:color w:val="000000"/>
          <w:sz w:val="22"/>
          <w:szCs w:val="22"/>
        </w:rPr>
        <w:t>pFloat</w:t>
      </w:r>
      <w:proofErr w:type="spellEnd"/>
      <w:r w:rsidRPr="007D2630">
        <w:rPr>
          <w:rFonts w:ascii="Arial" w:hAnsi="Arial" w:cs="Arial"/>
          <w:color w:val="000000"/>
          <w:sz w:val="22"/>
          <w:szCs w:val="22"/>
        </w:rPr>
        <w:t>, la dirección válida del mismo. Y al ejecutar:</w: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963125" w:rsidP="00211EF2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**p = 9</w:t>
      </w:r>
      <w:r w:rsidR="00211EF2" w:rsidRPr="007D2630">
        <w:rPr>
          <w:rFonts w:ascii="Arial" w:hAnsi="Arial" w:cs="Arial"/>
          <w:b/>
          <w:color w:val="000000"/>
          <w:sz w:val="22"/>
          <w:szCs w:val="22"/>
        </w:rPr>
        <w:t>812;</w: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963125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</w:t>
      </w:r>
      <w:r w:rsidR="00211EF2" w:rsidRPr="007D2630">
        <w:rPr>
          <w:rFonts w:ascii="Arial" w:hAnsi="Arial" w:cs="Arial"/>
          <w:color w:val="000000"/>
          <w:sz w:val="22"/>
          <w:szCs w:val="22"/>
        </w:rPr>
        <w:t xml:space="preserve">stamos actuando en la dirección apuntada por </w:t>
      </w:r>
      <w:proofErr w:type="spellStart"/>
      <w:r w:rsidR="00211EF2" w:rsidRPr="007D2630">
        <w:rPr>
          <w:rFonts w:ascii="Arial" w:hAnsi="Arial" w:cs="Arial"/>
          <w:color w:val="000000"/>
          <w:sz w:val="22"/>
          <w:szCs w:val="22"/>
        </w:rPr>
        <w:t>pFloat</w:t>
      </w:r>
      <w:proofErr w:type="spellEnd"/>
      <w:r w:rsidR="00211EF2" w:rsidRPr="007D2630">
        <w:rPr>
          <w:rFonts w:ascii="Arial" w:hAnsi="Arial" w:cs="Arial"/>
          <w:color w:val="000000"/>
          <w:sz w:val="22"/>
          <w:szCs w:val="22"/>
        </w:rPr>
        <w:t>.</w:t>
      </w:r>
    </w:p>
    <w:p w:rsidR="00211EF2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B12E41" w:rsidRPr="007D2630" w:rsidRDefault="00B12E41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Los ejemplos completos son EjeClase4_3.cpp y EjeClase4_4.cpp</w:t>
      </w:r>
    </w:p>
    <w:p w:rsidR="00F47D2E" w:rsidRDefault="00F47D2E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F47D2E" w:rsidP="00211EF2">
      <w:pPr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L</w:t>
      </w:r>
      <w:r w:rsidR="00211EF2" w:rsidRPr="007D2630">
        <w:rPr>
          <w:rFonts w:ascii="Arial" w:hAnsi="Arial" w:cs="Arial"/>
          <w:color w:val="000000"/>
          <w:sz w:val="28"/>
          <w:szCs w:val="28"/>
        </w:rPr>
        <w:t>ista</w:t>
      </w:r>
      <w:r>
        <w:rPr>
          <w:rFonts w:ascii="Arial" w:hAnsi="Arial" w:cs="Arial"/>
          <w:color w:val="000000"/>
          <w:sz w:val="28"/>
          <w:szCs w:val="28"/>
        </w:rPr>
        <w:t>s</w:t>
      </w:r>
      <w:r w:rsidR="00211EF2" w:rsidRPr="007D2630">
        <w:rPr>
          <w:rFonts w:ascii="Arial" w:hAnsi="Arial" w:cs="Arial"/>
          <w:color w:val="000000"/>
          <w:sz w:val="28"/>
          <w:szCs w:val="28"/>
        </w:rPr>
        <w:t xml:space="preserve"> </w:t>
      </w:r>
      <w:r w:rsidR="00963125">
        <w:rPr>
          <w:rFonts w:ascii="Arial" w:hAnsi="Arial" w:cs="Arial"/>
          <w:color w:val="000000"/>
          <w:sz w:val="28"/>
          <w:szCs w:val="28"/>
        </w:rPr>
        <w:t>enlazada</w:t>
      </w:r>
      <w:r>
        <w:rPr>
          <w:rFonts w:ascii="Arial" w:hAnsi="Arial" w:cs="Arial"/>
          <w:color w:val="000000"/>
          <w:sz w:val="28"/>
          <w:szCs w:val="28"/>
        </w:rPr>
        <w:t>s utilizando funciones</w: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D2630">
        <w:rPr>
          <w:rFonts w:ascii="Arial" w:hAnsi="Arial" w:cs="Arial"/>
          <w:color w:val="000000"/>
          <w:sz w:val="22"/>
          <w:szCs w:val="22"/>
        </w:rPr>
        <w:t xml:space="preserve">En la clase anterior cuando estudiamos las listas </w:t>
      </w:r>
      <w:r>
        <w:rPr>
          <w:rFonts w:ascii="Arial" w:hAnsi="Arial" w:cs="Arial"/>
          <w:color w:val="000000"/>
          <w:sz w:val="22"/>
          <w:szCs w:val="22"/>
        </w:rPr>
        <w:t>enlazadas</w:t>
      </w:r>
      <w:r w:rsidRPr="007D2630">
        <w:rPr>
          <w:rFonts w:ascii="Arial" w:hAnsi="Arial" w:cs="Arial"/>
          <w:color w:val="000000"/>
          <w:sz w:val="22"/>
          <w:szCs w:val="22"/>
        </w:rPr>
        <w:t xml:space="preserve">, resolvimos la generación de un nodo nuevo dentro del propio </w:t>
      </w:r>
      <w:proofErr w:type="spellStart"/>
      <w:proofErr w:type="gramStart"/>
      <w:r w:rsidRPr="007D2630"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 w:rsidRPr="007D2630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D2630">
        <w:rPr>
          <w:rFonts w:ascii="Arial" w:hAnsi="Arial" w:cs="Arial"/>
          <w:color w:val="000000"/>
          <w:sz w:val="22"/>
          <w:szCs w:val="22"/>
        </w:rPr>
        <w:t xml:space="preserve"> ). Con los conocimientos actuales</w:t>
      </w:r>
      <w:r>
        <w:rPr>
          <w:rFonts w:ascii="Arial" w:hAnsi="Arial" w:cs="Arial"/>
          <w:color w:val="000000"/>
          <w:sz w:val="22"/>
          <w:szCs w:val="22"/>
        </w:rPr>
        <w:t xml:space="preserve"> de</w:t>
      </w:r>
      <w:r w:rsidRPr="007D263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punteros</w:t>
      </w:r>
      <w:r w:rsidRPr="007D2630">
        <w:rPr>
          <w:rFonts w:ascii="Arial" w:hAnsi="Arial" w:cs="Arial"/>
          <w:color w:val="000000"/>
          <w:sz w:val="22"/>
          <w:szCs w:val="22"/>
        </w:rPr>
        <w:t xml:space="preserve"> podemos mejorar esa rutina</w:t>
      </w:r>
      <w:r w:rsidR="00AC12F5">
        <w:rPr>
          <w:rFonts w:ascii="Arial" w:hAnsi="Arial" w:cs="Arial"/>
          <w:color w:val="000000"/>
          <w:sz w:val="22"/>
          <w:szCs w:val="22"/>
        </w:rPr>
        <w:t>, asignando espacio a través de funcio</w:t>
      </w:r>
      <w:r w:rsidRPr="007D2630">
        <w:rPr>
          <w:rFonts w:ascii="Arial" w:hAnsi="Arial" w:cs="Arial"/>
          <w:color w:val="000000"/>
          <w:sz w:val="22"/>
          <w:szCs w:val="22"/>
        </w:rPr>
        <w:t>n</w:t>
      </w:r>
      <w:r w:rsidR="00AC12F5">
        <w:rPr>
          <w:rFonts w:ascii="Arial" w:hAnsi="Arial" w:cs="Arial"/>
          <w:color w:val="000000"/>
          <w:sz w:val="22"/>
          <w:szCs w:val="22"/>
        </w:rPr>
        <w:t>es.</w:t>
      </w:r>
    </w:p>
    <w:p w:rsidR="00F47D2E" w:rsidRDefault="00F47D2E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Hay varias formas:</w:t>
      </w:r>
    </w:p>
    <w:p w:rsidR="00AC12F5" w:rsidRDefault="00AC12F5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F47D2E" w:rsidRPr="00F47D2E" w:rsidRDefault="00F47D2E" w:rsidP="00F47D2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F47D2E">
        <w:rPr>
          <w:rFonts w:ascii="Arial" w:hAnsi="Arial" w:cs="Arial"/>
          <w:color w:val="000000"/>
          <w:sz w:val="22"/>
          <w:szCs w:val="22"/>
        </w:rPr>
        <w:t>Usando una función que devuelve un puntero a una estructura</w:t>
      </w:r>
    </w:p>
    <w:p w:rsidR="00F47D2E" w:rsidRDefault="00F47D2E" w:rsidP="00F47D2E">
      <w:pPr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:rsidR="00F47D2E" w:rsidRPr="00F47D2E" w:rsidRDefault="00F47D2E" w:rsidP="00F47D2E">
      <w:pPr>
        <w:ind w:firstLine="708"/>
        <w:jc w:val="both"/>
        <w:rPr>
          <w:rFonts w:ascii="Arial" w:hAnsi="Arial" w:cs="Arial"/>
          <w:b/>
          <w:color w:val="000000"/>
        </w:rPr>
      </w:pPr>
      <w:proofErr w:type="spellStart"/>
      <w:r w:rsidRPr="00F47D2E">
        <w:rPr>
          <w:rFonts w:ascii="Arial" w:hAnsi="Arial" w:cs="Arial"/>
          <w:b/>
          <w:color w:val="000000"/>
        </w:rPr>
        <w:t>TNodo</w:t>
      </w:r>
      <w:proofErr w:type="spellEnd"/>
      <w:r w:rsidRPr="00F47D2E">
        <w:rPr>
          <w:rFonts w:ascii="Arial" w:hAnsi="Arial" w:cs="Arial"/>
          <w:b/>
          <w:color w:val="000000"/>
        </w:rPr>
        <w:t xml:space="preserve"> *</w:t>
      </w:r>
      <w:proofErr w:type="spellStart"/>
      <w:proofErr w:type="gramStart"/>
      <w:r w:rsidRPr="00F47D2E">
        <w:rPr>
          <w:rFonts w:ascii="Arial" w:hAnsi="Arial" w:cs="Arial"/>
          <w:b/>
          <w:color w:val="000000"/>
        </w:rPr>
        <w:t>NodoNuevo</w:t>
      </w:r>
      <w:proofErr w:type="spellEnd"/>
      <w:r w:rsidRPr="00F47D2E">
        <w:rPr>
          <w:rFonts w:ascii="Arial" w:hAnsi="Arial" w:cs="Arial"/>
          <w:b/>
          <w:color w:val="000000"/>
        </w:rPr>
        <w:t>()</w:t>
      </w:r>
      <w:proofErr w:type="gramEnd"/>
    </w:p>
    <w:p w:rsidR="00F47D2E" w:rsidRPr="00F47D2E" w:rsidRDefault="00F47D2E" w:rsidP="00F47D2E">
      <w:pPr>
        <w:ind w:firstLine="708"/>
        <w:jc w:val="both"/>
        <w:rPr>
          <w:rFonts w:ascii="Arial" w:hAnsi="Arial" w:cs="Arial"/>
          <w:b/>
          <w:color w:val="000000"/>
        </w:rPr>
      </w:pPr>
      <w:r w:rsidRPr="00F47D2E">
        <w:rPr>
          <w:rFonts w:ascii="Arial" w:hAnsi="Arial" w:cs="Arial"/>
          <w:b/>
          <w:color w:val="000000"/>
        </w:rPr>
        <w:t>{</w:t>
      </w:r>
    </w:p>
    <w:p w:rsidR="00F47D2E" w:rsidRPr="00F47D2E" w:rsidRDefault="00F47D2E" w:rsidP="00F47D2E">
      <w:pPr>
        <w:ind w:firstLine="708"/>
        <w:jc w:val="both"/>
        <w:rPr>
          <w:rFonts w:ascii="Arial" w:hAnsi="Arial" w:cs="Arial"/>
          <w:b/>
          <w:color w:val="000000"/>
        </w:rPr>
      </w:pPr>
      <w:r w:rsidRPr="00F47D2E">
        <w:rPr>
          <w:rFonts w:ascii="Arial" w:hAnsi="Arial" w:cs="Arial"/>
          <w:b/>
          <w:color w:val="000000"/>
        </w:rPr>
        <w:t xml:space="preserve">  </w:t>
      </w:r>
      <w:proofErr w:type="spellStart"/>
      <w:r w:rsidRPr="00F47D2E">
        <w:rPr>
          <w:rFonts w:ascii="Arial" w:hAnsi="Arial" w:cs="Arial"/>
          <w:b/>
          <w:color w:val="000000"/>
        </w:rPr>
        <w:t>TNodo</w:t>
      </w:r>
      <w:proofErr w:type="spellEnd"/>
      <w:r w:rsidRPr="00F47D2E">
        <w:rPr>
          <w:rFonts w:ascii="Arial" w:hAnsi="Arial" w:cs="Arial"/>
          <w:b/>
          <w:color w:val="000000"/>
        </w:rPr>
        <w:t xml:space="preserve"> *</w:t>
      </w:r>
      <w:proofErr w:type="spellStart"/>
      <w:r w:rsidRPr="00F47D2E">
        <w:rPr>
          <w:rFonts w:ascii="Arial" w:hAnsi="Arial" w:cs="Arial"/>
          <w:b/>
          <w:color w:val="000000"/>
        </w:rPr>
        <w:t>Direcc</w:t>
      </w:r>
      <w:proofErr w:type="spellEnd"/>
      <w:r w:rsidRPr="00F47D2E">
        <w:rPr>
          <w:rFonts w:ascii="Arial" w:hAnsi="Arial" w:cs="Arial"/>
          <w:b/>
          <w:color w:val="000000"/>
        </w:rPr>
        <w:t>;</w:t>
      </w:r>
    </w:p>
    <w:p w:rsidR="00F47D2E" w:rsidRPr="00F47D2E" w:rsidRDefault="00F47D2E" w:rsidP="00F47D2E">
      <w:pPr>
        <w:ind w:firstLine="708"/>
        <w:jc w:val="both"/>
        <w:rPr>
          <w:rFonts w:ascii="Arial" w:hAnsi="Arial" w:cs="Arial"/>
          <w:b/>
          <w:color w:val="000000"/>
        </w:rPr>
      </w:pPr>
      <w:r w:rsidRPr="00F47D2E">
        <w:rPr>
          <w:rFonts w:ascii="Arial" w:hAnsi="Arial" w:cs="Arial"/>
          <w:b/>
          <w:color w:val="000000"/>
        </w:rPr>
        <w:t xml:space="preserve">  </w:t>
      </w:r>
      <w:proofErr w:type="spellStart"/>
      <w:r w:rsidRPr="00F47D2E">
        <w:rPr>
          <w:rFonts w:ascii="Arial" w:hAnsi="Arial" w:cs="Arial"/>
          <w:b/>
          <w:color w:val="000000"/>
        </w:rPr>
        <w:t>Direcc</w:t>
      </w:r>
      <w:proofErr w:type="spellEnd"/>
      <w:proofErr w:type="gramStart"/>
      <w:r w:rsidRPr="00F47D2E">
        <w:rPr>
          <w:rFonts w:ascii="Arial" w:hAnsi="Arial" w:cs="Arial"/>
          <w:b/>
          <w:color w:val="000000"/>
        </w:rPr>
        <w:t>=(</w:t>
      </w:r>
      <w:proofErr w:type="spellStart"/>
      <w:proofErr w:type="gramEnd"/>
      <w:r w:rsidRPr="00F47D2E">
        <w:rPr>
          <w:rFonts w:ascii="Arial" w:hAnsi="Arial" w:cs="Arial"/>
          <w:b/>
          <w:color w:val="000000"/>
        </w:rPr>
        <w:t>TNodo</w:t>
      </w:r>
      <w:proofErr w:type="spellEnd"/>
      <w:r w:rsidRPr="00F47D2E">
        <w:rPr>
          <w:rFonts w:ascii="Arial" w:hAnsi="Arial" w:cs="Arial"/>
          <w:b/>
          <w:color w:val="000000"/>
        </w:rPr>
        <w:t xml:space="preserve"> *)</w:t>
      </w:r>
      <w:proofErr w:type="spellStart"/>
      <w:r w:rsidRPr="00F47D2E">
        <w:rPr>
          <w:rFonts w:ascii="Arial" w:hAnsi="Arial" w:cs="Arial"/>
          <w:b/>
          <w:color w:val="000000"/>
        </w:rPr>
        <w:t>ReservarMemoria</w:t>
      </w:r>
      <w:proofErr w:type="spellEnd"/>
      <w:r w:rsidRPr="00F47D2E">
        <w:rPr>
          <w:rFonts w:ascii="Arial" w:hAnsi="Arial" w:cs="Arial"/>
          <w:b/>
          <w:color w:val="000000"/>
        </w:rPr>
        <w:t>(</w:t>
      </w:r>
      <w:proofErr w:type="spellStart"/>
      <w:r w:rsidRPr="00F47D2E">
        <w:rPr>
          <w:rFonts w:ascii="Arial" w:hAnsi="Arial" w:cs="Arial"/>
          <w:b/>
          <w:color w:val="000000"/>
        </w:rPr>
        <w:t>sizeof</w:t>
      </w:r>
      <w:proofErr w:type="spellEnd"/>
      <w:r w:rsidRPr="00F47D2E">
        <w:rPr>
          <w:rFonts w:ascii="Arial" w:hAnsi="Arial" w:cs="Arial"/>
          <w:b/>
          <w:color w:val="000000"/>
        </w:rPr>
        <w:t>(</w:t>
      </w:r>
      <w:proofErr w:type="spellStart"/>
      <w:r w:rsidRPr="00F47D2E">
        <w:rPr>
          <w:rFonts w:ascii="Arial" w:hAnsi="Arial" w:cs="Arial"/>
          <w:b/>
          <w:color w:val="000000"/>
        </w:rPr>
        <w:t>TNodo</w:t>
      </w:r>
      <w:proofErr w:type="spellEnd"/>
      <w:r w:rsidRPr="00F47D2E">
        <w:rPr>
          <w:rFonts w:ascii="Arial" w:hAnsi="Arial" w:cs="Arial"/>
          <w:b/>
          <w:color w:val="000000"/>
        </w:rPr>
        <w:t>));</w:t>
      </w:r>
    </w:p>
    <w:p w:rsidR="00F47D2E" w:rsidRPr="00F47D2E" w:rsidRDefault="00F47D2E" w:rsidP="00F47D2E">
      <w:pPr>
        <w:ind w:firstLine="708"/>
        <w:jc w:val="both"/>
        <w:rPr>
          <w:rFonts w:ascii="Arial" w:hAnsi="Arial" w:cs="Arial"/>
          <w:b/>
          <w:color w:val="000000"/>
        </w:rPr>
      </w:pPr>
      <w:r w:rsidRPr="00F47D2E">
        <w:rPr>
          <w:rFonts w:ascii="Arial" w:hAnsi="Arial" w:cs="Arial"/>
          <w:b/>
          <w:color w:val="000000"/>
        </w:rPr>
        <w:t xml:space="preserve">  </w:t>
      </w:r>
      <w:proofErr w:type="spellStart"/>
      <w:proofErr w:type="gramStart"/>
      <w:r w:rsidRPr="00F47D2E">
        <w:rPr>
          <w:rFonts w:ascii="Arial" w:hAnsi="Arial" w:cs="Arial"/>
          <w:b/>
          <w:color w:val="000000"/>
        </w:rPr>
        <w:t>return</w:t>
      </w:r>
      <w:proofErr w:type="spellEnd"/>
      <w:r w:rsidRPr="00F47D2E">
        <w:rPr>
          <w:rFonts w:ascii="Arial" w:hAnsi="Arial" w:cs="Arial"/>
          <w:b/>
          <w:color w:val="000000"/>
        </w:rPr>
        <w:t>(</w:t>
      </w:r>
      <w:proofErr w:type="spellStart"/>
      <w:proofErr w:type="gramEnd"/>
      <w:r w:rsidRPr="00F47D2E">
        <w:rPr>
          <w:rFonts w:ascii="Arial" w:hAnsi="Arial" w:cs="Arial"/>
          <w:b/>
          <w:color w:val="000000"/>
        </w:rPr>
        <w:t>Direcc</w:t>
      </w:r>
      <w:proofErr w:type="spellEnd"/>
      <w:r w:rsidRPr="00F47D2E">
        <w:rPr>
          <w:rFonts w:ascii="Arial" w:hAnsi="Arial" w:cs="Arial"/>
          <w:b/>
          <w:color w:val="000000"/>
        </w:rPr>
        <w:t>);</w:t>
      </w:r>
    </w:p>
    <w:p w:rsidR="00F47D2E" w:rsidRPr="00F47D2E" w:rsidRDefault="00F47D2E" w:rsidP="00F47D2E">
      <w:pPr>
        <w:ind w:firstLine="708"/>
        <w:jc w:val="both"/>
        <w:rPr>
          <w:rFonts w:ascii="Arial" w:hAnsi="Arial" w:cs="Arial"/>
          <w:b/>
          <w:color w:val="000000"/>
        </w:rPr>
      </w:pPr>
      <w:r w:rsidRPr="00F47D2E">
        <w:rPr>
          <w:rFonts w:ascii="Arial" w:hAnsi="Arial" w:cs="Arial"/>
          <w:b/>
          <w:color w:val="000000"/>
        </w:rPr>
        <w:t>}</w:t>
      </w:r>
    </w:p>
    <w:p w:rsidR="00F47D2E" w:rsidRDefault="00F47D2E" w:rsidP="00F47D2E">
      <w:pPr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:rsidR="00F47D2E" w:rsidRDefault="00F47D2E" w:rsidP="00F47D2E">
      <w:pPr>
        <w:ind w:firstLine="708"/>
        <w:jc w:val="both"/>
        <w:rPr>
          <w:rFonts w:ascii="Arial" w:hAnsi="Arial" w:cs="Arial"/>
          <w:b/>
          <w:color w:val="000000"/>
        </w:rPr>
      </w:pPr>
      <w:proofErr w:type="gramStart"/>
      <w:r w:rsidRPr="007D2630">
        <w:rPr>
          <w:rFonts w:ascii="Arial" w:hAnsi="Arial" w:cs="Arial"/>
          <w:color w:val="000000"/>
          <w:sz w:val="22"/>
          <w:szCs w:val="22"/>
        </w:rPr>
        <w:t>y</w:t>
      </w:r>
      <w:proofErr w:type="gramEnd"/>
      <w:r w:rsidRPr="007D2630">
        <w:rPr>
          <w:rFonts w:ascii="Arial" w:hAnsi="Arial" w:cs="Arial"/>
          <w:color w:val="000000"/>
          <w:sz w:val="22"/>
          <w:szCs w:val="22"/>
        </w:rPr>
        <w:t xml:space="preserve"> al invocarla desde el </w:t>
      </w:r>
      <w:proofErr w:type="spellStart"/>
      <w:r w:rsidRPr="007D2630"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 w:rsidRPr="007D2630">
        <w:rPr>
          <w:rFonts w:ascii="Arial" w:hAnsi="Arial" w:cs="Arial"/>
          <w:color w:val="000000"/>
          <w:sz w:val="22"/>
          <w:szCs w:val="22"/>
        </w:rPr>
        <w:t xml:space="preserve">( ), le enviamos:  </w:t>
      </w:r>
      <w:proofErr w:type="spellStart"/>
      <w:r>
        <w:rPr>
          <w:rFonts w:ascii="Arial" w:hAnsi="Arial" w:cs="Arial"/>
          <w:b/>
          <w:color w:val="000000"/>
        </w:rPr>
        <w:t>Aux</w:t>
      </w:r>
      <w:proofErr w:type="spellEnd"/>
      <w:r>
        <w:rPr>
          <w:rFonts w:ascii="Arial" w:hAnsi="Arial" w:cs="Arial"/>
          <w:b/>
          <w:color w:val="000000"/>
        </w:rPr>
        <w:t>-&gt;</w:t>
      </w:r>
      <w:proofErr w:type="spellStart"/>
      <w:r>
        <w:rPr>
          <w:rFonts w:ascii="Arial" w:hAnsi="Arial" w:cs="Arial"/>
          <w:b/>
          <w:color w:val="000000"/>
        </w:rPr>
        <w:t>Next</w:t>
      </w:r>
      <w:proofErr w:type="spellEnd"/>
      <w:r>
        <w:rPr>
          <w:rFonts w:ascii="Arial" w:hAnsi="Arial" w:cs="Arial"/>
          <w:b/>
          <w:color w:val="000000"/>
        </w:rPr>
        <w:t>=</w:t>
      </w:r>
      <w:proofErr w:type="spellStart"/>
      <w:r>
        <w:rPr>
          <w:rFonts w:ascii="Arial" w:hAnsi="Arial" w:cs="Arial"/>
          <w:b/>
          <w:color w:val="000000"/>
        </w:rPr>
        <w:t>NuevoNodo</w:t>
      </w:r>
      <w:proofErr w:type="spellEnd"/>
      <w:r>
        <w:rPr>
          <w:rFonts w:ascii="Arial" w:hAnsi="Arial" w:cs="Arial"/>
          <w:b/>
          <w:color w:val="000000"/>
        </w:rPr>
        <w:t>()</w:t>
      </w:r>
    </w:p>
    <w:p w:rsidR="00F47D2E" w:rsidRDefault="00F47D2E" w:rsidP="00F47D2E">
      <w:pPr>
        <w:jc w:val="both"/>
        <w:rPr>
          <w:rFonts w:ascii="Arial" w:hAnsi="Arial" w:cs="Arial"/>
          <w:color w:val="000000"/>
        </w:rPr>
      </w:pPr>
    </w:p>
    <w:p w:rsidR="00F47D2E" w:rsidRPr="00F47D2E" w:rsidRDefault="00F47D2E" w:rsidP="00F47D2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F47D2E">
        <w:rPr>
          <w:rFonts w:ascii="Arial" w:hAnsi="Arial" w:cs="Arial"/>
          <w:color w:val="000000"/>
          <w:sz w:val="22"/>
          <w:szCs w:val="22"/>
        </w:rPr>
        <w:t xml:space="preserve">Usando una función </w:t>
      </w:r>
      <w:r>
        <w:rPr>
          <w:rFonts w:ascii="Arial" w:hAnsi="Arial" w:cs="Arial"/>
          <w:color w:val="000000"/>
          <w:sz w:val="22"/>
          <w:szCs w:val="22"/>
        </w:rPr>
        <w:t>que recibe</w:t>
      </w:r>
      <w:r w:rsidRPr="00F47D2E">
        <w:rPr>
          <w:rFonts w:ascii="Arial" w:hAnsi="Arial" w:cs="Arial"/>
          <w:color w:val="000000"/>
          <w:sz w:val="22"/>
          <w:szCs w:val="22"/>
        </w:rPr>
        <w:t xml:space="preserve"> un puntero</w:t>
      </w:r>
      <w:r>
        <w:rPr>
          <w:rFonts w:ascii="Arial" w:hAnsi="Arial" w:cs="Arial"/>
          <w:color w:val="000000"/>
          <w:sz w:val="22"/>
          <w:szCs w:val="22"/>
        </w:rPr>
        <w:t xml:space="preserve"> doble</w:t>
      </w:r>
      <w:r w:rsidRPr="00F47D2E">
        <w:rPr>
          <w:rFonts w:ascii="Arial" w:hAnsi="Arial" w:cs="Arial"/>
          <w:color w:val="000000"/>
          <w:sz w:val="22"/>
          <w:szCs w:val="22"/>
        </w:rPr>
        <w:t xml:space="preserve"> a una estructura</w:t>
      </w:r>
    </w:p>
    <w:p w:rsidR="00F47D2E" w:rsidRPr="007D2630" w:rsidRDefault="00F47D2E" w:rsidP="00F47D2E">
      <w:pPr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AC12F5">
      <w:pPr>
        <w:ind w:left="708"/>
        <w:jc w:val="both"/>
        <w:rPr>
          <w:rFonts w:ascii="Arial" w:hAnsi="Arial" w:cs="Arial"/>
          <w:b/>
          <w:color w:val="000000"/>
        </w:rPr>
      </w:pPr>
      <w:proofErr w:type="spellStart"/>
      <w:proofErr w:type="gramStart"/>
      <w:r w:rsidRPr="007D2630">
        <w:rPr>
          <w:rFonts w:ascii="Arial" w:hAnsi="Arial" w:cs="Arial"/>
          <w:b/>
          <w:color w:val="000000"/>
        </w:rPr>
        <w:t>void</w:t>
      </w:r>
      <w:proofErr w:type="spellEnd"/>
      <w:proofErr w:type="gramEnd"/>
      <w:r w:rsidRPr="007D2630">
        <w:rPr>
          <w:rFonts w:ascii="Arial" w:hAnsi="Arial" w:cs="Arial"/>
          <w:b/>
          <w:color w:val="000000"/>
        </w:rPr>
        <w:t xml:space="preserve"> </w:t>
      </w:r>
      <w:proofErr w:type="spellStart"/>
      <w:r w:rsidRPr="007D2630">
        <w:rPr>
          <w:rFonts w:ascii="Arial" w:hAnsi="Arial" w:cs="Arial"/>
          <w:b/>
          <w:color w:val="000000"/>
        </w:rPr>
        <w:t>NuevoNodo</w:t>
      </w:r>
      <w:proofErr w:type="spellEnd"/>
      <w:r w:rsidRPr="007D2630">
        <w:rPr>
          <w:rFonts w:ascii="Arial" w:hAnsi="Arial" w:cs="Arial"/>
          <w:b/>
          <w:color w:val="000000"/>
        </w:rPr>
        <w:t>(</w:t>
      </w:r>
      <w:proofErr w:type="spellStart"/>
      <w:r w:rsidRPr="007D2630">
        <w:rPr>
          <w:rFonts w:ascii="Arial" w:hAnsi="Arial" w:cs="Arial"/>
          <w:b/>
          <w:color w:val="000000"/>
        </w:rPr>
        <w:t>TNodo</w:t>
      </w:r>
      <w:proofErr w:type="spellEnd"/>
      <w:r w:rsidRPr="007D2630">
        <w:rPr>
          <w:rFonts w:ascii="Arial" w:hAnsi="Arial" w:cs="Arial"/>
          <w:b/>
          <w:color w:val="000000"/>
        </w:rPr>
        <w:t xml:space="preserve"> **p)</w:t>
      </w:r>
    </w:p>
    <w:p w:rsidR="00F47D2E" w:rsidRDefault="00211EF2" w:rsidP="00AC12F5">
      <w:pPr>
        <w:ind w:left="708"/>
        <w:jc w:val="both"/>
        <w:rPr>
          <w:rFonts w:ascii="Arial" w:hAnsi="Arial" w:cs="Arial"/>
          <w:b/>
          <w:color w:val="000000"/>
        </w:rPr>
      </w:pPr>
      <w:r w:rsidRPr="007D2630">
        <w:rPr>
          <w:rFonts w:ascii="Arial" w:hAnsi="Arial" w:cs="Arial"/>
          <w:b/>
          <w:color w:val="000000"/>
        </w:rPr>
        <w:t xml:space="preserve">{   </w:t>
      </w:r>
    </w:p>
    <w:p w:rsidR="00F47D2E" w:rsidRDefault="00211EF2" w:rsidP="00AC12F5">
      <w:pPr>
        <w:ind w:left="708" w:firstLine="708"/>
        <w:jc w:val="both"/>
        <w:rPr>
          <w:rFonts w:ascii="Arial" w:hAnsi="Arial" w:cs="Arial"/>
          <w:b/>
          <w:color w:val="000000"/>
        </w:rPr>
      </w:pPr>
      <w:r w:rsidRPr="007D2630">
        <w:rPr>
          <w:rFonts w:ascii="Arial" w:hAnsi="Arial" w:cs="Arial"/>
          <w:b/>
          <w:color w:val="000000"/>
        </w:rPr>
        <w:t>*p = (</w:t>
      </w:r>
      <w:proofErr w:type="spellStart"/>
      <w:r w:rsidRPr="007D2630">
        <w:rPr>
          <w:rFonts w:ascii="Arial" w:hAnsi="Arial" w:cs="Arial"/>
          <w:b/>
          <w:color w:val="000000"/>
        </w:rPr>
        <w:t>TNodo</w:t>
      </w:r>
      <w:proofErr w:type="spellEnd"/>
      <w:r w:rsidRPr="007D2630">
        <w:rPr>
          <w:rFonts w:ascii="Arial" w:hAnsi="Arial" w:cs="Arial"/>
          <w:b/>
          <w:color w:val="000000"/>
        </w:rPr>
        <w:t>*</w:t>
      </w:r>
      <w:proofErr w:type="gramStart"/>
      <w:r w:rsidRPr="007D2630">
        <w:rPr>
          <w:rFonts w:ascii="Arial" w:hAnsi="Arial" w:cs="Arial"/>
          <w:b/>
          <w:color w:val="000000"/>
        </w:rPr>
        <w:t>)</w:t>
      </w:r>
      <w:proofErr w:type="spellStart"/>
      <w:r w:rsidRPr="007D2630">
        <w:rPr>
          <w:rFonts w:ascii="Arial" w:hAnsi="Arial" w:cs="Arial"/>
          <w:b/>
          <w:color w:val="000000"/>
        </w:rPr>
        <w:t>ReservarMemoria</w:t>
      </w:r>
      <w:proofErr w:type="spellEnd"/>
      <w:proofErr w:type="gramEnd"/>
      <w:r w:rsidRPr="007D2630">
        <w:rPr>
          <w:rFonts w:ascii="Arial" w:hAnsi="Arial" w:cs="Arial"/>
          <w:b/>
          <w:color w:val="000000"/>
        </w:rPr>
        <w:t>(</w:t>
      </w:r>
      <w:proofErr w:type="spellStart"/>
      <w:r w:rsidRPr="007D2630">
        <w:rPr>
          <w:rFonts w:ascii="Arial" w:hAnsi="Arial" w:cs="Arial"/>
          <w:b/>
          <w:color w:val="000000"/>
        </w:rPr>
        <w:t>sizeof</w:t>
      </w:r>
      <w:proofErr w:type="spellEnd"/>
      <w:r w:rsidRPr="007D2630">
        <w:rPr>
          <w:rFonts w:ascii="Arial" w:hAnsi="Arial" w:cs="Arial"/>
          <w:b/>
          <w:color w:val="000000"/>
        </w:rPr>
        <w:t>(</w:t>
      </w:r>
      <w:proofErr w:type="spellStart"/>
      <w:r w:rsidRPr="007D2630">
        <w:rPr>
          <w:rFonts w:ascii="Arial" w:hAnsi="Arial" w:cs="Arial"/>
          <w:b/>
          <w:color w:val="000000"/>
        </w:rPr>
        <w:t>TNodo</w:t>
      </w:r>
      <w:proofErr w:type="spellEnd"/>
      <w:r w:rsidRPr="007D2630">
        <w:rPr>
          <w:rFonts w:ascii="Arial" w:hAnsi="Arial" w:cs="Arial"/>
          <w:b/>
          <w:color w:val="000000"/>
        </w:rPr>
        <w:t>));</w:t>
      </w:r>
    </w:p>
    <w:p w:rsidR="00211EF2" w:rsidRPr="007D2630" w:rsidRDefault="00211EF2" w:rsidP="00AC12F5">
      <w:pPr>
        <w:ind w:left="708"/>
        <w:jc w:val="both"/>
        <w:rPr>
          <w:rFonts w:ascii="Arial" w:hAnsi="Arial" w:cs="Arial"/>
          <w:b/>
          <w:color w:val="000000"/>
        </w:rPr>
      </w:pPr>
      <w:r w:rsidRPr="007D2630">
        <w:rPr>
          <w:rFonts w:ascii="Arial" w:hAnsi="Arial" w:cs="Arial"/>
          <w:b/>
          <w:color w:val="000000"/>
        </w:rPr>
        <w:t>}</w:t>
      </w:r>
    </w:p>
    <w:p w:rsidR="00211EF2" w:rsidRPr="007D2630" w:rsidRDefault="00211EF2" w:rsidP="00AC12F5">
      <w:pPr>
        <w:ind w:left="348"/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AC12F5">
      <w:pPr>
        <w:ind w:left="348"/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AC12F5">
      <w:pPr>
        <w:ind w:left="348" w:firstLine="360"/>
        <w:jc w:val="both"/>
        <w:rPr>
          <w:rFonts w:ascii="Arial" w:hAnsi="Arial" w:cs="Arial"/>
          <w:b/>
          <w:color w:val="000000"/>
        </w:rPr>
      </w:pPr>
      <w:proofErr w:type="gramStart"/>
      <w:r w:rsidRPr="007D2630">
        <w:rPr>
          <w:rFonts w:ascii="Arial" w:hAnsi="Arial" w:cs="Arial"/>
          <w:color w:val="000000"/>
          <w:sz w:val="22"/>
          <w:szCs w:val="22"/>
        </w:rPr>
        <w:t>y</w:t>
      </w:r>
      <w:proofErr w:type="gramEnd"/>
      <w:r w:rsidRPr="007D2630">
        <w:rPr>
          <w:rFonts w:ascii="Arial" w:hAnsi="Arial" w:cs="Arial"/>
          <w:color w:val="000000"/>
          <w:sz w:val="22"/>
          <w:szCs w:val="22"/>
        </w:rPr>
        <w:t xml:space="preserve"> al invocarla desde el </w:t>
      </w:r>
      <w:proofErr w:type="spellStart"/>
      <w:r w:rsidRPr="007D2630"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 w:rsidRPr="007D2630">
        <w:rPr>
          <w:rFonts w:ascii="Arial" w:hAnsi="Arial" w:cs="Arial"/>
          <w:color w:val="000000"/>
          <w:sz w:val="22"/>
          <w:szCs w:val="22"/>
        </w:rPr>
        <w:t xml:space="preserve">( ), le enviamos:  </w:t>
      </w:r>
      <w:proofErr w:type="spellStart"/>
      <w:r w:rsidRPr="007D2630">
        <w:rPr>
          <w:rFonts w:ascii="Arial" w:hAnsi="Arial" w:cs="Arial"/>
          <w:b/>
          <w:color w:val="000000"/>
        </w:rPr>
        <w:t>NuevoNodo</w:t>
      </w:r>
      <w:proofErr w:type="spellEnd"/>
      <w:r w:rsidRPr="007D2630">
        <w:rPr>
          <w:rFonts w:ascii="Arial" w:hAnsi="Arial" w:cs="Arial"/>
          <w:b/>
          <w:color w:val="000000"/>
        </w:rPr>
        <w:t>(&amp;</w:t>
      </w:r>
      <w:proofErr w:type="spellStart"/>
      <w:r w:rsidRPr="007D2630">
        <w:rPr>
          <w:rFonts w:ascii="Arial" w:hAnsi="Arial" w:cs="Arial"/>
          <w:b/>
          <w:color w:val="000000"/>
        </w:rPr>
        <w:t>Aux</w:t>
      </w:r>
      <w:proofErr w:type="spellEnd"/>
      <w:r w:rsidRPr="007D2630">
        <w:rPr>
          <w:rFonts w:ascii="Arial" w:hAnsi="Arial" w:cs="Arial"/>
          <w:b/>
          <w:color w:val="000000"/>
        </w:rPr>
        <w:t>-&gt;</w:t>
      </w:r>
      <w:proofErr w:type="spellStart"/>
      <w:r w:rsidRPr="007D2630">
        <w:rPr>
          <w:rFonts w:ascii="Arial" w:hAnsi="Arial" w:cs="Arial"/>
          <w:b/>
          <w:color w:val="000000"/>
        </w:rPr>
        <w:t>Next</w:t>
      </w:r>
      <w:proofErr w:type="spellEnd"/>
      <w:r w:rsidRPr="007D2630">
        <w:rPr>
          <w:rFonts w:ascii="Arial" w:hAnsi="Arial" w:cs="Arial"/>
          <w:b/>
          <w:color w:val="000000"/>
        </w:rPr>
        <w:t>)</w: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F47D2E" w:rsidRDefault="00F47D2E" w:rsidP="00F47D2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Usando una función que recibe el inicio de la lista enlazada y se encarga de ir “enganchando” nodos nuevos</w:t>
      </w:r>
      <w:r w:rsidR="00211EF2" w:rsidRPr="00F47D2E">
        <w:rPr>
          <w:rFonts w:ascii="Arial" w:hAnsi="Arial" w:cs="Arial"/>
          <w:color w:val="000000"/>
          <w:sz w:val="22"/>
          <w:szCs w:val="22"/>
        </w:rPr>
        <w:t>:</w: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211EF2">
      <w:pPr>
        <w:pStyle w:val="PlainText"/>
        <w:jc w:val="both"/>
        <w:rPr>
          <w:color w:val="000000"/>
        </w:rPr>
      </w:pPr>
    </w:p>
    <w:p w:rsidR="00FD1375" w:rsidRPr="00FD1375" w:rsidRDefault="00FD1375" w:rsidP="00FD1375">
      <w:pPr>
        <w:ind w:left="708"/>
        <w:jc w:val="both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D1375">
        <w:rPr>
          <w:rFonts w:ascii="Courier New" w:hAnsi="Courier New" w:cs="Courier New"/>
          <w:color w:val="000000"/>
          <w:sz w:val="22"/>
          <w:szCs w:val="22"/>
        </w:rPr>
        <w:t>TNodo</w:t>
      </w:r>
      <w:proofErr w:type="spellEnd"/>
      <w:r w:rsidRPr="00FD1375">
        <w:rPr>
          <w:rFonts w:ascii="Courier New" w:hAnsi="Courier New" w:cs="Courier New"/>
          <w:color w:val="000000"/>
          <w:sz w:val="22"/>
          <w:szCs w:val="22"/>
        </w:rPr>
        <w:t xml:space="preserve"> *</w:t>
      </w:r>
      <w:proofErr w:type="spellStart"/>
      <w:proofErr w:type="gramStart"/>
      <w:r w:rsidRPr="00FD1375">
        <w:rPr>
          <w:rFonts w:ascii="Courier New" w:hAnsi="Courier New" w:cs="Courier New"/>
          <w:color w:val="000000"/>
          <w:sz w:val="22"/>
          <w:szCs w:val="22"/>
        </w:rPr>
        <w:t>CrearNodo</w:t>
      </w:r>
      <w:proofErr w:type="spellEnd"/>
      <w:r w:rsidRPr="00FD1375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FD1375">
        <w:rPr>
          <w:rFonts w:ascii="Courier New" w:hAnsi="Courier New" w:cs="Courier New"/>
          <w:color w:val="000000"/>
          <w:sz w:val="22"/>
          <w:szCs w:val="22"/>
        </w:rPr>
        <w:t>TNodo</w:t>
      </w:r>
      <w:proofErr w:type="spellEnd"/>
      <w:r w:rsidRPr="00FD1375">
        <w:rPr>
          <w:rFonts w:ascii="Courier New" w:hAnsi="Courier New" w:cs="Courier New"/>
          <w:color w:val="000000"/>
          <w:sz w:val="22"/>
          <w:szCs w:val="22"/>
        </w:rPr>
        <w:t xml:space="preserve"> **</w:t>
      </w:r>
      <w:proofErr w:type="spellStart"/>
      <w:r w:rsidRPr="00FD1375">
        <w:rPr>
          <w:rFonts w:ascii="Courier New" w:hAnsi="Courier New" w:cs="Courier New"/>
          <w:color w:val="000000"/>
          <w:sz w:val="22"/>
          <w:szCs w:val="22"/>
        </w:rPr>
        <w:t>Start</w:t>
      </w:r>
      <w:proofErr w:type="spellEnd"/>
      <w:r w:rsidRPr="00FD1375"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FD1375" w:rsidRPr="00FD1375" w:rsidRDefault="00FD1375" w:rsidP="00FD1375">
      <w:pPr>
        <w:ind w:left="708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FD1375">
        <w:rPr>
          <w:rFonts w:ascii="Courier New" w:hAnsi="Courier New" w:cs="Courier New"/>
          <w:color w:val="000000"/>
          <w:sz w:val="22"/>
          <w:szCs w:val="22"/>
        </w:rPr>
        <w:t>{</w:t>
      </w:r>
    </w:p>
    <w:p w:rsidR="00FD1375" w:rsidRPr="00FD1375" w:rsidRDefault="00FD1375" w:rsidP="00FD1375">
      <w:pPr>
        <w:ind w:left="708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FD1375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FD1375">
        <w:rPr>
          <w:rFonts w:ascii="Courier New" w:hAnsi="Courier New" w:cs="Courier New"/>
          <w:color w:val="000000"/>
          <w:sz w:val="22"/>
          <w:szCs w:val="22"/>
        </w:rPr>
        <w:t>TNodo</w:t>
      </w:r>
      <w:proofErr w:type="spellEnd"/>
      <w:r w:rsidRPr="00FD1375">
        <w:rPr>
          <w:rFonts w:ascii="Courier New" w:hAnsi="Courier New" w:cs="Courier New"/>
          <w:color w:val="000000"/>
          <w:sz w:val="22"/>
          <w:szCs w:val="22"/>
        </w:rPr>
        <w:t xml:space="preserve"> *</w:t>
      </w:r>
      <w:proofErr w:type="spellStart"/>
      <w:r w:rsidRPr="00FD1375">
        <w:rPr>
          <w:rFonts w:ascii="Courier New" w:hAnsi="Courier New" w:cs="Courier New"/>
          <w:color w:val="000000"/>
          <w:sz w:val="22"/>
          <w:szCs w:val="22"/>
        </w:rPr>
        <w:t>pAux</w:t>
      </w:r>
      <w:proofErr w:type="spellEnd"/>
      <w:r w:rsidRPr="00FD1375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FD1375" w:rsidRPr="00FD1375" w:rsidRDefault="00FD1375" w:rsidP="00FD1375">
      <w:pPr>
        <w:ind w:left="708"/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:rsidR="00FD1375" w:rsidRPr="007C06C6" w:rsidRDefault="00FD1375" w:rsidP="00FD1375">
      <w:pPr>
        <w:ind w:left="708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D1375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7C06C6">
        <w:rPr>
          <w:rFonts w:ascii="Courier New" w:hAnsi="Courier New" w:cs="Courier New"/>
          <w:color w:val="000000"/>
          <w:sz w:val="22"/>
          <w:szCs w:val="22"/>
          <w:lang w:val="en-US"/>
        </w:rPr>
        <w:t>if(*Start==NULL) {</w:t>
      </w:r>
    </w:p>
    <w:p w:rsidR="00FD1375" w:rsidRPr="007C06C6" w:rsidRDefault="00FD1375" w:rsidP="00FD1375">
      <w:pPr>
        <w:ind w:left="708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C06C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*Start=NuevoNodo();</w:t>
      </w:r>
    </w:p>
    <w:p w:rsidR="00FD1375" w:rsidRPr="007C06C6" w:rsidRDefault="00FD1375" w:rsidP="00FD1375">
      <w:pPr>
        <w:ind w:left="708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C06C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(*Start)-&gt;next=NULL;</w:t>
      </w:r>
    </w:p>
    <w:p w:rsidR="00FD1375" w:rsidRPr="007C06C6" w:rsidRDefault="00FD1375" w:rsidP="00FD1375">
      <w:pPr>
        <w:ind w:left="708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C06C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return(*Start);</w:t>
      </w:r>
    </w:p>
    <w:p w:rsidR="00FD1375" w:rsidRPr="007C06C6" w:rsidRDefault="00FD1375" w:rsidP="00FD1375">
      <w:pPr>
        <w:ind w:left="708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C06C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}</w:t>
      </w:r>
    </w:p>
    <w:p w:rsidR="00FD1375" w:rsidRPr="007C06C6" w:rsidRDefault="00FD1375" w:rsidP="00FD1375">
      <w:pPr>
        <w:ind w:left="708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C06C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else {</w:t>
      </w:r>
    </w:p>
    <w:p w:rsidR="00FD1375" w:rsidRPr="007C06C6" w:rsidRDefault="00FD1375" w:rsidP="00FD1375">
      <w:pPr>
        <w:ind w:left="708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C06C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pAux=*Start;</w:t>
      </w:r>
    </w:p>
    <w:p w:rsidR="00FD1375" w:rsidRPr="007C06C6" w:rsidRDefault="00FD1375" w:rsidP="00FD1375">
      <w:pPr>
        <w:ind w:left="708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C06C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while(pAux-&gt;next){</w:t>
      </w:r>
    </w:p>
    <w:p w:rsidR="00FD1375" w:rsidRPr="00FD1375" w:rsidRDefault="00FD1375" w:rsidP="00FD1375">
      <w:pPr>
        <w:ind w:left="708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7C06C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D1375">
        <w:rPr>
          <w:rFonts w:ascii="Courier New" w:hAnsi="Courier New" w:cs="Courier New"/>
          <w:color w:val="000000"/>
          <w:sz w:val="22"/>
          <w:szCs w:val="22"/>
        </w:rPr>
        <w:t>pAux</w:t>
      </w:r>
      <w:proofErr w:type="spellEnd"/>
      <w:r w:rsidRPr="00FD1375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End"/>
      <w:r w:rsidRPr="00FD1375">
        <w:rPr>
          <w:rFonts w:ascii="Courier New" w:hAnsi="Courier New" w:cs="Courier New"/>
          <w:color w:val="000000"/>
          <w:sz w:val="22"/>
          <w:szCs w:val="22"/>
        </w:rPr>
        <w:t>pAux</w:t>
      </w:r>
      <w:proofErr w:type="spellEnd"/>
      <w:r w:rsidRPr="00FD1375">
        <w:rPr>
          <w:rFonts w:ascii="Courier New" w:hAnsi="Courier New" w:cs="Courier New"/>
          <w:color w:val="000000"/>
          <w:sz w:val="22"/>
          <w:szCs w:val="22"/>
        </w:rPr>
        <w:t>-&gt;</w:t>
      </w:r>
      <w:proofErr w:type="spellStart"/>
      <w:r w:rsidRPr="00FD1375">
        <w:rPr>
          <w:rFonts w:ascii="Courier New" w:hAnsi="Courier New" w:cs="Courier New"/>
          <w:color w:val="000000"/>
          <w:sz w:val="22"/>
          <w:szCs w:val="22"/>
        </w:rPr>
        <w:t>next</w:t>
      </w:r>
      <w:proofErr w:type="spellEnd"/>
      <w:r w:rsidRPr="00FD1375">
        <w:rPr>
          <w:rFonts w:ascii="Courier New" w:hAnsi="Courier New" w:cs="Courier New"/>
          <w:color w:val="000000"/>
          <w:sz w:val="22"/>
          <w:szCs w:val="22"/>
        </w:rPr>
        <w:t xml:space="preserve">; //este </w:t>
      </w:r>
      <w:proofErr w:type="spellStart"/>
      <w:r w:rsidRPr="00FD1375">
        <w:rPr>
          <w:rFonts w:ascii="Courier New" w:hAnsi="Courier New" w:cs="Courier New"/>
          <w:color w:val="000000"/>
          <w:sz w:val="22"/>
          <w:szCs w:val="22"/>
        </w:rPr>
        <w:t>while</w:t>
      </w:r>
      <w:proofErr w:type="spellEnd"/>
      <w:r w:rsidRPr="00FD1375">
        <w:rPr>
          <w:rFonts w:ascii="Courier New" w:hAnsi="Courier New" w:cs="Courier New"/>
          <w:color w:val="000000"/>
          <w:sz w:val="22"/>
          <w:szCs w:val="22"/>
        </w:rPr>
        <w:t xml:space="preserve"> es para llegar al </w:t>
      </w:r>
      <w:proofErr w:type="spellStart"/>
      <w:r w:rsidRPr="00FD1375">
        <w:rPr>
          <w:rFonts w:ascii="Courier New" w:hAnsi="Courier New" w:cs="Courier New"/>
          <w:color w:val="000000"/>
          <w:sz w:val="22"/>
          <w:szCs w:val="22"/>
        </w:rPr>
        <w:t>ultimo</w:t>
      </w:r>
      <w:proofErr w:type="spellEnd"/>
      <w:r w:rsidRPr="00FD1375">
        <w:rPr>
          <w:rFonts w:ascii="Courier New" w:hAnsi="Courier New" w:cs="Courier New"/>
          <w:color w:val="000000"/>
          <w:sz w:val="22"/>
          <w:szCs w:val="22"/>
        </w:rPr>
        <w:t xml:space="preserve"> nodo</w:t>
      </w:r>
    </w:p>
    <w:p w:rsidR="00FD1375" w:rsidRPr="00717C15" w:rsidRDefault="00FD1375" w:rsidP="00FD1375">
      <w:pPr>
        <w:ind w:left="708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D1375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Pr="00717C15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:rsidR="00FD1375" w:rsidRPr="00717C15" w:rsidRDefault="00FD1375" w:rsidP="00FD1375">
      <w:pPr>
        <w:ind w:left="708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FD1375" w:rsidRPr="007C06C6" w:rsidRDefault="00FD1375" w:rsidP="00FD1375">
      <w:pPr>
        <w:ind w:left="708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17C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</w:t>
      </w:r>
      <w:proofErr w:type="spellStart"/>
      <w:proofErr w:type="gramStart"/>
      <w:r w:rsidRPr="007C06C6">
        <w:rPr>
          <w:rFonts w:ascii="Courier New" w:hAnsi="Courier New" w:cs="Courier New"/>
          <w:color w:val="000000"/>
          <w:sz w:val="22"/>
          <w:szCs w:val="22"/>
          <w:lang w:val="en-US"/>
        </w:rPr>
        <w:t>pAux</w:t>
      </w:r>
      <w:proofErr w:type="spellEnd"/>
      <w:proofErr w:type="gramEnd"/>
      <w:r w:rsidRPr="007C06C6">
        <w:rPr>
          <w:rFonts w:ascii="Courier New" w:hAnsi="Courier New" w:cs="Courier New"/>
          <w:color w:val="000000"/>
          <w:sz w:val="22"/>
          <w:szCs w:val="22"/>
          <w:lang w:val="en-US"/>
        </w:rPr>
        <w:t>-&gt;next=</w:t>
      </w:r>
      <w:proofErr w:type="spellStart"/>
      <w:r w:rsidRPr="007C06C6">
        <w:rPr>
          <w:rFonts w:ascii="Courier New" w:hAnsi="Courier New" w:cs="Courier New"/>
          <w:color w:val="000000"/>
          <w:sz w:val="22"/>
          <w:szCs w:val="22"/>
          <w:lang w:val="en-US"/>
        </w:rPr>
        <w:t>NuevoNodo</w:t>
      </w:r>
      <w:proofErr w:type="spellEnd"/>
      <w:r w:rsidRPr="007C06C6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:rsidR="00FD1375" w:rsidRPr="007C06C6" w:rsidRDefault="00FD1375" w:rsidP="00FD1375">
      <w:pPr>
        <w:ind w:left="708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C06C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pAux=pAux-&gt;next;</w:t>
      </w:r>
    </w:p>
    <w:p w:rsidR="00FD1375" w:rsidRPr="007C06C6" w:rsidRDefault="00FD1375" w:rsidP="00FD1375">
      <w:pPr>
        <w:ind w:left="708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C06C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pAux-&gt;next=NULL;</w:t>
      </w:r>
    </w:p>
    <w:p w:rsidR="00FD1375" w:rsidRPr="007C06C6" w:rsidRDefault="00FD1375" w:rsidP="00FD1375">
      <w:pPr>
        <w:ind w:left="708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7C06C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return(pAux);</w:t>
      </w:r>
    </w:p>
    <w:p w:rsidR="00FD1375" w:rsidRPr="00FD1375" w:rsidRDefault="00FD1375" w:rsidP="00FD1375">
      <w:pPr>
        <w:ind w:left="708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7C06C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FD1375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211EF2" w:rsidRPr="007D2630" w:rsidRDefault="00FD1375" w:rsidP="00FD1375">
      <w:pPr>
        <w:ind w:left="708"/>
        <w:jc w:val="both"/>
        <w:rPr>
          <w:rFonts w:ascii="Arial" w:hAnsi="Arial" w:cs="Arial"/>
          <w:color w:val="000000"/>
          <w:sz w:val="22"/>
          <w:szCs w:val="22"/>
        </w:rPr>
      </w:pPr>
      <w:r w:rsidRPr="00FD1375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FD1375" w:rsidRDefault="00FD1375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FD1375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D2630">
        <w:rPr>
          <w:rFonts w:ascii="Arial" w:hAnsi="Arial" w:cs="Arial"/>
          <w:color w:val="000000"/>
          <w:sz w:val="22"/>
          <w:szCs w:val="22"/>
        </w:rPr>
        <w:t xml:space="preserve">En la cual se detectan una serie de eventos: como si la lista debe o no ser inicializada dando un valor por primera vez a </w:t>
      </w:r>
      <w:proofErr w:type="spellStart"/>
      <w:r w:rsidRPr="007D2630">
        <w:rPr>
          <w:rFonts w:ascii="Arial" w:hAnsi="Arial" w:cs="Arial"/>
          <w:color w:val="000000"/>
          <w:sz w:val="22"/>
          <w:szCs w:val="22"/>
        </w:rPr>
        <w:t>Start</w:t>
      </w:r>
      <w:proofErr w:type="spellEnd"/>
      <w:r w:rsidRPr="007D2630">
        <w:rPr>
          <w:rFonts w:ascii="Arial" w:hAnsi="Arial" w:cs="Arial"/>
          <w:color w:val="000000"/>
          <w:sz w:val="22"/>
          <w:szCs w:val="22"/>
        </w:rPr>
        <w:t xml:space="preserve">, o se trata de un nodo </w:t>
      </w:r>
      <w:proofErr w:type="spellStart"/>
      <w:r w:rsidRPr="007D2630">
        <w:rPr>
          <w:rFonts w:ascii="Arial" w:hAnsi="Arial" w:cs="Arial"/>
          <w:color w:val="000000"/>
          <w:sz w:val="22"/>
          <w:szCs w:val="22"/>
        </w:rPr>
        <w:t>iésimo</w:t>
      </w:r>
      <w:proofErr w:type="spellEnd"/>
      <w:r w:rsidRPr="007D2630">
        <w:rPr>
          <w:rFonts w:ascii="Arial" w:hAnsi="Arial" w:cs="Arial"/>
          <w:color w:val="000000"/>
          <w:sz w:val="22"/>
          <w:szCs w:val="22"/>
        </w:rPr>
        <w:t xml:space="preserve"> en cuyo caso debe recorrerse la lista ya elaborada hasta hallar el nodo final y</w:t>
      </w:r>
      <w:r w:rsidR="00FD1375">
        <w:rPr>
          <w:rFonts w:ascii="Arial" w:hAnsi="Arial" w:cs="Arial"/>
          <w:color w:val="000000"/>
          <w:sz w:val="22"/>
          <w:szCs w:val="22"/>
        </w:rPr>
        <w:t xml:space="preserve"> recién allí agregar el próximo.</w:t>
      </w:r>
    </w:p>
    <w:p w:rsidR="00FD1375" w:rsidRPr="007D2630" w:rsidRDefault="00FD1375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Esta función devuelve el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ultimo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nodo listo para ser  usado</w:t>
      </w:r>
    </w:p>
    <w:p w:rsidR="00211EF2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AC12F5" w:rsidRPr="007D2630" w:rsidRDefault="00AC12F5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Los ejemplos completos son EjeClase4_5.cpp, EjeClase4_6.cpp y EjeClase4_7.cpp</w:t>
      </w:r>
    </w:p>
    <w:p w:rsidR="00F32781" w:rsidRDefault="00F32781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:rsidR="00211EF2" w:rsidRPr="007C06C6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C06C6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8"/>
          <w:szCs w:val="28"/>
        </w:rPr>
      </w:pPr>
      <w:r w:rsidRPr="007D2630">
        <w:rPr>
          <w:rFonts w:ascii="Arial" w:hAnsi="Arial" w:cs="Arial"/>
          <w:color w:val="000000"/>
          <w:sz w:val="28"/>
          <w:szCs w:val="28"/>
        </w:rPr>
        <w:t>A</w:t>
      </w:r>
      <w:r>
        <w:rPr>
          <w:rFonts w:ascii="Arial" w:hAnsi="Arial" w:cs="Arial"/>
          <w:color w:val="000000"/>
          <w:sz w:val="28"/>
          <w:szCs w:val="28"/>
        </w:rPr>
        <w:t>rreglo de cadenas de caracteres</w:t>
      </w:r>
      <w:r w:rsidR="005638B1">
        <w:rPr>
          <w:rFonts w:ascii="Arial" w:hAnsi="Arial" w:cs="Arial"/>
          <w:color w:val="000000"/>
          <w:sz w:val="28"/>
          <w:szCs w:val="28"/>
        </w:rPr>
        <w:t xml:space="preserve"> utilizando funciones</w: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D2630">
        <w:rPr>
          <w:rFonts w:ascii="Arial" w:hAnsi="Arial" w:cs="Arial"/>
          <w:color w:val="000000"/>
          <w:sz w:val="22"/>
          <w:szCs w:val="22"/>
        </w:rPr>
        <w:t xml:space="preserve">Este es </w:t>
      </w:r>
      <w:r w:rsidR="00FD1375">
        <w:rPr>
          <w:rFonts w:ascii="Arial" w:hAnsi="Arial" w:cs="Arial"/>
          <w:color w:val="000000"/>
          <w:sz w:val="22"/>
          <w:szCs w:val="22"/>
        </w:rPr>
        <w:t xml:space="preserve">un ejemplo </w:t>
      </w:r>
      <w:r w:rsidRPr="007D2630">
        <w:rPr>
          <w:rFonts w:ascii="Arial" w:hAnsi="Arial" w:cs="Arial"/>
          <w:color w:val="000000"/>
          <w:sz w:val="22"/>
          <w:szCs w:val="22"/>
        </w:rPr>
        <w:t xml:space="preserve">donde </w:t>
      </w:r>
      <w:r w:rsidR="00FD1375">
        <w:rPr>
          <w:rFonts w:ascii="Arial" w:hAnsi="Arial" w:cs="Arial"/>
          <w:color w:val="000000"/>
          <w:sz w:val="22"/>
          <w:szCs w:val="22"/>
        </w:rPr>
        <w:t xml:space="preserve">se utiliza punteros </w:t>
      </w:r>
      <w:r w:rsidRPr="007D2630">
        <w:rPr>
          <w:rFonts w:ascii="Arial" w:hAnsi="Arial" w:cs="Arial"/>
          <w:color w:val="000000"/>
          <w:sz w:val="22"/>
          <w:szCs w:val="22"/>
        </w:rPr>
        <w:t>dobles:</w:t>
      </w:r>
    </w:p>
    <w:p w:rsidR="00211EF2" w:rsidRPr="007D2630" w:rsidRDefault="00F32781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//-----------------EjeClase4_9.cpp</w:t>
      </w:r>
    </w:p>
    <w:p w:rsidR="00211EF2" w:rsidRPr="00717C15" w:rsidRDefault="00211EF2" w:rsidP="00211EF2">
      <w:pPr>
        <w:pStyle w:val="PlainText"/>
        <w:rPr>
          <w:color w:val="000000"/>
          <w:sz w:val="22"/>
          <w:szCs w:val="22"/>
          <w:lang w:val="es-AR"/>
        </w:rPr>
      </w:pPr>
      <w:r w:rsidRPr="00717C15">
        <w:rPr>
          <w:color w:val="000000"/>
          <w:sz w:val="22"/>
          <w:szCs w:val="22"/>
          <w:lang w:val="es-AR"/>
        </w:rPr>
        <w:t>#</w:t>
      </w:r>
      <w:proofErr w:type="spellStart"/>
      <w:r w:rsidRPr="00717C15">
        <w:rPr>
          <w:color w:val="000000"/>
          <w:sz w:val="22"/>
          <w:szCs w:val="22"/>
          <w:lang w:val="es-AR"/>
        </w:rPr>
        <w:t>include</w:t>
      </w:r>
      <w:proofErr w:type="spellEnd"/>
      <w:r w:rsidRPr="00717C15">
        <w:rPr>
          <w:color w:val="000000"/>
          <w:sz w:val="22"/>
          <w:szCs w:val="22"/>
          <w:lang w:val="es-AR"/>
        </w:rPr>
        <w:t>&lt;</w:t>
      </w:r>
      <w:proofErr w:type="spellStart"/>
      <w:r w:rsidRPr="00717C15">
        <w:rPr>
          <w:color w:val="000000"/>
          <w:sz w:val="22"/>
          <w:szCs w:val="22"/>
          <w:lang w:val="es-AR"/>
        </w:rPr>
        <w:t>conio.h</w:t>
      </w:r>
      <w:proofErr w:type="spellEnd"/>
      <w:r w:rsidRPr="00717C15">
        <w:rPr>
          <w:color w:val="000000"/>
          <w:sz w:val="22"/>
          <w:szCs w:val="22"/>
          <w:lang w:val="es-AR"/>
        </w:rPr>
        <w:t>&gt;</w:t>
      </w:r>
    </w:p>
    <w:p w:rsidR="00211EF2" w:rsidRPr="00717C15" w:rsidRDefault="00211EF2" w:rsidP="00211EF2">
      <w:pPr>
        <w:pStyle w:val="PlainText"/>
        <w:rPr>
          <w:color w:val="000000"/>
          <w:sz w:val="22"/>
          <w:szCs w:val="22"/>
          <w:lang w:val="es-AR"/>
        </w:rPr>
      </w:pPr>
    </w:p>
    <w:p w:rsidR="00211EF2" w:rsidRPr="007C06C6" w:rsidRDefault="00211EF2" w:rsidP="00211EF2">
      <w:pPr>
        <w:pStyle w:val="PlainText"/>
        <w:rPr>
          <w:color w:val="000000"/>
          <w:sz w:val="22"/>
          <w:szCs w:val="22"/>
        </w:rPr>
      </w:pPr>
      <w:proofErr w:type="spellStart"/>
      <w:proofErr w:type="gramStart"/>
      <w:r w:rsidRPr="007C06C6">
        <w:rPr>
          <w:color w:val="000000"/>
          <w:sz w:val="22"/>
          <w:szCs w:val="22"/>
        </w:rPr>
        <w:t>const</w:t>
      </w:r>
      <w:proofErr w:type="spellEnd"/>
      <w:proofErr w:type="gramEnd"/>
      <w:r w:rsidRPr="007C06C6">
        <w:rPr>
          <w:color w:val="000000"/>
          <w:sz w:val="22"/>
          <w:szCs w:val="22"/>
        </w:rPr>
        <w:t xml:space="preserve"> DIM = 5;</w:t>
      </w:r>
    </w:p>
    <w:p w:rsidR="00211EF2" w:rsidRPr="007C06C6" w:rsidRDefault="00211EF2" w:rsidP="00211EF2">
      <w:pPr>
        <w:pStyle w:val="PlainText"/>
        <w:rPr>
          <w:color w:val="000000"/>
          <w:sz w:val="22"/>
          <w:szCs w:val="22"/>
        </w:rPr>
      </w:pPr>
    </w:p>
    <w:p w:rsidR="00211EF2" w:rsidRPr="007D2630" w:rsidRDefault="00211EF2" w:rsidP="00211EF2">
      <w:pPr>
        <w:pStyle w:val="PlainText"/>
        <w:rPr>
          <w:color w:val="000000"/>
          <w:sz w:val="22"/>
          <w:szCs w:val="22"/>
        </w:rPr>
      </w:pPr>
      <w:proofErr w:type="spellStart"/>
      <w:proofErr w:type="gramStart"/>
      <w:r w:rsidRPr="007D2630">
        <w:rPr>
          <w:color w:val="000000"/>
          <w:sz w:val="22"/>
          <w:szCs w:val="22"/>
        </w:rPr>
        <w:t>void</w:t>
      </w:r>
      <w:proofErr w:type="spellEnd"/>
      <w:proofErr w:type="gramEnd"/>
      <w:r w:rsidRPr="007D2630">
        <w:rPr>
          <w:color w:val="000000"/>
          <w:sz w:val="22"/>
          <w:szCs w:val="22"/>
        </w:rPr>
        <w:t xml:space="preserve"> </w:t>
      </w:r>
      <w:proofErr w:type="spellStart"/>
      <w:r w:rsidRPr="007D2630">
        <w:rPr>
          <w:color w:val="000000"/>
          <w:sz w:val="22"/>
          <w:szCs w:val="22"/>
        </w:rPr>
        <w:t>MostrarCadena</w:t>
      </w:r>
      <w:proofErr w:type="spellEnd"/>
      <w:r w:rsidRPr="007D2630">
        <w:rPr>
          <w:color w:val="000000"/>
          <w:sz w:val="22"/>
          <w:szCs w:val="22"/>
        </w:rPr>
        <w:t xml:space="preserve"> ( </w:t>
      </w:r>
      <w:proofErr w:type="spellStart"/>
      <w:r w:rsidRPr="007D2630">
        <w:rPr>
          <w:color w:val="000000"/>
          <w:sz w:val="22"/>
          <w:szCs w:val="22"/>
        </w:rPr>
        <w:t>char</w:t>
      </w:r>
      <w:proofErr w:type="spellEnd"/>
      <w:r w:rsidRPr="007D2630">
        <w:rPr>
          <w:color w:val="000000"/>
          <w:sz w:val="22"/>
          <w:szCs w:val="22"/>
        </w:rPr>
        <w:t xml:space="preserve"> **);</w:t>
      </w:r>
    </w:p>
    <w:p w:rsidR="00211EF2" w:rsidRPr="007D2630" w:rsidRDefault="00211EF2" w:rsidP="00211EF2">
      <w:pPr>
        <w:pStyle w:val="PlainText"/>
        <w:rPr>
          <w:color w:val="000000"/>
          <w:sz w:val="22"/>
          <w:szCs w:val="22"/>
        </w:rPr>
      </w:pPr>
    </w:p>
    <w:p w:rsidR="00211EF2" w:rsidRPr="007D2630" w:rsidRDefault="00211EF2" w:rsidP="00211EF2">
      <w:pPr>
        <w:pStyle w:val="PlainText"/>
        <w:rPr>
          <w:color w:val="000000"/>
          <w:sz w:val="22"/>
          <w:szCs w:val="22"/>
        </w:rPr>
      </w:pPr>
      <w:r w:rsidRPr="007D2630">
        <w:rPr>
          <w:color w:val="000000"/>
          <w:sz w:val="22"/>
          <w:szCs w:val="22"/>
        </w:rPr>
        <w:t>// ----------------------------------------------------------</w:t>
      </w:r>
    </w:p>
    <w:p w:rsidR="00211EF2" w:rsidRPr="007D2630" w:rsidRDefault="00211EF2" w:rsidP="00211EF2">
      <w:pPr>
        <w:pStyle w:val="PlainText"/>
        <w:rPr>
          <w:color w:val="000000"/>
          <w:sz w:val="22"/>
          <w:szCs w:val="22"/>
        </w:rPr>
      </w:pPr>
    </w:p>
    <w:p w:rsidR="00211EF2" w:rsidRPr="007D2630" w:rsidRDefault="00211EF2" w:rsidP="00211EF2">
      <w:pPr>
        <w:pStyle w:val="PlainText"/>
        <w:rPr>
          <w:color w:val="000000"/>
          <w:sz w:val="22"/>
          <w:szCs w:val="22"/>
        </w:rPr>
      </w:pPr>
      <w:proofErr w:type="spellStart"/>
      <w:proofErr w:type="gramStart"/>
      <w:r w:rsidRPr="007D2630">
        <w:rPr>
          <w:color w:val="000000"/>
          <w:sz w:val="22"/>
          <w:szCs w:val="22"/>
        </w:rPr>
        <w:t>void</w:t>
      </w:r>
      <w:proofErr w:type="spellEnd"/>
      <w:proofErr w:type="gramEnd"/>
      <w:r w:rsidRPr="007D2630">
        <w:rPr>
          <w:color w:val="000000"/>
          <w:sz w:val="22"/>
          <w:szCs w:val="22"/>
        </w:rPr>
        <w:t xml:space="preserve"> </w:t>
      </w:r>
      <w:proofErr w:type="spellStart"/>
      <w:r w:rsidRPr="007D2630">
        <w:rPr>
          <w:color w:val="000000"/>
          <w:sz w:val="22"/>
          <w:szCs w:val="22"/>
        </w:rPr>
        <w:t>main</w:t>
      </w:r>
      <w:proofErr w:type="spellEnd"/>
      <w:r w:rsidRPr="007D2630">
        <w:rPr>
          <w:color w:val="000000"/>
          <w:sz w:val="22"/>
          <w:szCs w:val="22"/>
        </w:rPr>
        <w:t>()</w:t>
      </w:r>
    </w:p>
    <w:p w:rsidR="00211EF2" w:rsidRPr="007D2630" w:rsidRDefault="00211EF2" w:rsidP="00211EF2">
      <w:pPr>
        <w:pStyle w:val="PlainText"/>
        <w:rPr>
          <w:color w:val="000000"/>
          <w:sz w:val="22"/>
          <w:szCs w:val="22"/>
        </w:rPr>
      </w:pPr>
      <w:r w:rsidRPr="007D2630">
        <w:rPr>
          <w:color w:val="000000"/>
          <w:sz w:val="22"/>
          <w:szCs w:val="22"/>
        </w:rPr>
        <w:t>{</w:t>
      </w:r>
    </w:p>
    <w:p w:rsidR="00211EF2" w:rsidRPr="007D2630" w:rsidRDefault="00211EF2" w:rsidP="00211EF2">
      <w:pPr>
        <w:pStyle w:val="PlainText"/>
        <w:rPr>
          <w:color w:val="000000"/>
          <w:sz w:val="22"/>
          <w:szCs w:val="22"/>
        </w:rPr>
      </w:pPr>
      <w:r w:rsidRPr="007D2630">
        <w:rPr>
          <w:color w:val="000000"/>
          <w:sz w:val="22"/>
          <w:szCs w:val="22"/>
        </w:rPr>
        <w:t xml:space="preserve">  </w:t>
      </w:r>
      <w:proofErr w:type="spellStart"/>
      <w:proofErr w:type="gramStart"/>
      <w:r w:rsidRPr="007D2630">
        <w:rPr>
          <w:color w:val="000000"/>
          <w:sz w:val="22"/>
          <w:szCs w:val="22"/>
        </w:rPr>
        <w:t>char</w:t>
      </w:r>
      <w:proofErr w:type="spellEnd"/>
      <w:proofErr w:type="gramEnd"/>
      <w:r w:rsidRPr="007D2630">
        <w:rPr>
          <w:color w:val="000000"/>
          <w:sz w:val="22"/>
          <w:szCs w:val="22"/>
        </w:rPr>
        <w:t xml:space="preserve"> *MT[] = {"TUCUMAN"   ,</w:t>
      </w:r>
    </w:p>
    <w:p w:rsidR="00211EF2" w:rsidRPr="007D2630" w:rsidRDefault="00211EF2" w:rsidP="00211EF2">
      <w:pPr>
        <w:pStyle w:val="PlainText"/>
        <w:rPr>
          <w:color w:val="000000"/>
          <w:sz w:val="22"/>
          <w:szCs w:val="22"/>
        </w:rPr>
      </w:pPr>
      <w:r w:rsidRPr="007D2630">
        <w:rPr>
          <w:color w:val="000000"/>
          <w:sz w:val="22"/>
          <w:szCs w:val="22"/>
        </w:rPr>
        <w:tab/>
      </w:r>
      <w:r w:rsidRPr="007D2630">
        <w:rPr>
          <w:color w:val="000000"/>
          <w:sz w:val="22"/>
          <w:szCs w:val="22"/>
        </w:rPr>
        <w:tab/>
        <w:t xml:space="preserve">  </w:t>
      </w:r>
      <w:r w:rsidRPr="007D2630">
        <w:rPr>
          <w:color w:val="000000"/>
          <w:sz w:val="22"/>
          <w:szCs w:val="22"/>
        </w:rPr>
        <w:tab/>
        <w:t>"SALTA"     ,</w:t>
      </w:r>
    </w:p>
    <w:p w:rsidR="00211EF2" w:rsidRPr="007D2630" w:rsidRDefault="00211EF2" w:rsidP="00211EF2">
      <w:pPr>
        <w:pStyle w:val="PlainText"/>
        <w:rPr>
          <w:color w:val="000000"/>
          <w:sz w:val="22"/>
          <w:szCs w:val="22"/>
        </w:rPr>
      </w:pPr>
      <w:r w:rsidRPr="007D2630">
        <w:rPr>
          <w:color w:val="000000"/>
          <w:sz w:val="22"/>
          <w:szCs w:val="22"/>
        </w:rPr>
        <w:tab/>
      </w:r>
      <w:r w:rsidRPr="007D2630">
        <w:rPr>
          <w:color w:val="000000"/>
          <w:sz w:val="22"/>
          <w:szCs w:val="22"/>
        </w:rPr>
        <w:tab/>
        <w:t xml:space="preserve">  </w:t>
      </w:r>
      <w:r w:rsidRPr="007D2630">
        <w:rPr>
          <w:color w:val="000000"/>
          <w:sz w:val="22"/>
          <w:szCs w:val="22"/>
        </w:rPr>
        <w:tab/>
        <w:t>"JUJUY"     ,</w:t>
      </w:r>
    </w:p>
    <w:p w:rsidR="00211EF2" w:rsidRPr="007D2630" w:rsidRDefault="00211EF2" w:rsidP="00211EF2">
      <w:pPr>
        <w:pStyle w:val="PlainText"/>
        <w:rPr>
          <w:color w:val="000000"/>
          <w:sz w:val="22"/>
          <w:szCs w:val="22"/>
        </w:rPr>
      </w:pPr>
      <w:r w:rsidRPr="007D2630">
        <w:rPr>
          <w:color w:val="000000"/>
          <w:sz w:val="22"/>
          <w:szCs w:val="22"/>
        </w:rPr>
        <w:tab/>
      </w:r>
      <w:r w:rsidRPr="007D2630">
        <w:rPr>
          <w:color w:val="000000"/>
          <w:sz w:val="22"/>
          <w:szCs w:val="22"/>
        </w:rPr>
        <w:tab/>
        <w:t xml:space="preserve">  </w:t>
      </w:r>
      <w:r w:rsidRPr="007D2630">
        <w:rPr>
          <w:color w:val="000000"/>
          <w:sz w:val="22"/>
          <w:szCs w:val="22"/>
        </w:rPr>
        <w:tab/>
        <w:t>"CATAMARCA</w:t>
      </w:r>
      <w:proofErr w:type="gramStart"/>
      <w:r w:rsidRPr="007D2630">
        <w:rPr>
          <w:color w:val="000000"/>
          <w:sz w:val="22"/>
          <w:szCs w:val="22"/>
        </w:rPr>
        <w:t>" ,</w:t>
      </w:r>
      <w:proofErr w:type="gramEnd"/>
    </w:p>
    <w:p w:rsidR="00211EF2" w:rsidRPr="007D2630" w:rsidRDefault="00211EF2" w:rsidP="00211EF2">
      <w:pPr>
        <w:pStyle w:val="PlainText"/>
        <w:rPr>
          <w:color w:val="000000"/>
          <w:sz w:val="22"/>
          <w:szCs w:val="22"/>
        </w:rPr>
      </w:pPr>
      <w:r w:rsidRPr="007D2630">
        <w:rPr>
          <w:color w:val="000000"/>
          <w:sz w:val="22"/>
          <w:szCs w:val="22"/>
        </w:rPr>
        <w:tab/>
      </w:r>
      <w:r w:rsidRPr="007D2630">
        <w:rPr>
          <w:color w:val="000000"/>
          <w:sz w:val="22"/>
          <w:szCs w:val="22"/>
        </w:rPr>
        <w:tab/>
        <w:t xml:space="preserve">  </w:t>
      </w:r>
      <w:r w:rsidRPr="007D2630">
        <w:rPr>
          <w:color w:val="000000"/>
          <w:sz w:val="22"/>
          <w:szCs w:val="22"/>
        </w:rPr>
        <w:tab/>
        <w:t>"SANTIAGO"    };</w:t>
      </w:r>
    </w:p>
    <w:p w:rsidR="00211EF2" w:rsidRPr="007C06C6" w:rsidRDefault="00211EF2" w:rsidP="00211EF2">
      <w:pPr>
        <w:pStyle w:val="PlainText"/>
        <w:rPr>
          <w:color w:val="000000"/>
          <w:sz w:val="22"/>
          <w:szCs w:val="22"/>
          <w:lang w:val="en-US"/>
        </w:rPr>
      </w:pPr>
      <w:r w:rsidRPr="007D2630">
        <w:rPr>
          <w:color w:val="000000"/>
          <w:sz w:val="22"/>
          <w:szCs w:val="22"/>
        </w:rPr>
        <w:t xml:space="preserve">  </w:t>
      </w:r>
      <w:r w:rsidRPr="007C06C6">
        <w:rPr>
          <w:color w:val="000000"/>
          <w:sz w:val="22"/>
          <w:szCs w:val="22"/>
          <w:lang w:val="en-US"/>
        </w:rPr>
        <w:t>int    i;</w:t>
      </w:r>
    </w:p>
    <w:p w:rsidR="00211EF2" w:rsidRPr="007C06C6" w:rsidRDefault="00211EF2" w:rsidP="00211EF2">
      <w:pPr>
        <w:pStyle w:val="PlainText"/>
        <w:rPr>
          <w:color w:val="000000"/>
          <w:sz w:val="22"/>
          <w:szCs w:val="22"/>
          <w:lang w:val="en-US"/>
        </w:rPr>
      </w:pPr>
    </w:p>
    <w:p w:rsidR="00211EF2" w:rsidRPr="007D2630" w:rsidRDefault="00211EF2" w:rsidP="00211EF2">
      <w:pPr>
        <w:pStyle w:val="PlainText"/>
        <w:rPr>
          <w:color w:val="000000"/>
          <w:sz w:val="22"/>
          <w:szCs w:val="22"/>
          <w:lang w:val="en-GB"/>
        </w:rPr>
      </w:pPr>
      <w:r w:rsidRPr="007C06C6">
        <w:rPr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7D2630">
        <w:rPr>
          <w:color w:val="000000"/>
          <w:sz w:val="22"/>
          <w:szCs w:val="22"/>
          <w:lang w:val="en-GB"/>
        </w:rPr>
        <w:t>clrscr</w:t>
      </w:r>
      <w:proofErr w:type="spellEnd"/>
      <w:r w:rsidRPr="007D2630">
        <w:rPr>
          <w:color w:val="000000"/>
          <w:sz w:val="22"/>
          <w:szCs w:val="22"/>
          <w:lang w:val="en-GB"/>
        </w:rPr>
        <w:t>(</w:t>
      </w:r>
      <w:proofErr w:type="gramEnd"/>
      <w:r w:rsidRPr="007D2630">
        <w:rPr>
          <w:color w:val="000000"/>
          <w:sz w:val="22"/>
          <w:szCs w:val="22"/>
          <w:lang w:val="en-GB"/>
        </w:rPr>
        <w:t xml:space="preserve">); </w:t>
      </w:r>
      <w:proofErr w:type="spellStart"/>
      <w:r w:rsidRPr="007D2630">
        <w:rPr>
          <w:color w:val="000000"/>
          <w:sz w:val="22"/>
          <w:szCs w:val="22"/>
          <w:lang w:val="en-GB"/>
        </w:rPr>
        <w:t>highvideo</w:t>
      </w:r>
      <w:proofErr w:type="spellEnd"/>
      <w:r w:rsidRPr="007D2630">
        <w:rPr>
          <w:color w:val="000000"/>
          <w:sz w:val="22"/>
          <w:szCs w:val="22"/>
          <w:lang w:val="en-GB"/>
        </w:rPr>
        <w:t>();</w:t>
      </w:r>
    </w:p>
    <w:p w:rsidR="00211EF2" w:rsidRPr="007D2630" w:rsidRDefault="00211EF2" w:rsidP="00211EF2">
      <w:pPr>
        <w:pStyle w:val="PlainText"/>
        <w:rPr>
          <w:color w:val="000000"/>
          <w:sz w:val="22"/>
          <w:szCs w:val="22"/>
          <w:lang w:val="en-GB"/>
        </w:rPr>
      </w:pPr>
    </w:p>
    <w:p w:rsidR="00211EF2" w:rsidRPr="007D2630" w:rsidRDefault="00211EF2" w:rsidP="00211EF2">
      <w:pPr>
        <w:pStyle w:val="PlainText"/>
        <w:rPr>
          <w:color w:val="000000"/>
          <w:sz w:val="22"/>
          <w:szCs w:val="22"/>
          <w:lang w:val="en-GB"/>
        </w:rPr>
      </w:pPr>
      <w:r w:rsidRPr="007D2630">
        <w:rPr>
          <w:color w:val="000000"/>
          <w:sz w:val="22"/>
          <w:szCs w:val="22"/>
          <w:lang w:val="en-GB"/>
        </w:rPr>
        <w:t xml:space="preserve">  </w:t>
      </w:r>
      <w:proofErr w:type="gramStart"/>
      <w:r w:rsidRPr="007D2630">
        <w:rPr>
          <w:color w:val="000000"/>
          <w:sz w:val="22"/>
          <w:szCs w:val="22"/>
          <w:lang w:val="en-GB"/>
        </w:rPr>
        <w:t>for(</w:t>
      </w:r>
      <w:proofErr w:type="gramEnd"/>
      <w:r w:rsidRPr="007D2630">
        <w:rPr>
          <w:color w:val="000000"/>
          <w:sz w:val="22"/>
          <w:szCs w:val="22"/>
          <w:lang w:val="en-GB"/>
        </w:rPr>
        <w:t>i=0;i&lt;</w:t>
      </w:r>
      <w:proofErr w:type="spellStart"/>
      <w:r w:rsidRPr="007D2630">
        <w:rPr>
          <w:color w:val="000000"/>
          <w:sz w:val="22"/>
          <w:szCs w:val="22"/>
          <w:lang w:val="en-GB"/>
        </w:rPr>
        <w:t>DIM;i</w:t>
      </w:r>
      <w:proofErr w:type="spellEnd"/>
      <w:r w:rsidRPr="007D2630">
        <w:rPr>
          <w:color w:val="000000"/>
          <w:sz w:val="22"/>
          <w:szCs w:val="22"/>
          <w:lang w:val="en-GB"/>
        </w:rPr>
        <w:t xml:space="preserve">++) </w:t>
      </w:r>
      <w:proofErr w:type="spellStart"/>
      <w:r w:rsidRPr="007D2630">
        <w:rPr>
          <w:color w:val="000000"/>
          <w:sz w:val="22"/>
          <w:szCs w:val="22"/>
          <w:lang w:val="en-GB"/>
        </w:rPr>
        <w:t>MostrarCadena</w:t>
      </w:r>
      <w:proofErr w:type="spellEnd"/>
      <w:r w:rsidRPr="007D2630">
        <w:rPr>
          <w:color w:val="000000"/>
          <w:sz w:val="22"/>
          <w:szCs w:val="22"/>
          <w:lang w:val="en-GB"/>
        </w:rPr>
        <w:t>(&amp;MT[i]);</w:t>
      </w:r>
    </w:p>
    <w:p w:rsidR="00211EF2" w:rsidRPr="007D2630" w:rsidRDefault="00211EF2" w:rsidP="00211EF2">
      <w:pPr>
        <w:pStyle w:val="PlainText"/>
        <w:rPr>
          <w:color w:val="000000"/>
          <w:sz w:val="22"/>
          <w:szCs w:val="22"/>
          <w:lang w:val="en-GB"/>
        </w:rPr>
      </w:pPr>
    </w:p>
    <w:p w:rsidR="00211EF2" w:rsidRPr="007D2630" w:rsidRDefault="00211EF2" w:rsidP="00211EF2">
      <w:pPr>
        <w:pStyle w:val="PlainText"/>
        <w:rPr>
          <w:color w:val="000000"/>
          <w:sz w:val="22"/>
          <w:szCs w:val="22"/>
        </w:rPr>
      </w:pPr>
      <w:r w:rsidRPr="007D2630">
        <w:rPr>
          <w:color w:val="000000"/>
          <w:sz w:val="22"/>
          <w:szCs w:val="22"/>
          <w:lang w:val="en-GB"/>
        </w:rPr>
        <w:t xml:space="preserve">  </w:t>
      </w:r>
      <w:proofErr w:type="spellStart"/>
      <w:proofErr w:type="gramStart"/>
      <w:r w:rsidRPr="007D2630">
        <w:rPr>
          <w:color w:val="000000"/>
          <w:sz w:val="22"/>
          <w:szCs w:val="22"/>
        </w:rPr>
        <w:t>getch</w:t>
      </w:r>
      <w:proofErr w:type="spellEnd"/>
      <w:proofErr w:type="gramEnd"/>
      <w:r w:rsidRPr="007D2630">
        <w:rPr>
          <w:color w:val="000000"/>
          <w:sz w:val="22"/>
          <w:szCs w:val="22"/>
        </w:rPr>
        <w:t>();</w:t>
      </w:r>
    </w:p>
    <w:p w:rsidR="00211EF2" w:rsidRPr="007D2630" w:rsidRDefault="00211EF2" w:rsidP="00211EF2">
      <w:pPr>
        <w:pStyle w:val="PlainText"/>
        <w:rPr>
          <w:color w:val="000000"/>
          <w:sz w:val="22"/>
          <w:szCs w:val="22"/>
        </w:rPr>
      </w:pPr>
      <w:r w:rsidRPr="007D2630">
        <w:rPr>
          <w:color w:val="000000"/>
          <w:sz w:val="22"/>
          <w:szCs w:val="22"/>
        </w:rPr>
        <w:t>}</w:t>
      </w:r>
    </w:p>
    <w:p w:rsidR="00211EF2" w:rsidRPr="007D2630" w:rsidRDefault="00211EF2" w:rsidP="00211EF2">
      <w:pPr>
        <w:pStyle w:val="PlainText"/>
        <w:rPr>
          <w:color w:val="000000"/>
          <w:sz w:val="22"/>
          <w:szCs w:val="22"/>
        </w:rPr>
      </w:pPr>
    </w:p>
    <w:p w:rsidR="00211EF2" w:rsidRPr="007D2630" w:rsidRDefault="00211EF2" w:rsidP="00211EF2">
      <w:pPr>
        <w:pStyle w:val="PlainText"/>
        <w:rPr>
          <w:color w:val="000000"/>
          <w:sz w:val="22"/>
          <w:szCs w:val="22"/>
        </w:rPr>
      </w:pPr>
      <w:r w:rsidRPr="007D2630">
        <w:rPr>
          <w:color w:val="000000"/>
          <w:sz w:val="22"/>
          <w:szCs w:val="22"/>
        </w:rPr>
        <w:t>// ----------------------------------------------------------</w:t>
      </w:r>
    </w:p>
    <w:p w:rsidR="00211EF2" w:rsidRPr="007D2630" w:rsidRDefault="00211EF2" w:rsidP="00211EF2">
      <w:pPr>
        <w:pStyle w:val="PlainText"/>
        <w:rPr>
          <w:color w:val="000000"/>
          <w:sz w:val="22"/>
          <w:szCs w:val="22"/>
        </w:rPr>
      </w:pPr>
    </w:p>
    <w:p w:rsidR="00211EF2" w:rsidRPr="007D2630" w:rsidRDefault="00211EF2" w:rsidP="00211EF2">
      <w:pPr>
        <w:pStyle w:val="PlainText"/>
        <w:rPr>
          <w:color w:val="000000"/>
          <w:sz w:val="22"/>
          <w:szCs w:val="22"/>
        </w:rPr>
      </w:pPr>
      <w:proofErr w:type="spellStart"/>
      <w:proofErr w:type="gramStart"/>
      <w:r w:rsidRPr="007D2630">
        <w:rPr>
          <w:color w:val="000000"/>
          <w:sz w:val="22"/>
          <w:szCs w:val="22"/>
        </w:rPr>
        <w:t>void</w:t>
      </w:r>
      <w:proofErr w:type="spellEnd"/>
      <w:proofErr w:type="gramEnd"/>
      <w:r w:rsidRPr="007D2630">
        <w:rPr>
          <w:color w:val="000000"/>
          <w:sz w:val="22"/>
          <w:szCs w:val="22"/>
        </w:rPr>
        <w:t xml:space="preserve"> </w:t>
      </w:r>
      <w:proofErr w:type="spellStart"/>
      <w:r w:rsidRPr="007D2630">
        <w:rPr>
          <w:color w:val="000000"/>
          <w:sz w:val="22"/>
          <w:szCs w:val="22"/>
        </w:rPr>
        <w:t>MostrarCadena</w:t>
      </w:r>
      <w:proofErr w:type="spellEnd"/>
      <w:r w:rsidRPr="007D2630">
        <w:rPr>
          <w:color w:val="000000"/>
          <w:sz w:val="22"/>
          <w:szCs w:val="22"/>
        </w:rPr>
        <w:t>(</w:t>
      </w:r>
      <w:proofErr w:type="spellStart"/>
      <w:r w:rsidRPr="007D2630">
        <w:rPr>
          <w:color w:val="000000"/>
          <w:sz w:val="22"/>
          <w:szCs w:val="22"/>
        </w:rPr>
        <w:t>char</w:t>
      </w:r>
      <w:proofErr w:type="spellEnd"/>
      <w:r w:rsidRPr="007D2630">
        <w:rPr>
          <w:color w:val="000000"/>
          <w:sz w:val="22"/>
          <w:szCs w:val="22"/>
        </w:rPr>
        <w:t xml:space="preserve"> **</w:t>
      </w:r>
      <w:proofErr w:type="spellStart"/>
      <w:r w:rsidRPr="007D2630">
        <w:rPr>
          <w:color w:val="000000"/>
          <w:sz w:val="22"/>
          <w:szCs w:val="22"/>
        </w:rPr>
        <w:t>Cad</w:t>
      </w:r>
      <w:proofErr w:type="spellEnd"/>
      <w:r w:rsidRPr="007D2630">
        <w:rPr>
          <w:color w:val="000000"/>
          <w:sz w:val="22"/>
          <w:szCs w:val="22"/>
        </w:rPr>
        <w:t>)</w:t>
      </w:r>
    </w:p>
    <w:p w:rsidR="00211EF2" w:rsidRPr="007C06C6" w:rsidRDefault="00211EF2" w:rsidP="00211EF2">
      <w:pPr>
        <w:pStyle w:val="PlainText"/>
        <w:rPr>
          <w:color w:val="000000"/>
          <w:sz w:val="22"/>
          <w:szCs w:val="22"/>
        </w:rPr>
      </w:pPr>
      <w:r w:rsidRPr="007C06C6">
        <w:rPr>
          <w:color w:val="000000"/>
          <w:sz w:val="22"/>
          <w:szCs w:val="22"/>
        </w:rPr>
        <w:t xml:space="preserve">{ </w:t>
      </w:r>
      <w:proofErr w:type="gramStart"/>
      <w:r w:rsidRPr="007C06C6">
        <w:rPr>
          <w:color w:val="000000"/>
          <w:sz w:val="22"/>
          <w:szCs w:val="22"/>
        </w:rPr>
        <w:t>cprintf</w:t>
      </w:r>
      <w:proofErr w:type="gramEnd"/>
      <w:r w:rsidRPr="007C06C6">
        <w:rPr>
          <w:color w:val="000000"/>
          <w:sz w:val="22"/>
          <w:szCs w:val="22"/>
        </w:rPr>
        <w:t>("%s\r\n",*Cad); }</w:t>
      </w:r>
    </w:p>
    <w:p w:rsidR="00211EF2" w:rsidRPr="007C06C6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C06C6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D2630">
        <w:rPr>
          <w:rFonts w:ascii="Arial" w:hAnsi="Arial" w:cs="Arial"/>
          <w:color w:val="000000"/>
          <w:sz w:val="22"/>
          <w:szCs w:val="22"/>
        </w:rPr>
        <w:t xml:space="preserve">La función de usuario </w:t>
      </w:r>
      <w:proofErr w:type="spellStart"/>
      <w:proofErr w:type="gramStart"/>
      <w:r w:rsidRPr="007D2630">
        <w:rPr>
          <w:rFonts w:ascii="Arial" w:hAnsi="Arial" w:cs="Arial"/>
          <w:b/>
          <w:color w:val="000000"/>
          <w:sz w:val="22"/>
          <w:szCs w:val="22"/>
        </w:rPr>
        <w:t>MostrarCadena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b/>
          <w:color w:val="000000"/>
          <w:sz w:val="22"/>
          <w:szCs w:val="22"/>
        </w:rPr>
        <w:t>)</w:t>
      </w:r>
      <w:r w:rsidRPr="007D2630">
        <w:rPr>
          <w:rFonts w:ascii="Arial" w:hAnsi="Arial" w:cs="Arial"/>
          <w:color w:val="000000"/>
          <w:sz w:val="22"/>
          <w:szCs w:val="22"/>
        </w:rPr>
        <w:t xml:space="preserve"> recibe la dirección de un domicilio cuyo contenido es la dirección de una cadena de caracteres. De ahí que debe estar definida como:</w: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211EF2">
      <w:pPr>
        <w:jc w:val="both"/>
        <w:rPr>
          <w:rFonts w:ascii="Arial" w:hAnsi="Arial" w:cs="Arial"/>
          <w:b/>
          <w:color w:val="000000"/>
        </w:rPr>
      </w:pPr>
      <w:proofErr w:type="spellStart"/>
      <w:proofErr w:type="gramStart"/>
      <w:r w:rsidRPr="007D2630">
        <w:rPr>
          <w:rFonts w:ascii="Arial" w:hAnsi="Arial" w:cs="Arial"/>
          <w:b/>
          <w:color w:val="000000"/>
        </w:rPr>
        <w:t>void</w:t>
      </w:r>
      <w:proofErr w:type="spellEnd"/>
      <w:proofErr w:type="gramEnd"/>
      <w:r w:rsidRPr="007D2630">
        <w:rPr>
          <w:rFonts w:ascii="Arial" w:hAnsi="Arial" w:cs="Arial"/>
          <w:b/>
          <w:color w:val="000000"/>
        </w:rPr>
        <w:t xml:space="preserve"> </w:t>
      </w:r>
      <w:proofErr w:type="spellStart"/>
      <w:r w:rsidRPr="007D2630">
        <w:rPr>
          <w:rFonts w:ascii="Arial" w:hAnsi="Arial" w:cs="Arial"/>
          <w:b/>
          <w:color w:val="000000"/>
        </w:rPr>
        <w:t>MostrarCadena</w:t>
      </w:r>
      <w:proofErr w:type="spellEnd"/>
      <w:r w:rsidRPr="007D2630">
        <w:rPr>
          <w:rFonts w:ascii="Arial" w:hAnsi="Arial" w:cs="Arial"/>
          <w:b/>
          <w:color w:val="000000"/>
        </w:rPr>
        <w:t xml:space="preserve">( </w:t>
      </w:r>
      <w:proofErr w:type="spellStart"/>
      <w:r w:rsidRPr="007D2630">
        <w:rPr>
          <w:rFonts w:ascii="Arial" w:hAnsi="Arial" w:cs="Arial"/>
          <w:b/>
          <w:color w:val="000000"/>
        </w:rPr>
        <w:t>char</w:t>
      </w:r>
      <w:proofErr w:type="spellEnd"/>
      <w:r w:rsidRPr="007D2630">
        <w:rPr>
          <w:rFonts w:ascii="Arial" w:hAnsi="Arial" w:cs="Arial"/>
          <w:b/>
          <w:color w:val="000000"/>
        </w:rPr>
        <w:t xml:space="preserve"> **p);</w:t>
      </w:r>
    </w:p>
    <w:p w:rsidR="00211EF2" w:rsidRPr="007D2630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Default="00211EF2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D2630">
        <w:rPr>
          <w:rFonts w:ascii="Arial" w:hAnsi="Arial" w:cs="Arial"/>
          <w:color w:val="000000"/>
          <w:sz w:val="22"/>
          <w:szCs w:val="22"/>
        </w:rPr>
        <w:t xml:space="preserve">Al invocarla le pasamos </w:t>
      </w:r>
      <w:r w:rsidRPr="007D2630">
        <w:rPr>
          <w:rFonts w:ascii="Arial" w:hAnsi="Arial" w:cs="Arial"/>
          <w:b/>
          <w:color w:val="000000"/>
          <w:sz w:val="22"/>
          <w:szCs w:val="22"/>
        </w:rPr>
        <w:t>&amp;MT</w:t>
      </w:r>
      <w:proofErr w:type="gramStart"/>
      <w:r w:rsidRPr="007D2630">
        <w:rPr>
          <w:rFonts w:ascii="Arial" w:hAnsi="Arial" w:cs="Arial"/>
          <w:b/>
          <w:color w:val="000000"/>
          <w:sz w:val="22"/>
          <w:szCs w:val="22"/>
        </w:rPr>
        <w:t>[ i</w:t>
      </w:r>
      <w:proofErr w:type="gramEnd"/>
      <w:r w:rsidRPr="007D2630">
        <w:rPr>
          <w:rFonts w:ascii="Arial" w:hAnsi="Arial" w:cs="Arial"/>
          <w:b/>
          <w:color w:val="000000"/>
          <w:sz w:val="22"/>
          <w:szCs w:val="22"/>
        </w:rPr>
        <w:t xml:space="preserve"> ]</w:t>
      </w:r>
      <w:r w:rsidRPr="007D2630">
        <w:rPr>
          <w:rFonts w:ascii="Arial" w:hAnsi="Arial" w:cs="Arial"/>
          <w:color w:val="000000"/>
          <w:sz w:val="22"/>
          <w:szCs w:val="22"/>
        </w:rPr>
        <w:t>, o sea un apuntador doble.</w:t>
      </w:r>
    </w:p>
    <w:p w:rsidR="00F32781" w:rsidRPr="007D2630" w:rsidRDefault="00F32781" w:rsidP="00211EF2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D52CBD" w:rsidRDefault="00F32781" w:rsidP="00066A09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Ejemplo de manejo de matrices dinámicas con funciones</w:t>
      </w:r>
    </w:p>
    <w:p w:rsidR="00F32781" w:rsidRPr="00F32781" w:rsidRDefault="00F32781" w:rsidP="00F32781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F32781" w:rsidRDefault="00F32781" w:rsidP="00F32781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F32781">
        <w:rPr>
          <w:rFonts w:ascii="Arial" w:hAnsi="Arial" w:cs="Arial"/>
          <w:color w:val="000000"/>
          <w:sz w:val="22"/>
          <w:szCs w:val="22"/>
        </w:rPr>
        <w:t xml:space="preserve">El programa muestra una matriz identidad generada a partir </w:t>
      </w:r>
      <w:r w:rsidR="000E12BF">
        <w:rPr>
          <w:rFonts w:ascii="Arial" w:hAnsi="Arial" w:cs="Arial"/>
          <w:color w:val="000000"/>
          <w:sz w:val="22"/>
          <w:szCs w:val="22"/>
        </w:rPr>
        <w:t>de un valor dado por el usuario.</w:t>
      </w:r>
    </w:p>
    <w:p w:rsidR="000E12BF" w:rsidRDefault="000E12BF" w:rsidP="00F32781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F32781" w:rsidRPr="007C06C6" w:rsidRDefault="000E12BF" w:rsidP="00F32781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>//-----------------EjeClase4_9.cpp</w:t>
      </w:r>
    </w:p>
    <w:p w:rsidR="000E12BF" w:rsidRPr="007C06C6" w:rsidRDefault="000E12BF" w:rsidP="000E12BF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>#include &lt;stdio.h&gt;</w:t>
      </w:r>
    </w:p>
    <w:p w:rsidR="000E12BF" w:rsidRPr="007C06C6" w:rsidRDefault="000E12BF" w:rsidP="000E12BF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>#include &lt;stdlib.h&gt;</w:t>
      </w:r>
    </w:p>
    <w:p w:rsidR="000E12BF" w:rsidRPr="007C06C6" w:rsidRDefault="000E12BF" w:rsidP="000E12BF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#include &lt;conio.h&gt; 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lastRenderedPageBreak/>
        <w:t>#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include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 xml:space="preserve"> &lt;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malloc.h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 xml:space="preserve">&gt; 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void</w:t>
      </w:r>
      <w:proofErr w:type="spellEnd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 xml:space="preserve"> *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ReservarMemoria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TotBytes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);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 xml:space="preserve"> ** 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asignar_matriz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 xml:space="preserve"> x); // asigna la memoria de la matriz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void</w:t>
      </w:r>
      <w:proofErr w:type="spellEnd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diagonal_matriz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 xml:space="preserve"> **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m,int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 xml:space="preserve"> x); // carga la diagonal principal con 1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void</w:t>
      </w:r>
      <w:proofErr w:type="spellEnd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imprimir_matriz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 xml:space="preserve"> **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m,int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 xml:space="preserve"> x); // imprime la matriz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void</w:t>
      </w:r>
      <w:proofErr w:type="spellEnd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void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){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 xml:space="preserve"> n; // dimensión de la matriz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i,j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; // contadores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 xml:space="preserve"> **matriz=NULL; // puntero doble para la matriz dinámica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clrscr</w:t>
      </w:r>
      <w:proofErr w:type="spellEnd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 xml:space="preserve">( ); 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highvideo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( );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cprintf</w:t>
      </w:r>
      <w:proofErr w:type="spellEnd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 xml:space="preserve">("Introduce el 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taman</w:t>
      </w:r>
      <w:r w:rsidR="000A19FB">
        <w:rPr>
          <w:rFonts w:ascii="Arial" w:hAnsi="Arial" w:cs="Arial"/>
          <w:color w:val="000000"/>
          <w:sz w:val="22"/>
          <w:szCs w:val="22"/>
        </w:rPr>
        <w:t>i</w:t>
      </w:r>
      <w:r w:rsidRPr="000E12BF">
        <w:rPr>
          <w:rFonts w:ascii="Arial" w:hAnsi="Arial" w:cs="Arial"/>
          <w:color w:val="000000"/>
          <w:sz w:val="22"/>
          <w:szCs w:val="22"/>
        </w:rPr>
        <w:t>o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 xml:space="preserve"> de la matriz:");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>("%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d",&amp;n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);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matriz=</w:t>
      </w:r>
      <w:proofErr w:type="spellStart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>asignar_matriz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(n);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diagonal_</w:t>
      </w:r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matriz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>matriz,n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); // paso de la matriz a funciones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imprimir_</w:t>
      </w:r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matriz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>matriz,n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); // paso de la matriz a funciones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0E12BF" w:rsidRPr="00717C15" w:rsidRDefault="000E12BF" w:rsidP="000E12BF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17C15">
        <w:rPr>
          <w:rFonts w:ascii="Arial" w:hAnsi="Arial" w:cs="Arial"/>
          <w:color w:val="000000"/>
          <w:sz w:val="22"/>
          <w:szCs w:val="22"/>
          <w:lang w:val="en-US"/>
        </w:rPr>
        <w:t>}</w:t>
      </w:r>
    </w:p>
    <w:p w:rsidR="000E12BF" w:rsidRPr="00717C15" w:rsidRDefault="000E12BF" w:rsidP="000E12BF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0E12BF" w:rsidRPr="00717C15" w:rsidRDefault="000E12BF" w:rsidP="000E12BF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717C15">
        <w:rPr>
          <w:rFonts w:ascii="Arial" w:hAnsi="Arial" w:cs="Arial"/>
          <w:color w:val="000000"/>
          <w:sz w:val="22"/>
          <w:szCs w:val="22"/>
          <w:lang w:val="en-US"/>
        </w:rPr>
        <w:t>void</w:t>
      </w:r>
      <w:proofErr w:type="gramEnd"/>
      <w:r w:rsidRPr="00717C15">
        <w:rPr>
          <w:rFonts w:ascii="Arial" w:hAnsi="Arial" w:cs="Arial"/>
          <w:color w:val="000000"/>
          <w:sz w:val="22"/>
          <w:szCs w:val="22"/>
          <w:lang w:val="en-US"/>
        </w:rPr>
        <w:t xml:space="preserve"> *</w:t>
      </w:r>
      <w:proofErr w:type="spellStart"/>
      <w:r w:rsidRPr="00717C15">
        <w:rPr>
          <w:rFonts w:ascii="Arial" w:hAnsi="Arial" w:cs="Arial"/>
          <w:color w:val="000000"/>
          <w:sz w:val="22"/>
          <w:szCs w:val="22"/>
          <w:lang w:val="en-US"/>
        </w:rPr>
        <w:t>ReservarMemoria</w:t>
      </w:r>
      <w:proofErr w:type="spellEnd"/>
      <w:r w:rsidRPr="00717C15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spellStart"/>
      <w:r w:rsidRPr="00717C15">
        <w:rPr>
          <w:rFonts w:ascii="Arial" w:hAnsi="Arial" w:cs="Arial"/>
          <w:color w:val="000000"/>
          <w:sz w:val="22"/>
          <w:szCs w:val="22"/>
          <w:lang w:val="en-US"/>
        </w:rPr>
        <w:t>int</w:t>
      </w:r>
      <w:proofErr w:type="spellEnd"/>
      <w:r w:rsidRPr="00717C1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717C15">
        <w:rPr>
          <w:rFonts w:ascii="Arial" w:hAnsi="Arial" w:cs="Arial"/>
          <w:color w:val="000000"/>
          <w:sz w:val="22"/>
          <w:szCs w:val="22"/>
          <w:lang w:val="en-US"/>
        </w:rPr>
        <w:t>TotBytes</w:t>
      </w:r>
      <w:proofErr w:type="spellEnd"/>
      <w:r w:rsidRPr="00717C15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:rsidR="000E12BF" w:rsidRPr="00717C15" w:rsidRDefault="000E12BF" w:rsidP="000E12BF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17C15">
        <w:rPr>
          <w:rFonts w:ascii="Arial" w:hAnsi="Arial" w:cs="Arial"/>
          <w:color w:val="000000"/>
          <w:sz w:val="22"/>
          <w:szCs w:val="22"/>
          <w:lang w:val="en-US"/>
        </w:rPr>
        <w:t>{</w:t>
      </w:r>
    </w:p>
    <w:p w:rsidR="000E12BF" w:rsidRPr="007C06C6" w:rsidRDefault="000E12BF" w:rsidP="000E12BF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7C06C6">
        <w:rPr>
          <w:rFonts w:ascii="Arial" w:hAnsi="Arial" w:cs="Arial"/>
          <w:color w:val="000000"/>
          <w:sz w:val="22"/>
          <w:szCs w:val="22"/>
          <w:lang w:val="en-US"/>
        </w:rPr>
        <w:t>void</w:t>
      </w:r>
      <w:proofErr w:type="gramEnd"/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*</w:t>
      </w:r>
      <w:proofErr w:type="spellStart"/>
      <w:r w:rsidRPr="007C06C6">
        <w:rPr>
          <w:rFonts w:ascii="Arial" w:hAnsi="Arial" w:cs="Arial"/>
          <w:color w:val="000000"/>
          <w:sz w:val="22"/>
          <w:szCs w:val="22"/>
          <w:lang w:val="en-US"/>
        </w:rPr>
        <w:t>pAux</w:t>
      </w:r>
      <w:proofErr w:type="spellEnd"/>
      <w:r w:rsidRPr="007C06C6">
        <w:rPr>
          <w:rFonts w:ascii="Arial" w:hAnsi="Arial" w:cs="Arial"/>
          <w:color w:val="000000"/>
          <w:sz w:val="22"/>
          <w:szCs w:val="22"/>
          <w:lang w:val="en-US"/>
        </w:rPr>
        <w:t>;</w:t>
      </w:r>
    </w:p>
    <w:p w:rsidR="000E12BF" w:rsidRPr="007C06C6" w:rsidRDefault="000E12BF" w:rsidP="000E12BF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</w:t>
      </w:r>
    </w:p>
    <w:p w:rsidR="000E12BF" w:rsidRPr="007C06C6" w:rsidRDefault="000E12BF" w:rsidP="000E12BF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if((pAux=malloc(TotBytes))==NULL) {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cprintf</w:t>
      </w:r>
      <w:proofErr w:type="spellEnd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>("No pudo reservar memoria dinámica");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getch</w:t>
      </w:r>
      <w:proofErr w:type="spellEnd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 xml:space="preserve">( ); 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exit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(1);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}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>pAux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);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>}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// </w:t>
      </w:r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asigna</w:t>
      </w:r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 xml:space="preserve"> la memoria de la matriz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0E12BF" w:rsidRPr="007C06C6" w:rsidRDefault="000E12BF" w:rsidP="000E12BF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>int ** asignar_matriz(int x){</w:t>
      </w:r>
    </w:p>
    <w:p w:rsidR="000E12BF" w:rsidRPr="007C06C6" w:rsidRDefault="000E12BF" w:rsidP="000E12BF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  </w:t>
      </w:r>
    </w:p>
    <w:p w:rsidR="000E12BF" w:rsidRPr="007C06C6" w:rsidRDefault="000E12BF" w:rsidP="000E12BF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   int i;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   </w:t>
      </w:r>
      <w:proofErr w:type="spellStart"/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 xml:space="preserve"> **m;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     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 m</w:t>
      </w:r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=(</w:t>
      </w:r>
      <w:proofErr w:type="spellStart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 xml:space="preserve"> **)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ReservarMemoria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(x*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sizeof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 xml:space="preserve"> *)); // se reserva memoria  para la matriz de x filas 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 //que contiene direcciones de memoria a las segundas dimensiones.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 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 </w:t>
      </w:r>
      <w:proofErr w:type="spellStart"/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for</w:t>
      </w:r>
      <w:proofErr w:type="spellEnd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 xml:space="preserve"> (i=0;i&lt;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x;i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++){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m[</w:t>
      </w:r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>i]=(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 xml:space="preserve"> *)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ReservarMemoria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(x*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sizeof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)); // se reserva memoria para las x columnas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 }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  // </w:t>
      </w:r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en</w:t>
      </w:r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 xml:space="preserve"> memoria ya tenemos reservado espacio para una matriz de x por x --&gt; m[x][x]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 xml:space="preserve"> m; // retorno de un puntero doble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// </w:t>
      </w:r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rellena</w:t>
      </w:r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 xml:space="preserve"> de 1s la diagonal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void</w:t>
      </w:r>
      <w:proofErr w:type="spellEnd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diagonal_matriz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 xml:space="preserve"> **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m,int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 xml:space="preserve"> x){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 </w:t>
      </w:r>
    </w:p>
    <w:p w:rsidR="000E12BF" w:rsidRPr="007C06C6" w:rsidRDefault="000E12BF" w:rsidP="000E12BF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 </w:t>
      </w:r>
      <w:r w:rsidRPr="007C06C6">
        <w:rPr>
          <w:rFonts w:ascii="Arial" w:hAnsi="Arial" w:cs="Arial"/>
          <w:color w:val="000000"/>
          <w:sz w:val="22"/>
          <w:szCs w:val="22"/>
          <w:lang w:val="en-US"/>
        </w:rPr>
        <w:t>int i,j;</w:t>
      </w:r>
    </w:p>
    <w:p w:rsidR="000E12BF" w:rsidRPr="007C06C6" w:rsidRDefault="000E12BF" w:rsidP="000E12BF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   </w:t>
      </w:r>
    </w:p>
    <w:p w:rsidR="000E12BF" w:rsidRPr="007C06C6" w:rsidRDefault="000E12BF" w:rsidP="000E12BF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   for (i=0;i&lt;x;i++)</w:t>
      </w:r>
    </w:p>
    <w:p w:rsidR="000E12BF" w:rsidRPr="007C06C6" w:rsidRDefault="000E12BF" w:rsidP="000E12BF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      for (j=0;j&lt;x;j++)</w:t>
      </w:r>
    </w:p>
    <w:p w:rsidR="000E12BF" w:rsidRPr="007C06C6" w:rsidRDefault="000E12BF" w:rsidP="000E12BF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          if (i==j) </w:t>
      </w:r>
    </w:p>
    <w:p w:rsidR="000E12BF" w:rsidRPr="007C06C6" w:rsidRDefault="000E12BF" w:rsidP="000E12BF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              m[i][j]=1;</w:t>
      </w:r>
    </w:p>
    <w:p w:rsidR="000E12BF" w:rsidRPr="007C06C6" w:rsidRDefault="000E12BF" w:rsidP="000E12BF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          else</w:t>
      </w:r>
    </w:p>
    <w:p w:rsidR="000E12BF" w:rsidRPr="007C06C6" w:rsidRDefault="000E12BF" w:rsidP="000E12BF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              m[i][j]=0;</w:t>
      </w:r>
    </w:p>
    <w:p w:rsidR="000E12BF" w:rsidRPr="007C06C6" w:rsidRDefault="000E12BF" w:rsidP="000E12BF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   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   </w:t>
      </w:r>
      <w:r w:rsidRPr="000E12BF">
        <w:rPr>
          <w:rFonts w:ascii="Arial" w:hAnsi="Arial" w:cs="Arial"/>
          <w:color w:val="000000"/>
          <w:sz w:val="22"/>
          <w:szCs w:val="22"/>
        </w:rPr>
        <w:t>}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// </w:t>
      </w:r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imprime</w:t>
      </w:r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 xml:space="preserve"> la matriz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void</w:t>
      </w:r>
      <w:proofErr w:type="spellEnd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imprimir_matriz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 xml:space="preserve"> **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m,int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 xml:space="preserve"> x){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 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 </w:t>
      </w:r>
      <w:proofErr w:type="spellStart"/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i,j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;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 </w:t>
      </w:r>
      <w:proofErr w:type="spellStart"/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cprintf</w:t>
      </w:r>
      <w:proofErr w:type="spellEnd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>("\</w:t>
      </w:r>
      <w:proofErr w:type="spellStart"/>
      <w:r w:rsidRPr="000E12BF">
        <w:rPr>
          <w:rFonts w:ascii="Arial" w:hAnsi="Arial" w:cs="Arial"/>
          <w:color w:val="000000"/>
          <w:sz w:val="22"/>
          <w:szCs w:val="22"/>
        </w:rPr>
        <w:t>nIMPRIMIENDO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 xml:space="preserve"> MATRIZ\r\n");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 </w:t>
      </w:r>
      <w:proofErr w:type="spellStart"/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cprintf</w:t>
      </w:r>
      <w:proofErr w:type="spellEnd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>("\n==================\r\n");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 // </w:t>
      </w:r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manejo</w:t>
      </w:r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 xml:space="preserve"> del puntero doble recibido como si fuese una matriz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0E12BF" w:rsidRPr="007C06C6" w:rsidRDefault="000E12BF" w:rsidP="000E12BF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 </w:t>
      </w:r>
      <w:r w:rsidRPr="007C06C6">
        <w:rPr>
          <w:rFonts w:ascii="Arial" w:hAnsi="Arial" w:cs="Arial"/>
          <w:color w:val="000000"/>
          <w:sz w:val="22"/>
          <w:szCs w:val="22"/>
          <w:lang w:val="en-US"/>
        </w:rPr>
        <w:t>for (i=0;i&lt;x;i++){</w:t>
      </w:r>
    </w:p>
    <w:p w:rsidR="000E12BF" w:rsidRPr="007C06C6" w:rsidRDefault="000E12BF" w:rsidP="000E12BF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           for (j=0;j&lt;x;j++){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           </w:t>
      </w:r>
      <w:r w:rsidRPr="007C06C6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7C06C6">
        <w:rPr>
          <w:rFonts w:ascii="Arial" w:hAnsi="Arial" w:cs="Arial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 xml:space="preserve"> (i==j)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         </w:t>
      </w:r>
      <w:r w:rsidRPr="000E12BF">
        <w:rPr>
          <w:rFonts w:ascii="Arial" w:hAnsi="Arial" w:cs="Arial"/>
          <w:color w:val="000000"/>
          <w:sz w:val="22"/>
          <w:szCs w:val="22"/>
        </w:rPr>
        <w:tab/>
      </w:r>
      <w:r w:rsidRPr="000E12BF">
        <w:rPr>
          <w:rFonts w:ascii="Arial" w:hAnsi="Arial" w:cs="Arial"/>
          <w:color w:val="000000"/>
          <w:sz w:val="22"/>
          <w:szCs w:val="22"/>
        </w:rPr>
        <w:tab/>
      </w:r>
      <w:r w:rsidRPr="000E12BF">
        <w:rPr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textcolor</w:t>
      </w:r>
      <w:proofErr w:type="spellEnd"/>
      <w:r w:rsidRPr="000E12BF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>LIGHTRED);//para resaltar la diagonal principal</w:t>
      </w:r>
    </w:p>
    <w:p w:rsidR="000E12BF" w:rsidRPr="007C06C6" w:rsidRDefault="000E12BF" w:rsidP="000E12BF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         </w:t>
      </w:r>
      <w:r w:rsidRPr="000E12BF">
        <w:rPr>
          <w:rFonts w:ascii="Arial" w:hAnsi="Arial" w:cs="Arial"/>
          <w:color w:val="000000"/>
          <w:sz w:val="22"/>
          <w:szCs w:val="22"/>
        </w:rPr>
        <w:tab/>
      </w:r>
      <w:r w:rsidRPr="000E12BF">
        <w:rPr>
          <w:rFonts w:ascii="Arial" w:hAnsi="Arial" w:cs="Arial"/>
          <w:color w:val="000000"/>
          <w:sz w:val="22"/>
          <w:szCs w:val="22"/>
        </w:rPr>
        <w:tab/>
      </w:r>
      <w:r w:rsidRPr="007C06C6">
        <w:rPr>
          <w:rFonts w:ascii="Arial" w:hAnsi="Arial" w:cs="Arial"/>
          <w:color w:val="000000"/>
          <w:sz w:val="22"/>
          <w:szCs w:val="22"/>
          <w:lang w:val="en-US"/>
        </w:rPr>
        <w:t>else</w:t>
      </w:r>
    </w:p>
    <w:p w:rsidR="000E12BF" w:rsidRPr="007C06C6" w:rsidRDefault="000E12BF" w:rsidP="000E12BF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7C06C6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7C06C6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7C06C6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7C06C6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7C06C6">
        <w:rPr>
          <w:rFonts w:ascii="Arial" w:hAnsi="Arial" w:cs="Arial"/>
          <w:color w:val="000000"/>
          <w:sz w:val="22"/>
          <w:szCs w:val="22"/>
          <w:lang w:val="en-US"/>
        </w:rPr>
        <w:tab/>
        <w:t>textcolor(WHITE);</w:t>
      </w:r>
    </w:p>
    <w:p w:rsidR="000E12BF" w:rsidRPr="007C06C6" w:rsidRDefault="000E12BF" w:rsidP="000E12BF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                  cprintf("%d ",m[i][j]);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C06C6">
        <w:rPr>
          <w:rFonts w:ascii="Arial" w:hAnsi="Arial" w:cs="Arial"/>
          <w:color w:val="000000"/>
          <w:sz w:val="22"/>
          <w:szCs w:val="22"/>
          <w:lang w:val="en-US"/>
        </w:rPr>
        <w:t xml:space="preserve">                </w:t>
      </w:r>
      <w:r w:rsidRPr="000E12BF">
        <w:rPr>
          <w:rFonts w:ascii="Arial" w:hAnsi="Arial" w:cs="Arial"/>
          <w:color w:val="000000"/>
          <w:sz w:val="22"/>
          <w:szCs w:val="22"/>
        </w:rPr>
        <w:t>}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         </w:t>
      </w:r>
      <w:proofErr w:type="spellStart"/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cprintf</w:t>
      </w:r>
      <w:proofErr w:type="spellEnd"/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>("\r\n");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 }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   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E12BF">
        <w:rPr>
          <w:rFonts w:ascii="Arial" w:hAnsi="Arial" w:cs="Arial"/>
          <w:color w:val="000000"/>
          <w:sz w:val="22"/>
          <w:szCs w:val="22"/>
        </w:rPr>
        <w:t xml:space="preserve">} // </w:t>
      </w:r>
      <w:proofErr w:type="gramStart"/>
      <w:r w:rsidRPr="000E12BF">
        <w:rPr>
          <w:rFonts w:ascii="Arial" w:hAnsi="Arial" w:cs="Arial"/>
          <w:color w:val="000000"/>
          <w:sz w:val="22"/>
          <w:szCs w:val="22"/>
        </w:rPr>
        <w:t>rellena</w:t>
      </w:r>
      <w:proofErr w:type="gramEnd"/>
      <w:r w:rsidRPr="000E12BF">
        <w:rPr>
          <w:rFonts w:ascii="Arial" w:hAnsi="Arial" w:cs="Arial"/>
          <w:color w:val="000000"/>
          <w:sz w:val="22"/>
          <w:szCs w:val="22"/>
        </w:rPr>
        <w:t xml:space="preserve"> de 1s la diagonal</w:t>
      </w:r>
    </w:p>
    <w:p w:rsidR="000E12BF" w:rsidRPr="000E12BF" w:rsidRDefault="000E12BF" w:rsidP="000E12BF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211EF2" w:rsidRPr="007D2630" w:rsidRDefault="00211EF2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85231" w:rsidRPr="007D2630" w:rsidRDefault="00211EF2" w:rsidP="00066A09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Ejemplo de manejo de matrices dinámicas con estructuras</w:t>
      </w:r>
    </w:p>
    <w:p w:rsidR="00585231" w:rsidRPr="007D2630" w:rsidRDefault="00585231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85231" w:rsidRPr="007D2630" w:rsidRDefault="00585231" w:rsidP="00585231">
      <w:pPr>
        <w:pStyle w:val="PlainTex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D2630">
        <w:rPr>
          <w:rFonts w:ascii="Times New Roman" w:hAnsi="Times New Roman" w:cs="Times New Roman"/>
          <w:color w:val="000000"/>
          <w:sz w:val="22"/>
          <w:szCs w:val="22"/>
        </w:rPr>
        <w:t xml:space="preserve">Una fotografía color puede considerarse como un arreglo bidimensional de </w:t>
      </w:r>
      <w:proofErr w:type="spellStart"/>
      <w:r w:rsidRPr="007D2630">
        <w:rPr>
          <w:rFonts w:ascii="Times New Roman" w:hAnsi="Times New Roman" w:cs="Times New Roman"/>
          <w:b/>
          <w:color w:val="000000"/>
          <w:sz w:val="22"/>
          <w:szCs w:val="22"/>
        </w:rPr>
        <w:t>F</w:t>
      </w:r>
      <w:r w:rsidRPr="007D2630">
        <w:rPr>
          <w:rFonts w:ascii="Times New Roman" w:hAnsi="Times New Roman" w:cs="Times New Roman"/>
          <w:color w:val="000000"/>
          <w:sz w:val="22"/>
          <w:szCs w:val="22"/>
        </w:rPr>
        <w:t>x</w:t>
      </w:r>
      <w:r w:rsidRPr="007D2630">
        <w:rPr>
          <w:rFonts w:ascii="Times New Roman" w:hAnsi="Times New Roman" w:cs="Times New Roman"/>
          <w:b/>
          <w:color w:val="000000"/>
          <w:sz w:val="22"/>
          <w:szCs w:val="22"/>
        </w:rPr>
        <w:t>C</w:t>
      </w:r>
      <w:proofErr w:type="spellEnd"/>
      <w:r w:rsidRPr="007D2630">
        <w:rPr>
          <w:rFonts w:ascii="Times New Roman" w:hAnsi="Times New Roman" w:cs="Times New Roman"/>
          <w:color w:val="000000"/>
          <w:sz w:val="22"/>
          <w:szCs w:val="22"/>
        </w:rPr>
        <w:t xml:space="preserve"> (filas, columnas) en el cual cada domicilio contiene 3 valores o códigos de color: </w:t>
      </w:r>
      <w:r w:rsidRPr="007D2630">
        <w:rPr>
          <w:rFonts w:ascii="Times New Roman" w:hAnsi="Times New Roman" w:cs="Times New Roman"/>
          <w:b/>
          <w:color w:val="000000"/>
          <w:sz w:val="22"/>
          <w:szCs w:val="22"/>
        </w:rPr>
        <w:t>R</w:t>
      </w:r>
      <w:r w:rsidRPr="007D2630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D2630">
        <w:rPr>
          <w:rFonts w:ascii="Times New Roman" w:hAnsi="Times New Roman" w:cs="Times New Roman"/>
          <w:b/>
          <w:color w:val="000000"/>
          <w:sz w:val="22"/>
          <w:szCs w:val="22"/>
        </w:rPr>
        <w:t>G</w:t>
      </w:r>
      <w:r w:rsidRPr="007D2630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D2630">
        <w:rPr>
          <w:rFonts w:ascii="Times New Roman" w:hAnsi="Times New Roman" w:cs="Times New Roman"/>
          <w:b/>
          <w:color w:val="000000"/>
          <w:sz w:val="22"/>
          <w:szCs w:val="22"/>
        </w:rPr>
        <w:t>B</w:t>
      </w:r>
      <w:r w:rsidRPr="007D2630">
        <w:rPr>
          <w:rFonts w:ascii="Times New Roman" w:hAnsi="Times New Roman" w:cs="Times New Roman"/>
          <w:color w:val="000000"/>
          <w:sz w:val="22"/>
          <w:szCs w:val="22"/>
        </w:rPr>
        <w:t xml:space="preserve">, correspondientes al </w:t>
      </w:r>
      <w:r w:rsidRPr="007D2630">
        <w:rPr>
          <w:rFonts w:ascii="Times New Roman" w:hAnsi="Times New Roman" w:cs="Times New Roman"/>
          <w:b/>
          <w:color w:val="000000"/>
          <w:sz w:val="22"/>
          <w:szCs w:val="22"/>
        </w:rPr>
        <w:t>R</w:t>
      </w:r>
      <w:r w:rsidRPr="007D2630">
        <w:rPr>
          <w:rFonts w:ascii="Times New Roman" w:hAnsi="Times New Roman" w:cs="Times New Roman"/>
          <w:color w:val="000000"/>
          <w:sz w:val="22"/>
          <w:szCs w:val="22"/>
        </w:rPr>
        <w:t xml:space="preserve">ed, </w:t>
      </w:r>
      <w:r w:rsidRPr="007D2630">
        <w:rPr>
          <w:rFonts w:ascii="Times New Roman" w:hAnsi="Times New Roman" w:cs="Times New Roman"/>
          <w:b/>
          <w:color w:val="000000"/>
          <w:sz w:val="22"/>
          <w:szCs w:val="22"/>
        </w:rPr>
        <w:t>G</w:t>
      </w:r>
      <w:r w:rsidRPr="007D2630">
        <w:rPr>
          <w:rFonts w:ascii="Times New Roman" w:hAnsi="Times New Roman" w:cs="Times New Roman"/>
          <w:color w:val="000000"/>
          <w:sz w:val="22"/>
          <w:szCs w:val="22"/>
        </w:rPr>
        <w:t xml:space="preserve">reen, </w:t>
      </w:r>
      <w:r w:rsidRPr="007D2630">
        <w:rPr>
          <w:rFonts w:ascii="Times New Roman" w:hAnsi="Times New Roman" w:cs="Times New Roman"/>
          <w:b/>
          <w:color w:val="000000"/>
          <w:sz w:val="22"/>
          <w:szCs w:val="22"/>
        </w:rPr>
        <w:t>B</w:t>
      </w:r>
      <w:r w:rsidRPr="007D2630">
        <w:rPr>
          <w:rFonts w:ascii="Times New Roman" w:hAnsi="Times New Roman" w:cs="Times New Roman"/>
          <w:color w:val="000000"/>
          <w:sz w:val="22"/>
          <w:szCs w:val="22"/>
        </w:rPr>
        <w:t>lue (Rojo, Verde y Azul). Esos códigos son valores enteros comprendidos entre 0 y 25</w:t>
      </w:r>
      <w:r w:rsidR="00045ABF" w:rsidRPr="007D2630">
        <w:rPr>
          <w:rFonts w:ascii="Times New Roman" w:hAnsi="Times New Roman" w:cs="Times New Roman"/>
          <w:color w:val="000000"/>
          <w:sz w:val="22"/>
          <w:szCs w:val="22"/>
        </w:rPr>
        <w:t>5</w:t>
      </w:r>
      <w:r w:rsidRPr="007D2630">
        <w:rPr>
          <w:rFonts w:ascii="Times New Roman" w:hAnsi="Times New Roman" w:cs="Times New Roman"/>
          <w:color w:val="000000"/>
          <w:sz w:val="22"/>
          <w:szCs w:val="22"/>
        </w:rPr>
        <w:t>, o sea que se requiere un byte como máximo para almacenar cada uno de ellos.</w:t>
      </w:r>
    </w:p>
    <w:p w:rsidR="00585231" w:rsidRPr="007D2630" w:rsidRDefault="00585231" w:rsidP="00585231">
      <w:pPr>
        <w:pStyle w:val="PlainText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585231" w:rsidRPr="007D2630" w:rsidRDefault="00585231" w:rsidP="00585231">
      <w:pPr>
        <w:pStyle w:val="PlainTex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D2630">
        <w:rPr>
          <w:rFonts w:ascii="Times New Roman" w:hAnsi="Times New Roman" w:cs="Times New Roman"/>
          <w:color w:val="000000"/>
          <w:sz w:val="22"/>
          <w:szCs w:val="22"/>
        </w:rPr>
        <w:t xml:space="preserve">Genere la estructura necesaria para trabajar con una figura que, como máximo, tenga </w:t>
      </w:r>
      <w:r w:rsidR="000A19FB">
        <w:rPr>
          <w:rFonts w:ascii="Times New Roman" w:hAnsi="Times New Roman" w:cs="Times New Roman"/>
          <w:color w:val="000000"/>
          <w:sz w:val="22"/>
          <w:szCs w:val="22"/>
        </w:rPr>
        <w:t>5</w:t>
      </w:r>
      <w:r w:rsidRPr="007D2630">
        <w:rPr>
          <w:rFonts w:ascii="Times New Roman" w:hAnsi="Times New Roman" w:cs="Times New Roman"/>
          <w:color w:val="000000"/>
          <w:sz w:val="22"/>
          <w:szCs w:val="22"/>
        </w:rPr>
        <w:t>x</w:t>
      </w:r>
      <w:r w:rsidR="00EC5E23">
        <w:rPr>
          <w:rFonts w:ascii="Times New Roman" w:hAnsi="Times New Roman" w:cs="Times New Roman"/>
          <w:color w:val="000000"/>
          <w:sz w:val="22"/>
          <w:szCs w:val="22"/>
        </w:rPr>
        <w:t>10</w:t>
      </w:r>
      <w:r w:rsidRPr="007D2630">
        <w:rPr>
          <w:rFonts w:ascii="Times New Roman" w:hAnsi="Times New Roman" w:cs="Times New Roman"/>
          <w:color w:val="000000"/>
          <w:sz w:val="22"/>
          <w:szCs w:val="22"/>
        </w:rPr>
        <w:t>. Los valores de R, G, B serán generados aleatoriamente según los limites especificados.</w:t>
      </w:r>
    </w:p>
    <w:p w:rsidR="00717C15" w:rsidRDefault="00717C15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 w:type="page"/>
      </w:r>
    </w:p>
    <w:p w:rsidR="007E1F73" w:rsidRPr="007D2630" w:rsidRDefault="007E1F73" w:rsidP="00585231">
      <w:pPr>
        <w:pStyle w:val="PlainText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585231" w:rsidRPr="007D2630" w:rsidRDefault="00585231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85231" w:rsidRPr="007D2630" w:rsidRDefault="00A810A1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g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5257800" cy="3134360"/>
                <wp:effectExtent l="9525" t="5715" r="19050" b="3175"/>
                <wp:wrapNone/>
                <wp:docPr id="92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3134360"/>
                          <a:chOff x="1701" y="1881"/>
                          <a:chExt cx="8280" cy="4936"/>
                        </a:xfrm>
                      </wpg:grpSpPr>
                      <wps:wsp>
                        <wps:cNvPr id="93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701" y="2701"/>
                            <a:ext cx="9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3321" y="2746"/>
                            <a:ext cx="720" cy="2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221"/>
                        <wps:cNvCnPr/>
                        <wps:spPr bwMode="auto">
                          <a:xfrm>
                            <a:off x="3321" y="298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222"/>
                        <wps:cNvCnPr/>
                        <wps:spPr bwMode="auto">
                          <a:xfrm>
                            <a:off x="3321" y="322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223"/>
                        <wps:cNvCnPr/>
                        <wps:spPr bwMode="auto">
                          <a:xfrm>
                            <a:off x="3321" y="3467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224"/>
                        <wps:cNvCnPr/>
                        <wps:spPr bwMode="auto">
                          <a:xfrm>
                            <a:off x="3321" y="468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225"/>
                        <wps:cNvCnPr/>
                        <wps:spPr bwMode="auto">
                          <a:xfrm>
                            <a:off x="2601" y="288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0" name="Group 226"/>
                        <wpg:cNvGrpSpPr>
                          <a:grpSpLocks/>
                        </wpg:cNvGrpSpPr>
                        <wpg:grpSpPr bwMode="auto">
                          <a:xfrm>
                            <a:off x="4761" y="2701"/>
                            <a:ext cx="1080" cy="1260"/>
                            <a:chOff x="4761" y="6052"/>
                            <a:chExt cx="1080" cy="1260"/>
                          </a:xfrm>
                        </wpg:grpSpPr>
                        <wps:wsp>
                          <wps:cNvPr id="101" name="Text Box 2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6097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7C15" w:rsidRPr="004D7CDB" w:rsidRDefault="00717C15" w:rsidP="0058523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4D7CDB"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Text Box 2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6502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7C15" w:rsidRPr="004D7CDB" w:rsidRDefault="00717C15" w:rsidP="0058523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Text Box 2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6892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7C15" w:rsidRPr="00660699" w:rsidRDefault="00660699" w:rsidP="0058523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  <w:lang w:val="es-A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Rectangl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1" y="6052"/>
                              <a:ext cx="1080" cy="126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231"/>
                        <wpg:cNvGrpSpPr>
                          <a:grpSpLocks/>
                        </wpg:cNvGrpSpPr>
                        <wpg:grpSpPr bwMode="auto">
                          <a:xfrm>
                            <a:off x="5916" y="2701"/>
                            <a:ext cx="1080" cy="1260"/>
                            <a:chOff x="4761" y="6052"/>
                            <a:chExt cx="1080" cy="1260"/>
                          </a:xfrm>
                        </wpg:grpSpPr>
                        <wps:wsp>
                          <wps:cNvPr id="106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6097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7C15" w:rsidRPr="004D7CDB" w:rsidRDefault="00717C15" w:rsidP="0058523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4D7CDB"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Text Box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6502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7C15" w:rsidRPr="004D7CDB" w:rsidRDefault="00717C15" w:rsidP="0058523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Text Box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6892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7C15" w:rsidRPr="00660699" w:rsidRDefault="00660699" w:rsidP="0058523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  <w:lang w:val="es-A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Rectangle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1" y="6052"/>
                              <a:ext cx="1080" cy="126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236"/>
                        <wpg:cNvGrpSpPr>
                          <a:grpSpLocks/>
                        </wpg:cNvGrpSpPr>
                        <wpg:grpSpPr bwMode="auto">
                          <a:xfrm>
                            <a:off x="8901" y="2701"/>
                            <a:ext cx="1080" cy="1260"/>
                            <a:chOff x="4761" y="6052"/>
                            <a:chExt cx="1080" cy="1260"/>
                          </a:xfrm>
                        </wpg:grpSpPr>
                        <wps:wsp>
                          <wps:cNvPr id="111" name="Text Box 2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6097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7C15" w:rsidRPr="004D7CDB" w:rsidRDefault="00717C15" w:rsidP="0058523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4D7CDB"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Text Box 2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6502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7C15" w:rsidRPr="004D7CDB" w:rsidRDefault="00717C15" w:rsidP="0058523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Text Box 2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6892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7C15" w:rsidRPr="00660699" w:rsidRDefault="00660699" w:rsidP="0058523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  <w:lang w:val="es-A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Rectangle 2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1" y="6052"/>
                              <a:ext cx="1080" cy="126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241"/>
                        <wpg:cNvGrpSpPr>
                          <a:grpSpLocks/>
                        </wpg:cNvGrpSpPr>
                        <wpg:grpSpPr bwMode="auto">
                          <a:xfrm>
                            <a:off x="4761" y="4727"/>
                            <a:ext cx="1080" cy="1260"/>
                            <a:chOff x="4761" y="6052"/>
                            <a:chExt cx="1080" cy="1260"/>
                          </a:xfrm>
                        </wpg:grpSpPr>
                        <wps:wsp>
                          <wps:cNvPr id="116" name="Text Box 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6097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7C15" w:rsidRPr="004D7CDB" w:rsidRDefault="00717C15" w:rsidP="0058523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4D7CDB"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Text Box 2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6502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7C15" w:rsidRPr="004D7CDB" w:rsidRDefault="00717C15" w:rsidP="0058523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Text Box 2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6892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7C15" w:rsidRPr="00660699" w:rsidRDefault="00660699" w:rsidP="0058523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  <w:lang w:val="es-A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Rectangle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1" y="6052"/>
                              <a:ext cx="1080" cy="126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246"/>
                        <wpg:cNvGrpSpPr>
                          <a:grpSpLocks/>
                        </wpg:cNvGrpSpPr>
                        <wpg:grpSpPr bwMode="auto">
                          <a:xfrm>
                            <a:off x="5916" y="4727"/>
                            <a:ext cx="1080" cy="1260"/>
                            <a:chOff x="4761" y="6052"/>
                            <a:chExt cx="1080" cy="1260"/>
                          </a:xfrm>
                        </wpg:grpSpPr>
                        <wps:wsp>
                          <wps:cNvPr id="121" name="Text Box 2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6097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7C15" w:rsidRPr="004D7CDB" w:rsidRDefault="00717C15" w:rsidP="0058523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4D7CDB"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Text Box 2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6502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7C15" w:rsidRPr="004D7CDB" w:rsidRDefault="00717C15" w:rsidP="0058523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Text Box 2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6892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7C15" w:rsidRPr="00660699" w:rsidRDefault="00660699" w:rsidP="0058523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  <w:lang w:val="es-A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Rectangle 2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1" y="6052"/>
                              <a:ext cx="1080" cy="126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251"/>
                        <wpg:cNvGrpSpPr>
                          <a:grpSpLocks/>
                        </wpg:cNvGrpSpPr>
                        <wpg:grpSpPr bwMode="auto">
                          <a:xfrm>
                            <a:off x="8901" y="4727"/>
                            <a:ext cx="1080" cy="1260"/>
                            <a:chOff x="4761" y="6052"/>
                            <a:chExt cx="1080" cy="1260"/>
                          </a:xfrm>
                        </wpg:grpSpPr>
                        <wps:wsp>
                          <wps:cNvPr id="126" name="Text Box 2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6097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7C15" w:rsidRPr="004D7CDB" w:rsidRDefault="00717C15" w:rsidP="0058523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4D7CDB"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Text Box 2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6502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7C15" w:rsidRPr="004D7CDB" w:rsidRDefault="00717C15" w:rsidP="0058523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Text Box 2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6892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7C15" w:rsidRPr="00660699" w:rsidRDefault="00660699" w:rsidP="0058523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2"/>
                                    <w:szCs w:val="22"/>
                                    <w:lang w:val="es-AR"/>
                                  </w:rPr>
                                  <w:t>B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Rectangle 2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1" y="6052"/>
                              <a:ext cx="1080" cy="126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0" name="Line 256"/>
                        <wps:cNvCnPr/>
                        <wps:spPr bwMode="auto">
                          <a:xfrm>
                            <a:off x="4041" y="288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257"/>
                        <wps:cNvCnPr/>
                        <wps:spPr bwMode="auto">
                          <a:xfrm>
                            <a:off x="4041" y="4817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258"/>
                        <wps:cNvCnPr/>
                        <wps:spPr bwMode="auto">
                          <a:xfrm>
                            <a:off x="2916" y="2240"/>
                            <a:ext cx="0" cy="45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3861" y="6457"/>
                            <a:ext cx="48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C15" w:rsidRPr="00BE3379" w:rsidRDefault="00717C15" w:rsidP="00585231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 w:rsidRPr="00BE3379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en-GB"/>
                                </w:rPr>
                                <w:t>M E M O R I A    D I N A M I C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5841" y="2061"/>
                            <a:ext cx="34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C15" w:rsidRPr="004D7CDB" w:rsidRDefault="00717C15" w:rsidP="00585231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Como máximo = 10 elementos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261"/>
                        <wps:cNvCnPr/>
                        <wps:spPr bwMode="auto">
                          <a:xfrm flipV="1">
                            <a:off x="4761" y="1881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262"/>
                        <wps:cNvCnPr/>
                        <wps:spPr bwMode="auto">
                          <a:xfrm flipV="1">
                            <a:off x="9981" y="1881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263"/>
                        <wps:cNvCnPr/>
                        <wps:spPr bwMode="auto">
                          <a:xfrm flipH="1">
                            <a:off x="4761" y="2240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264"/>
                        <wps:cNvCnPr/>
                        <wps:spPr bwMode="auto">
                          <a:xfrm>
                            <a:off x="9081" y="2240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5" o:spid="_x0000_s1099" style="position:absolute;left:0;text-align:left;margin-left:0;margin-top:3.45pt;width:414pt;height:246.8pt;z-index:251612672" coordorigin="1701,1881" coordsize="8280,4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">
                <v:rect id="Rectangle 219" o:spid="_x0000_s1100" style="position:absolute;left:1701;top:2701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hlQMQA&#10;AADbAAAADwAAAGRycy9kb3ducmV2LnhtbESPQYvCMBSE74L/ITxhL6LpKojbNcqiLogHQVdwj4/m&#10;2Rabl5JErf56Iwgeh5n5hpnMGlOJCzlfWlbw2U9AEGdWl5wr2P/99sYgfEDWWFkmBTfyMJu2WxNM&#10;tb3yli67kIsIYZ+igiKEOpXSZwUZ9H1bE0fvaJ3BEKXLpXZ4jXBTyUGSjKTBkuNCgTXNC8pOu7NR&#10;UB/maJYbGdbuNrz/n/ebxSLpKvXRaX6+QQRqwjv8aq+0gq8hPL/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oZUDEAAAA2wAAAA8AAAAAAAAAAAAAAAAAmAIAAGRycy9k&#10;b3ducmV2LnhtbFBLBQYAAAAABAAEAPUAAACJAwAAAAA=&#10;" strokeweight="1.5pt"/>
                <v:rect id="Rectangle 220" o:spid="_x0000_s1101" style="position:absolute;left:3321;top:2746;width:720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H9NMYA&#10;AADbAAAADwAAAGRycy9kb3ducmV2LnhtbESPT2vCQBTE7wW/w/KEXopurEU0zSqiLUgPgn/AHh/Z&#10;1yQ0+zbsbjT66d2C0OMwM79hskVnanEm5yvLCkbDBARxbnXFhYLj4XMwBeEDssbaMim4kofFvPeU&#10;YarthXd03odCRAj7FBWUITSplD4vyaAf2oY4ej/WGQxRukJqh5cIN7V8TZKJNFhxXCixoVVJ+e++&#10;NQqa0wrNx1aGL3cd377b43a9Tl6Ueu53y3cQgbrwH360N1rB7A3+vs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0H9NMYAAADbAAAADwAAAAAAAAAAAAAAAACYAgAAZHJz&#10;L2Rvd25yZXYueG1sUEsFBgAAAAAEAAQA9QAAAIsDAAAAAA==&#10;" strokeweight="1.5pt"/>
                <v:line id="Line 221" o:spid="_x0000_s1102" style="position:absolute;visibility:visible;mso-wrap-style:square" from="3321,2986" to="4041,2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<v:line id="Line 222" o:spid="_x0000_s1103" style="position:absolute;visibility:visible;mso-wrap-style:square" from="3321,3226" to="4041,3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<v:line id="Line 223" o:spid="_x0000_s1104" style="position:absolute;visibility:visible;mso-wrap-style:square" from="3321,3467" to="4041,3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<v:line id="Line 224" o:spid="_x0000_s1105" style="position:absolute;visibility:visible;mso-wrap-style:square" from="3321,4682" to="4041,4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<v:line id="Line 225" o:spid="_x0000_s1106" style="position:absolute;visibility:visible;mso-wrap-style:square" from="2601,2881" to="3321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ontsQAAADbAAAADwAAAGRycy9kb3ducmV2LnhtbESPQWvCQBSE74X+h+UVvNVNPWgTXaUU&#10;LNWD0EQRb4/sMwlm34bsNon/3hUEj8PMfMMsVoOpRUetqywr+BhHIIhzqysuFOyz9fsnCOeRNdaW&#10;ScGVHKyWry8LTLTt+Y+61BciQNglqKD0vkmkdHlJBt3YNsTBO9vWoA+yLaRusQ9wU8tJFE2lwYrD&#10;QokNfZeUX9J/oyDvXGdmk+NGrin7GU47e9gWVqnR2/A1B+Fp8M/wo/2rFcQx3L+EH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iie2xAAAANsAAAAPAAAAAAAAAAAA&#10;AAAAAKECAABkcnMvZG93bnJldi54bWxQSwUGAAAAAAQABAD5AAAAkgMAAAAA&#10;" strokeweight="1pt">
                  <v:stroke endarrow="block"/>
                </v:line>
                <v:group id="Group 226" o:spid="_x0000_s1107" style="position:absolute;left:4761;top:2701;width:1080;height:1260" coordorigin="4761,6052" coordsize="108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7" o:spid="_x0000_s1108" type="#_x0000_t202" style="position:absolute;left:4941;top:6097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t8F8UA&#10;AADcAAAADwAAAGRycy9kb3ducmV2LnhtbERPS2vCQBC+F/wPywi9lLprD0ViVhEftL0EagPS25Ad&#10;k2B2NmbXmPz7bqHQ23x8z0nXg21ET52vHWuYzxQI4sKZmksN+dfheQHCB2SDjWPSMJKH9WrykGJi&#10;3J0/qT+GUsQQ9glqqEJoEyl9UZFFP3MtceTOrrMYIuxKaTq8x3DbyBelXqXFmmNDhS1tKyoux5vV&#10;kI0nvr7d1Ln/aBff+SXb7w5Pe60fp8NmCSLQEP7Ff+53E+erOfw+Ey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m3wXxQAAANwAAAAPAAAAAAAAAAAAAAAAAJgCAABkcnMv&#10;ZG93bnJldi54bWxQSwUGAAAAAAQABAD1AAAAigMAAAAA&#10;" strokeweight="1pt">
                    <v:textbox>
                      <w:txbxContent>
                        <w:p w:rsidR="00717C15" w:rsidRPr="004D7CDB" w:rsidRDefault="00717C15" w:rsidP="0058523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4D7CDB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228" o:spid="_x0000_s1109" type="#_x0000_t202" style="position:absolute;left:4941;top:6502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iYMMA&#10;AADcAAAADwAAAGRycy9kb3ducmV2LnhtbERPS4vCMBC+C/sfwix4EU30INI1yrKrqBfBByzehmZs&#10;i82k28Ra/70RBG/z8T1nOm9tKRqqfeFYw3CgQBCnzhScaTgelv0JCB+QDZaOScOdPMxnH50pJsbd&#10;eEfNPmQihrBPUEMeQpVI6dOcLPqBq4gjd3a1xRBhnUlT4y2G21KOlBpLiwXHhhwr+skpveyvVsP2&#10;/sf/q6s6N5tqcjpetovfZW+hdfez/f4CEagNb/HLvTZxvhrB85l4gZ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niYMMAAADcAAAADwAAAAAAAAAAAAAAAACYAgAAZHJzL2Rv&#10;d25yZXYueG1sUEsFBgAAAAAEAAQA9QAAAIgDAAAAAA==&#10;" strokeweight="1pt">
                    <v:textbox>
                      <w:txbxContent>
                        <w:p w:rsidR="00717C15" w:rsidRPr="004D7CDB" w:rsidRDefault="00717C15" w:rsidP="0058523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G</w:t>
                          </w:r>
                        </w:p>
                      </w:txbxContent>
                    </v:textbox>
                  </v:shape>
                  <v:shape id="Text Box 229" o:spid="_x0000_s1110" type="#_x0000_t202" style="position:absolute;left:4941;top:6892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H+8QA&#10;AADcAAAADwAAAGRycy9kb3ducmV2LnhtbERPS2sCMRC+C/6HMEIvoklbENlulNIqbS+Cq1B6Gzaz&#10;D9xMtpu4rv++KQje5uN7TroebCN66nztWMPjXIEgzp2pudRwPGxnSxA+IBtsHJOGK3lYr8ajFBPj&#10;LrynPguliCHsE9RQhdAmUvq8Iot+7lriyBWusxgi7EppOrzEcNvIJ6UW0mLNsaHClt4qyk/Z2WrY&#10;Xb/59+Osiv6rXf4cT7vN+3a60fphMry+gAg0hLv45v40cb56hv9n4gV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FR/vEAAAA3AAAAA8AAAAAAAAAAAAAAAAAmAIAAGRycy9k&#10;b3ducmV2LnhtbFBLBQYAAAAABAAEAPUAAACJAwAAAAA=&#10;" strokeweight="1pt">
                    <v:textbox>
                      <w:txbxContent>
                        <w:p w:rsidR="00717C15" w:rsidRPr="00660699" w:rsidRDefault="00660699" w:rsidP="0058523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  <w:lang w:val="es-AR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  <w:lang w:val="es-AR"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230" o:spid="_x0000_s1111" style="position:absolute;left:4761;top:6052;width:108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1YMMA&#10;AADcAAAADwAAAGRycy9kb3ducmV2LnhtbERPS2sCMRC+C/0PYYReRBNbFV2NUgoF8SD4QDwOm3F3&#10;cTNZkqjrv28KBW/z8T1nsWptLe7kQ+VYw3CgQBDnzlRcaDgefvpTECEiG6wdk4YnBVgt3zoLzIx7&#10;8I7u+1iIFMIhQw1ljE0mZchLshgGriFO3MV5izFBX0jj8ZHCbS0/lJpIixWnhhIb+i4pv+5vVsNm&#10;NFbneBq6w/T6Odv6uneabG5av3fbrzmISG18if/da5PmqxH8PZMu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h1YMMAAADcAAAADwAAAAAAAAAAAAAAAACYAgAAZHJzL2Rv&#10;d25yZXYueG1sUEsFBgAAAAAEAAQA9QAAAIgDAAAAAA==&#10;" filled="f" strokeweight="1pt"/>
                </v:group>
                <v:group id="Group 231" o:spid="_x0000_s1112" style="position:absolute;left:5916;top:2701;width:1080;height:1260" coordorigin="4761,6052" coordsize="108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shape id="Text Box 232" o:spid="_x0000_s1113" type="#_x0000_t202" style="position:absolute;left:4941;top:6097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LkY8QA&#10;AADcAAAADwAAAGRycy9kb3ducmV2LnhtbERPS2vCQBC+F/wPywi9lLrbHkSiq5QaaXsRtIL0NmTH&#10;JCQ7G7NrHv++WxB6m4/vOavNYGvRUetLxxpeZgoEceZMybmG0/fueQHCB2SDtWPSMJKHzXrysMLE&#10;uJ4P1B1DLmII+wQ1FCE0iZQ+K8iin7mGOHIX11oMEba5NC32MdzW8lWpubRYcmwosKH3grLqeLMa&#10;9uOZrx83dem+msXPqdqn291TqvXjdHhbggg0hH/x3f1p4nw1h79n4gV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y5GPEAAAA3AAAAA8AAAAAAAAAAAAAAAAAmAIAAGRycy9k&#10;b3ducmV2LnhtbFBLBQYAAAAABAAEAPUAAACJAwAAAAA=&#10;" strokeweight="1pt">
                    <v:textbox>
                      <w:txbxContent>
                        <w:p w:rsidR="00717C15" w:rsidRPr="004D7CDB" w:rsidRDefault="00717C15" w:rsidP="0058523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4D7CDB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233" o:spid="_x0000_s1114" type="#_x0000_t202" style="position:absolute;left:4941;top:6502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5B+MQA&#10;AADcAAAADwAAAGRycy9kb3ducmV2LnhtbERPS2sCMRC+C/6HMEIvokl7qLLdKKVV2l4EV6H0Nmxm&#10;H7iZbDdxXf99UxC8zcf3nHQ92Eb01PnasYbHuQJBnDtTc6nheNjOliB8QDbYOCYNV/KwXo1HKSbG&#10;XXhPfRZKEUPYJ6ihCqFNpPR5RRb93LXEkStcZzFE2JXSdHiJ4baRT0o9S4s1x4YKW3qrKD9lZ6th&#10;d/3m34+zKvqvdvlzPO0279vpRuuHyfD6AiLQEO7im/vTxPlqAf/PxAv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+QfjEAAAA3AAAAA8AAAAAAAAAAAAAAAAAmAIAAGRycy9k&#10;b3ducmV2LnhtbFBLBQYAAAAABAAEAPUAAACJAwAAAAA=&#10;" strokeweight="1pt">
                    <v:textbox>
                      <w:txbxContent>
                        <w:p w:rsidR="00717C15" w:rsidRPr="004D7CDB" w:rsidRDefault="00717C15" w:rsidP="0058523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G</w:t>
                          </w:r>
                        </w:p>
                      </w:txbxContent>
                    </v:textbox>
                  </v:shape>
                  <v:shape id="Text Box 234" o:spid="_x0000_s1115" type="#_x0000_t202" style="position:absolute;left:4941;top:6892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VisYA&#10;AADcAAAADwAAAGRycy9kb3ducmV2LnhtbESPQWvCQBCF74X+h2WEXorutoci0VXEKm0vQlUQb0N2&#10;TILZ2TS7xvjvnYPQ2wzvzXvfTOe9r1VHbawCW3gbGVDEeXAVFxb2u/VwDComZId1YLJwowjz2fPT&#10;FDMXrvxL3TYVSkI4ZmihTKnJtI55SR7jKDTEop1C6zHJ2hbatXiVcF/rd2M+tMeKpaHEhpYl5eft&#10;xVvY3A7893Uxp+6nGR/3583qc/26svZl0C8moBL16d/8uP52gm+EVp6RCf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HVisYAAADcAAAADwAAAAAAAAAAAAAAAACYAgAAZHJz&#10;L2Rvd25yZXYueG1sUEsFBgAAAAAEAAQA9QAAAIsDAAAAAA==&#10;" strokeweight="1pt">
                    <v:textbox>
                      <w:txbxContent>
                        <w:p w:rsidR="00717C15" w:rsidRPr="00660699" w:rsidRDefault="00660699" w:rsidP="0058523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  <w:lang w:val="es-AR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  <w:lang w:val="es-AR"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235" o:spid="_x0000_s1116" style="position:absolute;left:4761;top:6052;width:108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na/sMA&#10;AADcAAAADwAAAGRycy9kb3ducmV2LnhtbERPS2sCMRC+F/wPYQQvRRNtFV2NIoJQPBR8IB6Hzbi7&#10;uJksSdT13zeFQm/z8T1nsWptLR7kQ+VYw3CgQBDnzlRcaDgdt/0piBCRDdaOScOLAqyWnbcFZsY9&#10;eU+PQyxECuGQoYYyxiaTMuQlWQwD1xAn7uq8xZigL6Tx+EzhtpYjpSbSYsWpocSGNiXlt8Pdath9&#10;jtUlnofuOL19zL59/X6e7O5a97rteg4iUhv/xX/uL5Pmqxn8PpMu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na/sMAAADcAAAADwAAAAAAAAAAAAAAAACYAgAAZHJzL2Rv&#10;d25yZXYueG1sUEsFBgAAAAAEAAQA9QAAAIgDAAAAAA==&#10;" filled="f" strokeweight="1pt"/>
                </v:group>
                <v:group id="Group 236" o:spid="_x0000_s1117" style="position:absolute;left:8901;top:2701;width:1080;height:1260" coordorigin="4761,6052" coordsize="108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shape id="Text Box 237" o:spid="_x0000_s1118" type="#_x0000_t202" style="position:absolute;left:4941;top:6097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LqysMA&#10;AADcAAAADwAAAGRycy9kb3ducmV2LnhtbERPTYvCMBC9C/sfwizsRTStB5GuUcRVXC+CWli8Dc3Y&#10;FptJt4m1/nsjCN7m8T5nOu9MJVpqXGlZQTyMQBBnVpecK0iP68EEhPPIGivLpOBODuazj94UE21v&#10;vKf24HMRQtglqKDwvk6kdFlBBt3Q1sSBO9vGoA+wyaVu8BbCTSVHUTSWBksODQXWtCwouxyuRsHu&#10;/sf/m2t0brf15JRedqufdX+l1Ndnt/gG4anzb/HL/avD/DiG5zPh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LqysMAAADcAAAADwAAAAAAAAAAAAAAAACYAgAAZHJzL2Rv&#10;d25yZXYueG1sUEsFBgAAAAAEAAQA9QAAAIgDAAAAAA==&#10;" strokeweight="1pt">
                    <v:textbox>
                      <w:txbxContent>
                        <w:p w:rsidR="00717C15" w:rsidRPr="004D7CDB" w:rsidRDefault="00717C15" w:rsidP="0058523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4D7CDB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238" o:spid="_x0000_s1119" type="#_x0000_t202" style="position:absolute;left:4941;top:6502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B0vcMA&#10;AADcAAAADwAAAGRycy9kb3ducmV2LnhtbERPS4vCMBC+L+x/CCN4WbapHkS6RhFXUS+CrrB4G5rp&#10;A5tJbWKt/94Igrf5+J4zmXWmEi01rrSsYBDFIIhTq0vOFRz/Vt9jEM4ja6wsk4I7OZhNPz8mmGh7&#10;4z21B5+LEMIuQQWF93UipUsLMugiWxMHLrONQR9gk0vd4C2Em0oO43gkDZYcGgqsaVFQej5cjYLd&#10;/Z8v62uctdt6fDqed8vf1ddSqX6vm/+A8NT5t/jl3ugwfzCE5zPhAj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B0vcMAAADcAAAADwAAAAAAAAAAAAAAAACYAgAAZHJzL2Rv&#10;d25yZXYueG1sUEsFBgAAAAAEAAQA9QAAAIgDAAAAAA==&#10;" strokeweight="1pt">
                    <v:textbox>
                      <w:txbxContent>
                        <w:p w:rsidR="00717C15" w:rsidRPr="004D7CDB" w:rsidRDefault="00717C15" w:rsidP="0058523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G</w:t>
                          </w:r>
                        </w:p>
                      </w:txbxContent>
                    </v:textbox>
                  </v:shape>
                  <v:shape id="Text Box 239" o:spid="_x0000_s1120" type="#_x0000_t202" style="position:absolute;left:4941;top:6892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zRJsUA&#10;AADcAAAADwAAAGRycy9kb3ducmV2LnhtbERPTWvCQBC9C/0PyxS8SN3Vgkh0E0qrtL0ITYXibciO&#10;STA7m2bXGP99tyB4m8f7nHU22Eb01PnasYbZVIEgLpypudSw/94+LUH4gGywcUwaruQhSx9Ga0yM&#10;u/AX9XkoRQxhn6CGKoQ2kdIXFVn0U9cSR+7oOoshwq6UpsNLDLeNnCu1kBZrjg0VtvRaUXHKz1bD&#10;7vrDv+9ndew/2+Vhf9pt3raTjdbjx+FlBSLQEO7im/vDxPmzZ/h/Jl4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3NEmxQAAANwAAAAPAAAAAAAAAAAAAAAAAJgCAABkcnMv&#10;ZG93bnJldi54bWxQSwUGAAAAAAQABAD1AAAAigMAAAAA&#10;" strokeweight="1pt">
                    <v:textbox>
                      <w:txbxContent>
                        <w:p w:rsidR="00717C15" w:rsidRPr="00660699" w:rsidRDefault="00660699" w:rsidP="0058523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  <w:lang w:val="es-AR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  <w:lang w:val="es-AR"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240" o:spid="_x0000_s1121" style="position:absolute;left:4761;top:6052;width:108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HjvcIA&#10;AADcAAAADwAAAGRycy9kb3ducmV2LnhtbERPTYvCMBC9C/sfwix4EU3ruqJdoyyCIB4EdRGPQzO2&#10;xWZSkqj1328Ewds83ufMFq2pxY2crywrSAcJCOLc6ooLBX+HVX8CwgdkjbVlUvAgD4v5R2eGmbZ3&#10;3tFtHwoRQ9hnqKAMocmk9HlJBv3ANsSRO1tnMEToCqkd3mO4qeUwScbSYMWxocSGliXll/3VKNiM&#10;vpNTOKb2MLl8Tbeu7h3Hm6tS3c/29wdEoDa8xS/3Wsf56Qiez8QL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eO9wgAAANwAAAAPAAAAAAAAAAAAAAAAAJgCAABkcnMvZG93&#10;bnJldi54bWxQSwUGAAAAAAQABAD1AAAAhwMAAAAA&#10;" filled="f" strokeweight="1pt"/>
                </v:group>
                <v:group id="Group 241" o:spid="_x0000_s1122" style="position:absolute;left:4761;top:4727;width:1080;height:1260" coordorigin="4761,6052" coordsize="108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Text Box 242" o:spid="_x0000_s1123" type="#_x0000_t202" style="position:absolute;left:4941;top:6097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tyvsIA&#10;AADcAAAADwAAAGRycy9kb3ducmV2LnhtbERPy6rCMBDdC/5DGMGNaKoLkWoU8cG9dyP4AHE3NGNb&#10;bCa9Taz1740guJvDec5s0ZhC1FS53LKC4SACQZxYnXOq4HTc9icgnEfWWFgmBU9ysJi3WzOMtX3w&#10;nuqDT0UIYRejgsz7MpbSJRkZdANbEgfuaiuDPsAqlbrCRwg3hRxF0VgazDk0ZFjSKqPkdrgbBbvn&#10;mf9/7tG1/isnl9Ntt1lvexulup1mOQXhqfFf8cf9q8P84Rjez4QL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q3K+wgAAANwAAAAPAAAAAAAAAAAAAAAAAJgCAABkcnMvZG93&#10;bnJldi54bWxQSwUGAAAAAAQABAD1AAAAhwMAAAAA&#10;" strokeweight="1pt">
                    <v:textbox>
                      <w:txbxContent>
                        <w:p w:rsidR="00717C15" w:rsidRPr="004D7CDB" w:rsidRDefault="00717C15" w:rsidP="0058523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4D7CDB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243" o:spid="_x0000_s1124" type="#_x0000_t202" style="position:absolute;left:4941;top:6502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fXJcUA&#10;AADcAAAADwAAAGRycy9kb3ducmV2LnhtbERPTWvCQBC9C/0PyxS8SN3VQ5XoJpRWaXsRmgrF25Ad&#10;k2B2Ns2uMf77bkHwNo/3OetssI3oqfO1Yw2zqQJBXDhTc6lh/719WoLwAdlg45g0XMlDlj6M1pgY&#10;d+Ev6vNQihjCPkENVQhtIqUvKrLop64ljtzRdRZDhF0pTYeXGG4bOVfqWVqsOTZU2NJrRcUpP1sN&#10;u+sP/76f1bH/bJeH/Wm3edtONlqPH4eXFYhAQ7iLb+4PE+fPFvD/TLx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59clxQAAANwAAAAPAAAAAAAAAAAAAAAAAJgCAABkcnMv&#10;ZG93bnJldi54bWxQSwUGAAAAAAQABAD1AAAAigMAAAAA&#10;" strokeweight="1pt">
                    <v:textbox>
                      <w:txbxContent>
                        <w:p w:rsidR="00717C15" w:rsidRPr="004D7CDB" w:rsidRDefault="00717C15" w:rsidP="0058523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G</w:t>
                          </w:r>
                        </w:p>
                      </w:txbxContent>
                    </v:textbox>
                  </v:shape>
                  <v:shape id="Text Box 244" o:spid="_x0000_s1125" type="#_x0000_t202" style="position:absolute;left:4941;top:6892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DV8YA&#10;AADcAAAADwAAAGRycy9kb3ducmV2LnhtbESPQWvCQBCF74L/YRmhF6kbeyiSukqpStuLYBRKb0N2&#10;TILZ2ZhdY/z3zkHwNsN7894382XvatVRGyrPBqaTBBRx7m3FhYHDfvM6AxUissXaMxm4UYDlYjiY&#10;Y2r9lXfUZbFQEsIhRQNljE2qdchLchgmviEW7ehbh1HWttC2xauEu1q/Jcm7dlixNJTY0FdJ+Sm7&#10;OAPb2x+fvy/JsfttZv+H03a92ozXxryM+s8PUJH6+DQ/rn+s4E+FVp6RCf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hDV8YAAADcAAAADwAAAAAAAAAAAAAAAACYAgAAZHJz&#10;L2Rvd25yZXYueG1sUEsFBgAAAAAEAAQA9QAAAIsDAAAAAA==&#10;" strokeweight="1pt">
                    <v:textbox>
                      <w:txbxContent>
                        <w:p w:rsidR="00717C15" w:rsidRPr="00660699" w:rsidRDefault="00660699" w:rsidP="0058523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  <w:lang w:val="es-AR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  <w:lang w:val="es-AR"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245" o:spid="_x0000_s1126" style="position:absolute;left:4761;top:6052;width:108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MI8MA&#10;AADcAAAADwAAAGRycy9kb3ducmV2LnhtbERPS4vCMBC+L/gfwgheFk3rrqLVKCIIi4cFH4jHoRnb&#10;YjMpSdT6742wsLf5+J4zX7amFndyvrKsIB0kIIhzqysuFBwPm/4EhA/IGmvLpOBJHpaLzsccM20f&#10;vKP7PhQihrDPUEEZQpNJ6fOSDPqBbYgjd7HOYIjQFVI7fMRwU8thkoylwYpjQ4kNrUvKr/ubUbD9&#10;HiXncErtYXL9mv66+vM03t6U6nXb1QxEoDb8i//cPzrOT6fwfiZe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BMI8MAAADcAAAADwAAAAAAAAAAAAAAAACYAgAAZHJzL2Rv&#10;d25yZXYueG1sUEsFBgAAAAAEAAQA9QAAAIgDAAAAAA==&#10;" filled="f" strokeweight="1pt"/>
                </v:group>
                <v:group id="Group 246" o:spid="_x0000_s1127" style="position:absolute;left:5916;top:4727;width:1080;height:1260" coordorigin="4761,6052" coordsize="108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shape id="Text Box 247" o:spid="_x0000_s1128" type="#_x0000_t202" style="position:absolute;left:4941;top:6097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4gd8MA&#10;AADcAAAADwAAAGRycy9kb3ducmV2LnhtbERPS4vCMBC+L+x/CCN4WbapHkS6RhFXUS+CrrB4G5rp&#10;A5tJbWKt/94Igrf5+J4zmXWmEi01rrSsYBDFIIhTq0vOFRz/Vt9jEM4ja6wsk4I7OZhNPz8mmGh7&#10;4z21B5+LEMIuQQWF93UipUsLMugiWxMHLrONQR9gk0vd4C2Em0oO43gkDZYcGgqsaVFQej5cjYLd&#10;/Z8v62uctdt6fDqed8vf1ddSqX6vm/+A8NT5t/jl3ugwfziA5zPhAj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4gd8MAAADcAAAADwAAAAAAAAAAAAAAAACYAgAAZHJzL2Rv&#10;d25yZXYueG1sUEsFBgAAAAAEAAQA9QAAAIgDAAAAAA==&#10;" strokeweight="1pt">
                    <v:textbox>
                      <w:txbxContent>
                        <w:p w:rsidR="00717C15" w:rsidRPr="004D7CDB" w:rsidRDefault="00717C15" w:rsidP="0058523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4D7CDB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248" o:spid="_x0000_s1129" type="#_x0000_t202" style="position:absolute;left:4941;top:6502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y+AMUA&#10;AADcAAAADwAAAGRycy9kb3ducmV2LnhtbERPS2vCQBC+C/0PyxR6EbMxB5E0q5RWsV6E2kDxNmTH&#10;JJidTbObh/++Wyj0Nh/fc7LtZBoxUOdqywqWUQyCuLC65lJB/rlfrEE4j6yxsUwK7uRgu3mYZZhq&#10;O/IHDWdfihDCLkUFlfdtKqUrKjLoItsSB+5qO4M+wK6UusMxhJtGJnG8kgZrDg0VtvRaUXE790bB&#10;6f7F34c+vg7Hdn3Jb6fd236+U+rpcXp5BuFp8v/iP/e7DvOTBH6fCR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/L4AxQAAANwAAAAPAAAAAAAAAAAAAAAAAJgCAABkcnMv&#10;ZG93bnJldi54bWxQSwUGAAAAAAQABAD1AAAAigMAAAAA&#10;" strokeweight="1pt">
                    <v:textbox>
                      <w:txbxContent>
                        <w:p w:rsidR="00717C15" w:rsidRPr="004D7CDB" w:rsidRDefault="00717C15" w:rsidP="0058523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G</w:t>
                          </w:r>
                        </w:p>
                      </w:txbxContent>
                    </v:textbox>
                  </v:shape>
                  <v:shape id="Text Box 249" o:spid="_x0000_s1130" type="#_x0000_t202" style="position:absolute;left:4941;top:6892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Abm8UA&#10;AADcAAAADwAAAGRycy9kb3ducmV2LnhtbERPTWvCQBC9F/oflil4KXW3FkSim1BaRXsRmgrF25Ad&#10;k2B2NmbXGP99tyB4m8f7nEU22Eb01PnasYbXsQJBXDhTc6lh97N6mYHwAdlg45g0XMlDlj4+LDAx&#10;7sLf1OehFDGEfYIaqhDaREpfVGTRj11LHLmD6yyGCLtSmg4vMdw2cqLUVFqsOTZU2NJHRcUxP1sN&#10;2+svn9Zndei/2tl+d9wuP1fPS61HT8P7HESgIdzFN/fGxPmTN/h/Jl4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sBubxQAAANwAAAAPAAAAAAAAAAAAAAAAAJgCAABkcnMv&#10;ZG93bnJldi54bWxQSwUGAAAAAAQABAD1AAAAigMAAAAA&#10;" strokeweight="1pt">
                    <v:textbox>
                      <w:txbxContent>
                        <w:p w:rsidR="00717C15" w:rsidRPr="00660699" w:rsidRDefault="00660699" w:rsidP="0058523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  <w:lang w:val="es-AR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  <w:lang w:val="es-AR"/>
                            </w:rPr>
                            <w:t>B</w:t>
                          </w:r>
                        </w:p>
                      </w:txbxContent>
                    </v:textbox>
                  </v:shape>
                  <v:rect id="Rectangle 250" o:spid="_x0000_s1131" style="position:absolute;left:4761;top:6052;width:108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0pAMQA&#10;AADcAAAADwAAAGRycy9kb3ducmV2LnhtbERPS2sCMRC+F/wPYYReimbdWtHVKKVQEA+FqojHYTPu&#10;Lm4mS5J9+O+bQqG3+fies9kNphYdOV9ZVjCbJiCIc6srLhScT5+TJQgfkDXWlknBgzzstqOnDWba&#10;9vxN3TEUIoawz1BBGUKTSenzkgz6qW2II3ezzmCI0BVSO+xjuKllmiQLabDi2FBiQx8l5fdjaxQc&#10;5m/JNVxm9rS8v66+XP1yWRxapZ7Hw/saRKAh/Iv/3Hsd56dz+H0mXi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NKQDEAAAA3AAAAA8AAAAAAAAAAAAAAAAAmAIAAGRycy9k&#10;b3ducmV2LnhtbFBLBQYAAAAABAAEAPUAAACJAwAAAAA=&#10;" filled="f" strokeweight="1pt"/>
                </v:group>
                <v:group id="Group 251" o:spid="_x0000_s1132" style="position:absolute;left:8901;top:4727;width:1080;height:1260" coordorigin="4761,6052" coordsize="108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Text Box 252" o:spid="_x0000_s1133" type="#_x0000_t202" style="position:absolute;left:4941;top:6097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e4A8MA&#10;AADcAAAADwAAAGRycy9kb3ducmV2LnhtbERPS4vCMBC+L+x/CCN4WWyqB5FqFHEV9SKsKyzehmb6&#10;wGZSm1jrvzfCgrf5+J4zW3SmEi01rrSsYBjFIIhTq0vOFZx+N4MJCOeRNVaWScGDHCzmnx8zTLS9&#10;8w+1R5+LEMIuQQWF93UipUsLMugiWxMHLrONQR9gk0vd4D2Em0qO4ngsDZYcGgqsaVVQejnejILD&#10;44+v21uctft6cj5dDuvvzddaqX6vW05BeOr8W/zv3ukwfzSG1zPhAj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e4A8MAAADcAAAADwAAAAAAAAAAAAAAAACYAgAAZHJzL2Rv&#10;d25yZXYueG1sUEsFBgAAAAAEAAQA9QAAAIgDAAAAAA==&#10;" strokeweight="1pt">
                    <v:textbox>
                      <w:txbxContent>
                        <w:p w:rsidR="00717C15" w:rsidRPr="004D7CDB" w:rsidRDefault="00717C15" w:rsidP="0058523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4D7CDB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253" o:spid="_x0000_s1134" type="#_x0000_t202" style="position:absolute;left:4941;top:6502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sdmMUA&#10;AADcAAAADwAAAGRycy9kb3ducmV2LnhtbERPTWvCQBC9F/oflil4KXW3HqpEN6G0ivYiNBWKtyE7&#10;JsHsbMyuMf77bkHwNo/3OYtssI3oqfO1Yw2vYwWCuHCm5lLD7mf1MgPhA7LBxjFpuJKHLH18WGBi&#10;3IW/qc9DKWII+wQ1VCG0iZS+qMiiH7uWOHIH11kMEXalNB1eYrht5ESpN2mx5thQYUsfFRXH/Gw1&#10;bK+/fFqf1aH/amf73XG7/Fw9L7UePQ3vcxCBhnAX39wbE+dPpvD/TLx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ix2YxQAAANwAAAAPAAAAAAAAAAAAAAAAAJgCAABkcnMv&#10;ZG93bnJldi54bWxQSwUGAAAAAAQABAD1AAAAigMAAAAA&#10;" strokeweight="1pt">
                    <v:textbox>
                      <w:txbxContent>
                        <w:p w:rsidR="00717C15" w:rsidRPr="004D7CDB" w:rsidRDefault="00717C15" w:rsidP="0058523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G</w:t>
                          </w:r>
                        </w:p>
                      </w:txbxContent>
                    </v:textbox>
                  </v:shape>
                  <v:shape id="Text Box 254" o:spid="_x0000_s1135" type="#_x0000_t202" style="position:absolute;left:4941;top:6892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SJ6sYA&#10;AADcAAAADwAAAGRycy9kb3ducmV2LnhtbESPQWvCQBCF74L/YRmhF6kbPRRJXaVUxfYiNAqltyE7&#10;JsHsbMyuMf575yD0NsN78943i1XvatVRGyrPBqaTBBRx7m3FhYHjYfs6BxUissXaMxm4U4DVcjhY&#10;YGr9jX+oy2KhJIRDigbKGJtU65CX5DBMfEMs2sm3DqOsbaFtizcJd7WeJcmbdlixNJTY0GdJ+Tm7&#10;OgP7+y9fdtfk1H0387/jeb9Zb8cbY15G/cc7qEh9/Dc/r7+s4M+EVp6RCfT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SJ6sYAAADcAAAADwAAAAAAAAAAAAAAAACYAgAAZHJz&#10;L2Rvd25yZXYueG1sUEsFBgAAAAAEAAQA9QAAAIsDAAAAAA==&#10;" strokeweight="1pt">
                    <v:textbox>
                      <w:txbxContent>
                        <w:p w:rsidR="00717C15" w:rsidRPr="00660699" w:rsidRDefault="00660699" w:rsidP="0058523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  <w:lang w:val="es-AR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  <w:lang w:val="es-AR"/>
                            </w:rPr>
                            <w:t>B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  <v:rect id="Rectangle 255" o:spid="_x0000_s1136" style="position:absolute;left:4761;top:6052;width:108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GnsIA&#10;AADcAAAADwAAAGRycy9kb3ducmV2LnhtbERPS4vCMBC+L/gfwgheFk11V9FqFBGExYPgA/E4NGNb&#10;bCYliVr/vRGEvc3H95zZojGVuJPzpWUF/V4CgjizuuRcwfGw7o5B+ICssbJMCp7kYTFvfc0w1fbB&#10;O7rvQy5iCPsUFRQh1KmUPivIoO/ZmjhyF+sMhghdLrXDRww3lRwkyUgaLDk2FFjTqqDsur8ZBZvf&#10;YXIOp749jK8/k62rvk+jzU2pTrtZTkEEasK/+OP+03H+YALvZ+IF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TIaewgAAANwAAAAPAAAAAAAAAAAAAAAAAJgCAABkcnMvZG93&#10;bnJldi54bWxQSwUGAAAAAAQABAD1AAAAhwMAAAAA&#10;" filled="f" strokeweight="1pt"/>
                </v:group>
                <v:line id="Line 256" o:spid="_x0000_s1137" style="position:absolute;visibility:visible;mso-wrap-style:square" from="4041,2881" to="4761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ODCcQAAADcAAAADwAAAGRycy9kb3ducmV2LnhtbESPQWvCQBCF70L/wzIFb7pRQUvqKiIo&#10;1YNgbCm9DdlpEpqdDdltjP/eOQjeZnhv3vtmue5drTpqQ+XZwGScgCLOva24MPB52Y3eQIWIbLH2&#10;TAZuFGC9ehksMbX+ymfqslgoCeGQooEyxibVOuQlOQxj3xCL9utbh1HWttC2xauEu1pPk2SuHVYs&#10;DSU2tC0p/8v+nYG8C51bTL8PekeXff9z8l/HwhszfO0376Ai9fFpflx/WMGfCb48IxPo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M4MJxAAAANwAAAAPAAAAAAAAAAAA&#10;AAAAAKECAABkcnMvZG93bnJldi54bWxQSwUGAAAAAAQABAD5AAAAkgMAAAAA&#10;" strokeweight="1pt">
                  <v:stroke endarrow="block"/>
                </v:line>
                <v:line id="Line 257" o:spid="_x0000_s1138" style="position:absolute;visibility:visible;mso-wrap-style:square" from="4041,4817" to="4761,4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8mksAAAADcAAAADwAAAGRycy9kb3ducmV2LnhtbERPy6rCMBDdX/AfwgjurqkKXqlGEUFR&#10;F8L1gbgbmrEtNpPSxFr/3giCuzmc50xmjSlETZXLLSvodSMQxInVOacKjofl7wiE88gaC8uk4EkO&#10;ZtPWzwRjbR/8T/XepyKEsItRQeZ9GUvpkowMuq4tiQN3tZVBH2CVSl3hI4SbQvajaCgN5hwaMixp&#10;kVFy29+NgqR2tfnrnzdySYdVc9nZ0za1SnXazXwMwlPjv+KPe63D/EEP3s+EC+T0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d/JpLAAAAA3AAAAA8AAAAAAAAAAAAAAAAA&#10;oQIAAGRycy9kb3ducmV2LnhtbFBLBQYAAAAABAAEAPkAAACOAwAAAAA=&#10;" strokeweight="1pt">
                  <v:stroke endarrow="block"/>
                </v:line>
                <v:line id="Line 258" o:spid="_x0000_s1139" style="position:absolute;visibility:visible;mso-wrap-style:square" from="2916,2240" to="2916,6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FsAsEAAADcAAAADwAAAGRycy9kb3ducmV2LnhtbESPQYvCMBCF7wv+hzCCtzVVQZZqFBFk&#10;vUlV2OtsMzbVZlKSrK3/3gjC3mZ4b973ZrnubSPu5EPtWMFknIEgLp2uuVJwPu0+v0CEiKyxcUwK&#10;HhRgvRp8LDHXruOC7sdYiRTCIUcFJsY2lzKUhiyGsWuJk3Zx3mJMq6+k9tilcNvIaZbNpcWaE8Fg&#10;S1tD5e34ZxO3oO+r9/Ou51D+Hq60KcxPp9Ro2G8WICL18d/8vt7rVH82hdczaQK5e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cWwCwQAAANwAAAAPAAAAAAAAAAAAAAAA&#10;AKECAABkcnMvZG93bnJldi54bWxQSwUGAAAAAAQABAD5AAAAjwMAAAAA&#10;" strokeweight="1pt">
                  <v:stroke dashstyle="dash"/>
                </v:line>
                <v:shape id="Text Box 259" o:spid="_x0000_s1140" type="#_x0000_t202" style="position:absolute;left:3861;top:6457;width:48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<v:textbox>
                    <w:txbxContent>
                      <w:p w:rsidR="00717C15" w:rsidRPr="00BE3379" w:rsidRDefault="00717C15" w:rsidP="00585231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en-GB"/>
                          </w:rPr>
                        </w:pPr>
                        <w:r w:rsidRPr="00BE3379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en-GB"/>
                          </w:rPr>
                          <w:t>M E M O R I A    D I N A M I C A</w:t>
                        </w:r>
                      </w:p>
                    </w:txbxContent>
                  </v:textbox>
                </v:shape>
                <v:shape id="Text Box 260" o:spid="_x0000_s1141" type="#_x0000_t202" style="position:absolute;left:5841;top:2061;width:34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    <v:textbox>
                    <w:txbxContent>
                      <w:p w:rsidR="00717C15" w:rsidRPr="004D7CDB" w:rsidRDefault="00717C15" w:rsidP="00585231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Como máximo = 10 elementos</w:t>
                        </w:r>
                      </w:p>
                    </w:txbxContent>
                  </v:textbox>
                </v:shape>
                <v:line id="Line 261" o:spid="_x0000_s1142" style="position:absolute;flip:y;visibility:visible;mso-wrap-style:square" from="4761,1881" to="4761,2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bohMUAAADcAAAADwAAAGRycy9kb3ducmV2LnhtbERPTUvDQBC9F/oflil4EbupValpNqUI&#10;Qg+9WCXF25gdsyHZ2bi7tvHfu4LQ2zze5xSb0fbiRD60jhUs5hkI4trplhsFb6/PNysQISJr7B2T&#10;gh8KsCmnkwJz7c78QqdDbEQK4ZCjAhPjkEsZakMWw9wNxIn7dN5iTNA3Uns8p3Dby9sse5AWW04N&#10;Bgd6MlR3h2+rQK72119++3HXVd3x+Giquhre90pdzcbtGkSkMV7E/+6dTvOX9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bohMUAAADcAAAADwAAAAAAAAAA&#10;AAAAAAChAgAAZHJzL2Rvd25yZXYueG1sUEsFBgAAAAAEAAQA+QAAAJMDAAAAAA==&#10;"/>
                <v:line id="Line 262" o:spid="_x0000_s1143" style="position:absolute;flip:y;visibility:visible;mso-wrap-style:square" from="9981,1881" to="9981,2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R288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r9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FHbzxAAAANwAAAAPAAAAAAAAAAAA&#10;AAAAAKECAABkcnMvZG93bnJldi54bWxQSwUGAAAAAAQABAD5AAAAkgMAAAAA&#10;"/>
                <v:line id="Line 263" o:spid="_x0000_s1144" style="position:absolute;flip:x;visibility:visible;mso-wrap-style:square" from="4761,2240" to="5841,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Kk6MMAAADcAAAADwAAAGRycy9kb3ducmV2LnhtbERP32vCMBB+H/g/hBP2NlMVtlKNIoJM&#10;HAzsFF+vzdlUm0tponb//TIY7O0+vp83X/a2EXfqfO1YwXiUgCAuna65UnD42rykIHxA1tg4JgXf&#10;5GG5GDzNMdPuwXu656ESMYR9hgpMCG0mpS8NWfQj1xJH7uw6iyHCrpK6w0cMt42cJMmrtFhzbDDY&#10;0tpQec1vVsG03e7Odm/y02dapO+XY1GU6w+lnof9agYiUB/+xX/urY7zp2/w+0y8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ipOjDAAAA3AAAAA8AAAAAAAAAAAAA&#10;AAAAoQIAAGRycy9kb3ducmV2LnhtbFBLBQYAAAAABAAEAPkAAACRAwAAAAA=&#10;" strokeweight="1pt">
                  <v:stroke endarrow="block"/>
                </v:line>
                <v:line id="Line 264" o:spid="_x0000_s1145" style="position:absolute;visibility:visible;mso-wrap-style:square" from="9081,2240" to="9981,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WPD8QAAADcAAAADwAAAGRycy9kb3ducmV2LnhtbESPQWvCQBCF70L/wzIFb7pRQUvqKiIo&#10;1YNgbCm9DdlpEpqdDdltjP/eOQjeZnhv3vtmue5drTpqQ+XZwGScgCLOva24MPB52Y3eQIWIbLH2&#10;TAZuFGC9ehksMbX+ymfqslgoCeGQooEyxibVOuQlOQxj3xCL9utbh1HWttC2xauEu1pPk2SuHVYs&#10;DSU2tC0p/8v+nYG8C51bTL8PekeXff9z8l/HwhszfO0376Ai9fFpflx/WMGfCa08IxPo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RY8PxAAAANwAAAAPAAAAAAAAAAAA&#10;AAAAAKECAABkcnMvZG93bnJldi54bWxQSwUGAAAAAAQABAD5AAAAkgMAAAAA&#10;" strokeweight="1pt">
                  <v:stroke endarrow="block"/>
                </v:line>
              </v:group>
            </w:pict>
          </mc:Fallback>
        </mc:AlternateContent>
      </w:r>
    </w:p>
    <w:p w:rsidR="00585231" w:rsidRPr="007D2630" w:rsidRDefault="00585231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85231" w:rsidRPr="007D2630" w:rsidRDefault="00585231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85231" w:rsidRPr="007D2630" w:rsidRDefault="00585231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85231" w:rsidRPr="007D2630" w:rsidRDefault="00585231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85231" w:rsidRPr="007D2630" w:rsidRDefault="00585231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BE3379" w:rsidRPr="007D2630" w:rsidRDefault="00BE3379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BE3379" w:rsidRPr="007D2630" w:rsidRDefault="00BE3379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BE3379" w:rsidRPr="007D2630" w:rsidRDefault="00BE3379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BE3379" w:rsidRPr="007D2630" w:rsidRDefault="00BE3379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BE3379" w:rsidRPr="007D2630" w:rsidRDefault="00BE3379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BE3379" w:rsidRPr="007D2630" w:rsidRDefault="00BE3379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BE3379" w:rsidRPr="007D2630" w:rsidRDefault="00BE3379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BE3379" w:rsidRPr="007D2630" w:rsidRDefault="00BE3379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BE3379" w:rsidRPr="007D2630" w:rsidRDefault="00BE3379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BE3379" w:rsidRPr="007D2630" w:rsidRDefault="00BE3379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BE3379" w:rsidRPr="007D2630" w:rsidRDefault="00BE3379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BE3379" w:rsidRPr="007D2630" w:rsidRDefault="00BE3379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BE3379" w:rsidRPr="007D2630" w:rsidRDefault="00BE3379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BE3379" w:rsidRPr="007D2630" w:rsidRDefault="00BE3379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BE3379" w:rsidRPr="007D2630" w:rsidRDefault="00BE3379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4943C2" w:rsidRPr="007D2630" w:rsidRDefault="004943C2" w:rsidP="004943C2">
      <w:pPr>
        <w:pStyle w:val="PlainText"/>
        <w:rPr>
          <w:color w:val="000000"/>
          <w:sz w:val="22"/>
          <w:szCs w:val="22"/>
        </w:rPr>
      </w:pPr>
      <w:r w:rsidRPr="007D2630">
        <w:rPr>
          <w:color w:val="000000"/>
          <w:sz w:val="22"/>
          <w:szCs w:val="22"/>
        </w:rPr>
        <w:t>Una vez asignados todos los puntos de la fotografía, tomara la dirección de cada fila y se la pasar</w:t>
      </w:r>
      <w:r w:rsidR="00045ABF" w:rsidRPr="007D2630">
        <w:rPr>
          <w:color w:val="000000"/>
          <w:sz w:val="22"/>
          <w:szCs w:val="22"/>
        </w:rPr>
        <w:t>á</w:t>
      </w:r>
      <w:r w:rsidRPr="007D2630">
        <w:rPr>
          <w:color w:val="000000"/>
          <w:sz w:val="22"/>
          <w:szCs w:val="22"/>
        </w:rPr>
        <w:t xml:space="preserve"> a una función denominada:</w:t>
      </w:r>
    </w:p>
    <w:p w:rsidR="004943C2" w:rsidRPr="007D2630" w:rsidRDefault="007E1F73" w:rsidP="007E1F73">
      <w:pPr>
        <w:pStyle w:val="PlainText"/>
        <w:rPr>
          <w:color w:val="000000"/>
          <w:sz w:val="22"/>
          <w:szCs w:val="22"/>
        </w:rPr>
      </w:pPr>
      <w:r w:rsidRPr="007D2630">
        <w:rPr>
          <w:color w:val="000000"/>
          <w:sz w:val="22"/>
          <w:szCs w:val="22"/>
        </w:rPr>
        <w:t xml:space="preserve">  </w:t>
      </w:r>
    </w:p>
    <w:p w:rsidR="007E1F73" w:rsidRPr="007D2630" w:rsidRDefault="007E1F73" w:rsidP="007E1F73">
      <w:pPr>
        <w:pStyle w:val="PlainText"/>
        <w:rPr>
          <w:color w:val="000000"/>
          <w:sz w:val="22"/>
          <w:szCs w:val="22"/>
        </w:rPr>
      </w:pPr>
      <w:proofErr w:type="spellStart"/>
      <w:proofErr w:type="gramStart"/>
      <w:r w:rsidRPr="007D2630">
        <w:rPr>
          <w:color w:val="000000"/>
          <w:sz w:val="22"/>
          <w:szCs w:val="22"/>
        </w:rPr>
        <w:t>MostrarTabla</w:t>
      </w:r>
      <w:proofErr w:type="spellEnd"/>
      <w:r w:rsidRPr="007D2630">
        <w:rPr>
          <w:color w:val="000000"/>
          <w:sz w:val="22"/>
          <w:szCs w:val="22"/>
        </w:rPr>
        <w:t>(</w:t>
      </w:r>
      <w:proofErr w:type="gramEnd"/>
      <w:r w:rsidRPr="007D2630">
        <w:rPr>
          <w:color w:val="000000"/>
          <w:sz w:val="22"/>
          <w:szCs w:val="22"/>
        </w:rPr>
        <w:t xml:space="preserve">  )</w:t>
      </w:r>
    </w:p>
    <w:p w:rsidR="007E1F73" w:rsidRPr="007D2630" w:rsidRDefault="007E1F73" w:rsidP="007E1F73">
      <w:pPr>
        <w:pStyle w:val="PlainText"/>
        <w:rPr>
          <w:color w:val="000000"/>
          <w:sz w:val="22"/>
          <w:szCs w:val="22"/>
        </w:rPr>
      </w:pPr>
    </w:p>
    <w:p w:rsidR="007E1F73" w:rsidRPr="007D2630" w:rsidRDefault="007E1F73" w:rsidP="007E1F73">
      <w:pPr>
        <w:pStyle w:val="PlainText"/>
        <w:rPr>
          <w:color w:val="000000"/>
          <w:sz w:val="22"/>
          <w:szCs w:val="22"/>
        </w:rPr>
      </w:pPr>
      <w:proofErr w:type="gramStart"/>
      <w:r w:rsidRPr="007D2630">
        <w:rPr>
          <w:color w:val="000000"/>
          <w:sz w:val="22"/>
          <w:szCs w:val="22"/>
        </w:rPr>
        <w:t>que</w:t>
      </w:r>
      <w:proofErr w:type="gramEnd"/>
      <w:r w:rsidRPr="007D2630">
        <w:rPr>
          <w:color w:val="000000"/>
          <w:sz w:val="22"/>
          <w:szCs w:val="22"/>
        </w:rPr>
        <w:t xml:space="preserve"> realizar</w:t>
      </w:r>
      <w:r w:rsidR="004943C2" w:rsidRPr="007D2630">
        <w:rPr>
          <w:color w:val="000000"/>
          <w:sz w:val="22"/>
          <w:szCs w:val="22"/>
        </w:rPr>
        <w:t>á</w:t>
      </w:r>
      <w:r w:rsidRPr="007D2630">
        <w:rPr>
          <w:color w:val="000000"/>
          <w:sz w:val="22"/>
          <w:szCs w:val="22"/>
        </w:rPr>
        <w:t xml:space="preserve"> la siguiente tarea:</w:t>
      </w:r>
    </w:p>
    <w:p w:rsidR="007E1F73" w:rsidRPr="007D2630" w:rsidRDefault="007E1F73" w:rsidP="007E1F73">
      <w:pPr>
        <w:pStyle w:val="PlainText"/>
        <w:rPr>
          <w:color w:val="000000"/>
          <w:sz w:val="22"/>
          <w:szCs w:val="22"/>
        </w:rPr>
      </w:pPr>
    </w:p>
    <w:p w:rsidR="007E1F73" w:rsidRPr="007D2630" w:rsidRDefault="007E1F73" w:rsidP="007E1F73">
      <w:pPr>
        <w:pStyle w:val="PlainText"/>
        <w:rPr>
          <w:color w:val="000000"/>
          <w:sz w:val="22"/>
          <w:szCs w:val="22"/>
        </w:rPr>
      </w:pPr>
    </w:p>
    <w:p w:rsidR="007E1F73" w:rsidRPr="007D2630" w:rsidRDefault="007E1F73" w:rsidP="007E1F73">
      <w:pPr>
        <w:pStyle w:val="PlainText"/>
        <w:rPr>
          <w:color w:val="000000"/>
          <w:sz w:val="22"/>
          <w:szCs w:val="22"/>
        </w:rPr>
      </w:pPr>
      <w:r w:rsidRPr="007D2630">
        <w:rPr>
          <w:color w:val="000000"/>
          <w:sz w:val="22"/>
          <w:szCs w:val="22"/>
        </w:rPr>
        <w:t xml:space="preserve">   FILA 1</w:t>
      </w:r>
    </w:p>
    <w:p w:rsidR="007E1F73" w:rsidRPr="007D2630" w:rsidRDefault="007E1F73" w:rsidP="007E1F73">
      <w:pPr>
        <w:pStyle w:val="PlainText"/>
        <w:rPr>
          <w:color w:val="000000"/>
          <w:sz w:val="22"/>
          <w:szCs w:val="22"/>
        </w:rPr>
      </w:pPr>
      <w:r w:rsidRPr="007D2630">
        <w:rPr>
          <w:color w:val="000000"/>
          <w:sz w:val="22"/>
          <w:szCs w:val="22"/>
        </w:rPr>
        <w:t xml:space="preserve">   145 </w:t>
      </w:r>
      <w:proofErr w:type="gramStart"/>
      <w:r w:rsidRPr="007D2630">
        <w:rPr>
          <w:color w:val="000000"/>
          <w:sz w:val="22"/>
          <w:szCs w:val="22"/>
        </w:rPr>
        <w:t>238 ....................</w:t>
      </w:r>
      <w:proofErr w:type="gramEnd"/>
      <w:r w:rsidRPr="007D2630">
        <w:rPr>
          <w:color w:val="000000"/>
          <w:sz w:val="22"/>
          <w:szCs w:val="22"/>
        </w:rPr>
        <w:t>25</w:t>
      </w:r>
    </w:p>
    <w:p w:rsidR="007E1F73" w:rsidRPr="007D2630" w:rsidRDefault="007E1F73" w:rsidP="007E1F73">
      <w:pPr>
        <w:pStyle w:val="PlainText"/>
        <w:rPr>
          <w:color w:val="000000"/>
          <w:sz w:val="22"/>
          <w:szCs w:val="22"/>
        </w:rPr>
      </w:pPr>
      <w:r w:rsidRPr="007D2630">
        <w:rPr>
          <w:color w:val="000000"/>
          <w:sz w:val="22"/>
          <w:szCs w:val="22"/>
        </w:rPr>
        <w:t xml:space="preserve">   0   </w:t>
      </w:r>
      <w:proofErr w:type="gramStart"/>
      <w:r w:rsidRPr="007D2630">
        <w:rPr>
          <w:color w:val="000000"/>
          <w:sz w:val="22"/>
          <w:szCs w:val="22"/>
        </w:rPr>
        <w:t>100 ....................</w:t>
      </w:r>
      <w:proofErr w:type="gramEnd"/>
      <w:r w:rsidRPr="007D2630">
        <w:rPr>
          <w:color w:val="000000"/>
          <w:sz w:val="22"/>
          <w:szCs w:val="22"/>
        </w:rPr>
        <w:t>250  (deben aparecer 1</w:t>
      </w:r>
      <w:r w:rsidR="00EC5E23">
        <w:rPr>
          <w:color w:val="000000"/>
          <w:sz w:val="22"/>
          <w:szCs w:val="22"/>
        </w:rPr>
        <w:t>0</w:t>
      </w:r>
      <w:r w:rsidRPr="007D2630">
        <w:rPr>
          <w:color w:val="000000"/>
          <w:sz w:val="22"/>
          <w:szCs w:val="22"/>
        </w:rPr>
        <w:t xml:space="preserve"> columnas)</w:t>
      </w:r>
    </w:p>
    <w:p w:rsidR="007E1F73" w:rsidRPr="007D2630" w:rsidRDefault="007E1F73" w:rsidP="007E1F73">
      <w:pPr>
        <w:pStyle w:val="PlainText"/>
        <w:rPr>
          <w:color w:val="000000"/>
          <w:sz w:val="22"/>
          <w:szCs w:val="22"/>
        </w:rPr>
      </w:pPr>
      <w:r w:rsidRPr="007D2630">
        <w:rPr>
          <w:color w:val="000000"/>
          <w:sz w:val="22"/>
          <w:szCs w:val="22"/>
        </w:rPr>
        <w:t xml:space="preserve">   80  </w:t>
      </w:r>
      <w:proofErr w:type="gramStart"/>
      <w:r w:rsidRPr="007D2630">
        <w:rPr>
          <w:color w:val="000000"/>
          <w:sz w:val="22"/>
          <w:szCs w:val="22"/>
        </w:rPr>
        <w:t>48  ....................</w:t>
      </w:r>
      <w:proofErr w:type="gramEnd"/>
      <w:r w:rsidRPr="007D2630">
        <w:rPr>
          <w:color w:val="000000"/>
          <w:sz w:val="22"/>
          <w:szCs w:val="22"/>
        </w:rPr>
        <w:t>125</w:t>
      </w:r>
    </w:p>
    <w:p w:rsidR="007E1F73" w:rsidRPr="007D2630" w:rsidRDefault="007E1F73" w:rsidP="007E1F73">
      <w:pPr>
        <w:pStyle w:val="PlainText"/>
        <w:rPr>
          <w:color w:val="000000"/>
        </w:rPr>
      </w:pPr>
      <w:r w:rsidRPr="007D2630">
        <w:rPr>
          <w:color w:val="000000"/>
        </w:rPr>
        <w:cr/>
      </w:r>
    </w:p>
    <w:p w:rsidR="007E1F73" w:rsidRPr="007D2630" w:rsidRDefault="007E1F73" w:rsidP="007E1F73">
      <w:pPr>
        <w:pStyle w:val="PlainText"/>
        <w:rPr>
          <w:color w:val="000000"/>
        </w:rPr>
      </w:pPr>
      <w:r w:rsidRPr="007D2630">
        <w:rPr>
          <w:color w:val="000000"/>
        </w:rPr>
        <w:t xml:space="preserve">   FILA 2</w:t>
      </w:r>
    </w:p>
    <w:p w:rsidR="007E1F73" w:rsidRPr="007D2630" w:rsidRDefault="007E1F73" w:rsidP="007E1F73">
      <w:pPr>
        <w:pStyle w:val="PlainText"/>
        <w:rPr>
          <w:color w:val="000000"/>
        </w:rPr>
      </w:pPr>
      <w:r w:rsidRPr="007D2630">
        <w:rPr>
          <w:color w:val="000000"/>
        </w:rPr>
        <w:t xml:space="preserve">   </w:t>
      </w:r>
      <w:proofErr w:type="spellStart"/>
      <w:proofErr w:type="gramStart"/>
      <w:r w:rsidRPr="007D2630">
        <w:rPr>
          <w:color w:val="000000"/>
        </w:rPr>
        <w:t>idem</w:t>
      </w:r>
      <w:proofErr w:type="spellEnd"/>
      <w:proofErr w:type="gramEnd"/>
    </w:p>
    <w:p w:rsidR="007E1F73" w:rsidRPr="007D2630" w:rsidRDefault="007E1F73" w:rsidP="007E1F73">
      <w:pPr>
        <w:pStyle w:val="PlainText"/>
        <w:rPr>
          <w:color w:val="000000"/>
        </w:rPr>
      </w:pPr>
    </w:p>
    <w:p w:rsidR="007E1F73" w:rsidRPr="007D2630" w:rsidRDefault="007E1F73" w:rsidP="007E1F73">
      <w:pPr>
        <w:pStyle w:val="PlainText"/>
        <w:rPr>
          <w:color w:val="000000"/>
          <w:sz w:val="22"/>
          <w:szCs w:val="22"/>
        </w:rPr>
      </w:pPr>
      <w:r w:rsidRPr="007D2630">
        <w:rPr>
          <w:color w:val="000000"/>
          <w:sz w:val="22"/>
          <w:szCs w:val="22"/>
        </w:rPr>
        <w:t>Para poder lograr este tipo de presentaci</w:t>
      </w:r>
      <w:r w:rsidR="004943C2" w:rsidRPr="007D2630">
        <w:rPr>
          <w:color w:val="000000"/>
          <w:sz w:val="22"/>
          <w:szCs w:val="22"/>
        </w:rPr>
        <w:t>ó</w:t>
      </w:r>
      <w:r w:rsidRPr="007D2630">
        <w:rPr>
          <w:color w:val="000000"/>
          <w:sz w:val="22"/>
          <w:szCs w:val="22"/>
        </w:rPr>
        <w:t>n deber</w:t>
      </w:r>
      <w:r w:rsidR="004943C2" w:rsidRPr="007D2630">
        <w:rPr>
          <w:color w:val="000000"/>
          <w:sz w:val="22"/>
          <w:szCs w:val="22"/>
        </w:rPr>
        <w:t>á</w:t>
      </w:r>
      <w:r w:rsidRPr="007D2630">
        <w:rPr>
          <w:color w:val="000000"/>
          <w:sz w:val="22"/>
          <w:szCs w:val="22"/>
        </w:rPr>
        <w:t xml:space="preserve"> utilizar un par</w:t>
      </w:r>
      <w:r w:rsidR="004943C2" w:rsidRPr="007D2630">
        <w:rPr>
          <w:color w:val="000000"/>
          <w:sz w:val="22"/>
          <w:szCs w:val="22"/>
        </w:rPr>
        <w:t xml:space="preserve"> </w:t>
      </w:r>
      <w:r w:rsidRPr="007D2630">
        <w:rPr>
          <w:color w:val="000000"/>
          <w:sz w:val="22"/>
          <w:szCs w:val="22"/>
        </w:rPr>
        <w:t>de variables denominadas "</w:t>
      </w:r>
      <w:proofErr w:type="spellStart"/>
      <w:r w:rsidRPr="007D2630">
        <w:rPr>
          <w:color w:val="000000"/>
          <w:sz w:val="22"/>
          <w:szCs w:val="22"/>
        </w:rPr>
        <w:t>static</w:t>
      </w:r>
      <w:proofErr w:type="spellEnd"/>
      <w:r w:rsidRPr="007D2630">
        <w:rPr>
          <w:color w:val="000000"/>
          <w:sz w:val="22"/>
          <w:szCs w:val="22"/>
        </w:rPr>
        <w:t>" que poseen la particularidad de</w:t>
      </w:r>
      <w:r w:rsidR="004943C2" w:rsidRPr="007D2630">
        <w:rPr>
          <w:color w:val="000000"/>
          <w:sz w:val="22"/>
          <w:szCs w:val="22"/>
        </w:rPr>
        <w:t xml:space="preserve"> </w:t>
      </w:r>
      <w:r w:rsidRPr="007D2630">
        <w:rPr>
          <w:color w:val="000000"/>
          <w:sz w:val="22"/>
          <w:szCs w:val="22"/>
        </w:rPr>
        <w:t>mante</w:t>
      </w:r>
      <w:r w:rsidR="004943C2" w:rsidRPr="007D2630">
        <w:rPr>
          <w:color w:val="000000"/>
          <w:sz w:val="22"/>
          <w:szCs w:val="22"/>
        </w:rPr>
        <w:t>ner su ú</w:t>
      </w:r>
      <w:r w:rsidRPr="007D2630">
        <w:rPr>
          <w:color w:val="000000"/>
          <w:sz w:val="22"/>
          <w:szCs w:val="22"/>
        </w:rPr>
        <w:t>ltimo valor al reingresar en el pr</w:t>
      </w:r>
      <w:r w:rsidR="004943C2" w:rsidRPr="007D2630">
        <w:rPr>
          <w:color w:val="000000"/>
          <w:sz w:val="22"/>
          <w:szCs w:val="22"/>
        </w:rPr>
        <w:t>ó</w:t>
      </w:r>
      <w:r w:rsidRPr="007D2630">
        <w:rPr>
          <w:color w:val="000000"/>
          <w:sz w:val="22"/>
          <w:szCs w:val="22"/>
        </w:rPr>
        <w:t>ximo llamado de la</w:t>
      </w:r>
      <w:r w:rsidR="004943C2" w:rsidRPr="007D2630">
        <w:rPr>
          <w:color w:val="000000"/>
          <w:sz w:val="22"/>
          <w:szCs w:val="22"/>
        </w:rPr>
        <w:t xml:space="preserve"> </w:t>
      </w:r>
      <w:r w:rsidRPr="007D2630">
        <w:rPr>
          <w:color w:val="000000"/>
          <w:sz w:val="22"/>
          <w:szCs w:val="22"/>
        </w:rPr>
        <w:t>funci</w:t>
      </w:r>
      <w:r w:rsidR="004943C2" w:rsidRPr="007D2630">
        <w:rPr>
          <w:color w:val="000000"/>
          <w:sz w:val="22"/>
          <w:szCs w:val="22"/>
        </w:rPr>
        <w:t>ó</w:t>
      </w:r>
      <w:r w:rsidRPr="007D2630">
        <w:rPr>
          <w:color w:val="000000"/>
          <w:sz w:val="22"/>
          <w:szCs w:val="22"/>
        </w:rPr>
        <w:t>n.</w:t>
      </w:r>
    </w:p>
    <w:p w:rsidR="00BE3379" w:rsidRPr="007D2630" w:rsidRDefault="00BE3379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BE3379" w:rsidRPr="00211EF2" w:rsidRDefault="003E2D64" w:rsidP="00066A09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11EF2">
        <w:rPr>
          <w:rFonts w:ascii="Arial" w:hAnsi="Arial" w:cs="Arial"/>
          <w:color w:val="000000"/>
          <w:sz w:val="22"/>
          <w:szCs w:val="22"/>
          <w:lang w:val="en-US"/>
        </w:rPr>
        <w:t>//-------------- EjeClase4_</w:t>
      </w:r>
      <w:r w:rsidR="000A19FB">
        <w:rPr>
          <w:rFonts w:ascii="Arial" w:hAnsi="Arial" w:cs="Arial"/>
          <w:color w:val="000000"/>
          <w:sz w:val="22"/>
          <w:szCs w:val="22"/>
          <w:lang w:val="en-US"/>
        </w:rPr>
        <w:t>10</w:t>
      </w:r>
      <w:r w:rsidRPr="00211EF2">
        <w:rPr>
          <w:rFonts w:ascii="Arial" w:hAnsi="Arial" w:cs="Arial"/>
          <w:color w:val="000000"/>
          <w:sz w:val="22"/>
          <w:szCs w:val="22"/>
          <w:lang w:val="en-US"/>
        </w:rPr>
        <w:t>.cpp ----------------------------------------------------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#include &lt;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conio.h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&gt;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#include &lt;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alloc.h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&gt;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#include &lt;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stdlib.h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&gt;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const</w:t>
      </w:r>
      <w:proofErr w:type="spellEnd"/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ESC = 27;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typedef</w:t>
      </w:r>
      <w:proofErr w:type="spellEnd"/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unsigned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int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BYTE;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typedef</w:t>
      </w:r>
      <w:proofErr w:type="spellEnd"/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struct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{ BYTE R; BYTE G; BYTE B; }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TColor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void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*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ResMem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 (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int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Total         );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void 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MostrarTabla</w:t>
      </w:r>
      <w:proofErr w:type="spellEnd"/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(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TColor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**p,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int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C );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7C06C6" w:rsidRDefault="000A19FB" w:rsidP="000A19FB">
      <w:pPr>
        <w:rPr>
          <w:rFonts w:ascii="Courier New" w:hAnsi="Courier New" w:cs="Courier New"/>
          <w:color w:val="000000"/>
          <w:sz w:val="22"/>
          <w:szCs w:val="22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>// ----------------------------------------------------------</w:t>
      </w:r>
    </w:p>
    <w:p w:rsidR="000A19FB" w:rsidRPr="007C06C6" w:rsidRDefault="000A19FB" w:rsidP="000A19FB">
      <w:pPr>
        <w:rPr>
          <w:rFonts w:ascii="Courier New" w:hAnsi="Courier New" w:cs="Courier New"/>
          <w:color w:val="000000"/>
          <w:sz w:val="22"/>
          <w:szCs w:val="22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>void main()</w:t>
      </w:r>
    </w:p>
    <w:p w:rsidR="000A19FB" w:rsidRPr="007C06C6" w:rsidRDefault="000A19FB" w:rsidP="000A19FB">
      <w:pPr>
        <w:rPr>
          <w:rFonts w:ascii="Courier New" w:hAnsi="Courier New" w:cs="Courier New"/>
          <w:color w:val="000000"/>
          <w:sz w:val="22"/>
          <w:szCs w:val="22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>{</w:t>
      </w:r>
    </w:p>
    <w:p w:rsidR="000A19FB" w:rsidRPr="007C06C6" w:rsidRDefault="000A19FB" w:rsidP="000A19FB">
      <w:pPr>
        <w:rPr>
          <w:rFonts w:ascii="Courier New" w:hAnsi="Courier New" w:cs="Courier New"/>
          <w:color w:val="000000"/>
          <w:sz w:val="22"/>
          <w:szCs w:val="22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 xml:space="preserve">  TColor    **Foto;</w:t>
      </w:r>
    </w:p>
    <w:p w:rsidR="000A19FB" w:rsidRPr="007C06C6" w:rsidRDefault="000A19FB" w:rsidP="000A19FB">
      <w:pPr>
        <w:rPr>
          <w:rFonts w:ascii="Courier New" w:hAnsi="Courier New" w:cs="Courier New"/>
          <w:color w:val="000000"/>
          <w:sz w:val="22"/>
          <w:szCs w:val="22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 xml:space="preserve">  int         F     = 5; // dimension horizontal de la foto.</w:t>
      </w:r>
    </w:p>
    <w:p w:rsidR="000A19FB" w:rsidRPr="007C06C6" w:rsidRDefault="000A19FB" w:rsidP="000A19FB">
      <w:pPr>
        <w:rPr>
          <w:rFonts w:ascii="Courier New" w:hAnsi="Courier New" w:cs="Courier New"/>
          <w:color w:val="000000"/>
          <w:sz w:val="22"/>
          <w:szCs w:val="22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 xml:space="preserve">  int         C     = 10; // dimension vertical de la foto.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int</w:t>
      </w:r>
      <w:proofErr w:type="spellEnd"/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  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i,j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clrscr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);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highvideo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(); randomize();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Foto</w:t>
      </w:r>
      <w:proofErr w:type="spellEnd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=(</w:t>
      </w:r>
      <w:proofErr w:type="spellStart"/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TColor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**)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ResMem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(F*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sizeof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TColor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*));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7C06C6" w:rsidRDefault="000A19FB" w:rsidP="000A19FB">
      <w:pPr>
        <w:rPr>
          <w:rFonts w:ascii="Courier New" w:hAnsi="Courier New" w:cs="Courier New"/>
          <w:color w:val="000000"/>
          <w:sz w:val="22"/>
          <w:szCs w:val="22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r w:rsidRPr="007C06C6">
        <w:rPr>
          <w:rFonts w:ascii="Courier New" w:hAnsi="Courier New" w:cs="Courier New"/>
          <w:color w:val="000000"/>
          <w:sz w:val="22"/>
          <w:szCs w:val="22"/>
        </w:rPr>
        <w:t>// --- asigna la tabla de colores -----------------</w:t>
      </w:r>
    </w:p>
    <w:p w:rsidR="000A19FB" w:rsidRPr="007C06C6" w:rsidRDefault="000A19FB" w:rsidP="000A19FB">
      <w:pPr>
        <w:rPr>
          <w:rFonts w:ascii="Courier New" w:hAnsi="Courier New" w:cs="Courier New"/>
          <w:color w:val="000000"/>
          <w:sz w:val="22"/>
          <w:szCs w:val="22"/>
        </w:rPr>
      </w:pP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for(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i=0;i&lt;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F;i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++){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Foto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[i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]=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TColor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*)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ResMem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(C*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sizeof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TColor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));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for(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j=0;j&lt;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C;j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++){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</w:t>
      </w: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ab/>
        <w:t xml:space="preserve"> 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Foto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[i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][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j].R=random(256);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</w:t>
      </w: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ab/>
        <w:t xml:space="preserve"> 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Foto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[i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][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j].G=random(256);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</w:t>
      </w: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ab/>
        <w:t xml:space="preserve"> 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Foto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[i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][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j].B=random(256);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}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}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for(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i=0;i&lt;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F;i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++) 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MostrarTabla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&amp;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Foto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[i],C);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getch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);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}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// -----------------------------------------------------------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void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*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ResMem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int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Total)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{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void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*p;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if(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(p =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malloc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(Total))==NULL) {</w:t>
      </w:r>
    </w:p>
    <w:p w:rsidR="000A19FB" w:rsidRPr="007C06C6" w:rsidRDefault="000A19FB" w:rsidP="000A19FB">
      <w:pPr>
        <w:rPr>
          <w:rFonts w:ascii="Courier New" w:hAnsi="Courier New" w:cs="Courier New"/>
          <w:color w:val="000000"/>
          <w:sz w:val="22"/>
          <w:szCs w:val="22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</w:t>
      </w:r>
      <w:r w:rsidRPr="007C06C6">
        <w:rPr>
          <w:rFonts w:ascii="Courier New" w:hAnsi="Courier New" w:cs="Courier New"/>
          <w:color w:val="000000"/>
          <w:sz w:val="22"/>
          <w:szCs w:val="22"/>
        </w:rPr>
        <w:t>cprintf("NO PUDO RESERVAR MEMORIA");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getch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); exit(1);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}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return(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p);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}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// -----------------------------------------------------------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void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MostrarTabla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TColor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**p,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int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C)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{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ab/>
        <w:t xml:space="preserve"> 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int</w:t>
      </w:r>
      <w:proofErr w:type="spellEnd"/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i;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ab/>
        <w:t xml:space="preserve"> 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int</w:t>
      </w:r>
      <w:proofErr w:type="spellEnd"/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Col  = 2;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static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int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Fila = 1;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static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int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fila_mostrar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= 1;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textcolor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LIGHTRED);</w:t>
      </w:r>
    </w:p>
    <w:p w:rsidR="000A19FB" w:rsidRPr="007C06C6" w:rsidRDefault="000A19FB" w:rsidP="000A19FB">
      <w:pPr>
        <w:rPr>
          <w:rFonts w:ascii="Courier New" w:hAnsi="Courier New" w:cs="Courier New"/>
          <w:color w:val="000000"/>
          <w:sz w:val="22"/>
          <w:szCs w:val="22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</w:t>
      </w:r>
      <w:r w:rsidRPr="007C06C6">
        <w:rPr>
          <w:rFonts w:ascii="Courier New" w:hAnsi="Courier New" w:cs="Courier New"/>
          <w:color w:val="000000"/>
          <w:sz w:val="22"/>
          <w:szCs w:val="22"/>
        </w:rPr>
        <w:t>gotoxy(2,Fila); cprintf("FILA %d - %d",fila_mostrar,Fila);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textcolor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WHITE);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for(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i=0;i&lt;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C;i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++,Col+=4){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gotoxy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Col,Fila+1); 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cprintf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"%d",(*p)[i].R);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gotoxy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Col,Fila+2); 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cprintf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"%d",(*p)[i].G);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gotoxy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Col,Fila+3); 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cprintf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"%d",(*p)[i].B);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}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Fila+=5;  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fila_mostrar</w:t>
      </w:r>
      <w:proofErr w:type="spellEnd"/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++; </w:t>
      </w:r>
    </w:p>
    <w:p w:rsidR="000A19FB" w:rsidRPr="000A19FB" w:rsidRDefault="000A19FB" w:rsidP="000A19FB">
      <w:pPr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if(</w:t>
      </w:r>
      <w:proofErr w:type="spellStart"/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getch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()==ESC) </w:t>
      </w:r>
    </w:p>
    <w:p w:rsidR="000A19FB" w:rsidRPr="007C06C6" w:rsidRDefault="000A19FB" w:rsidP="000A19FB">
      <w:pPr>
        <w:rPr>
          <w:rFonts w:ascii="Courier New" w:hAnsi="Courier New" w:cs="Courier New"/>
          <w:color w:val="000000"/>
          <w:sz w:val="22"/>
          <w:szCs w:val="22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</w:t>
      </w:r>
      <w:r w:rsidRPr="007C06C6">
        <w:rPr>
          <w:rFonts w:ascii="Courier New" w:hAnsi="Courier New" w:cs="Courier New"/>
          <w:color w:val="000000"/>
          <w:sz w:val="22"/>
          <w:szCs w:val="22"/>
        </w:rPr>
        <w:t>exit(1);</w:t>
      </w:r>
    </w:p>
    <w:p w:rsidR="000A19FB" w:rsidRPr="007C06C6" w:rsidRDefault="000A19FB" w:rsidP="000A19FB">
      <w:pPr>
        <w:rPr>
          <w:rFonts w:ascii="Courier New" w:hAnsi="Courier New" w:cs="Courier New"/>
          <w:color w:val="000000"/>
          <w:sz w:val="22"/>
          <w:szCs w:val="22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EC5E23" w:rsidRDefault="000A19FB" w:rsidP="000A19FB">
      <w:pPr>
        <w:rPr>
          <w:rFonts w:ascii="Arial" w:hAnsi="Arial" w:cs="Arial"/>
          <w:color w:val="000000"/>
          <w:sz w:val="22"/>
          <w:szCs w:val="22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 xml:space="preserve">// --------------------------------------------------------- </w:t>
      </w:r>
      <w:r w:rsidR="00EC5E23">
        <w:rPr>
          <w:rFonts w:ascii="Arial" w:hAnsi="Arial" w:cs="Arial"/>
          <w:color w:val="000000"/>
          <w:sz w:val="22"/>
          <w:szCs w:val="22"/>
        </w:rPr>
        <w:br w:type="page"/>
      </w:r>
    </w:p>
    <w:p w:rsidR="00AC61B3" w:rsidRPr="007D2630" w:rsidRDefault="00AC61B3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06187A" w:rsidRPr="007D2630" w:rsidRDefault="00211EF2" w:rsidP="00066A09">
      <w:pPr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Otro ejemplo de matrices dinámicas con estructuras</w:t>
      </w:r>
    </w:p>
    <w:p w:rsidR="00AC61B3" w:rsidRPr="007D2630" w:rsidRDefault="00AC61B3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AC61B3" w:rsidRPr="007D2630" w:rsidRDefault="00A810A1" w:rsidP="00AC61B3">
      <w:pPr>
        <w:jc w:val="both"/>
        <w:rPr>
          <w:rFonts w:ascii="Arial" w:hAnsi="Arial"/>
          <w:color w:val="000000"/>
          <w:sz w:val="22"/>
          <w:lang w:val="es-ES_tradnl"/>
        </w:rPr>
      </w:pPr>
      <w:r>
        <w:rPr>
          <w:rFonts w:ascii="Arial" w:hAnsi="Arial"/>
          <w:noProof/>
          <w:color w:val="000000"/>
          <w:sz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7B6320" wp14:editId="0C966266">
                <wp:simplePos x="0" y="0"/>
                <wp:positionH relativeFrom="column">
                  <wp:posOffset>4943475</wp:posOffset>
                </wp:positionH>
                <wp:positionV relativeFrom="paragraph">
                  <wp:posOffset>144780</wp:posOffset>
                </wp:positionV>
                <wp:extent cx="0" cy="3886200"/>
                <wp:effectExtent l="9525" t="11430" r="9525" b="7620"/>
                <wp:wrapNone/>
                <wp:docPr id="66" name="Lin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862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09BCC2C" id="Line 355" o:spid="_x0000_s1026" style="position:absolute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9.25pt,11.4pt" to="389.25pt,3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" strokeweight="1pt">
                <v:stroke dashstyle="dash"/>
              </v:line>
            </w:pict>
          </mc:Fallback>
        </mc:AlternateContent>
      </w:r>
      <w:r>
        <w:rPr>
          <w:rFonts w:ascii="Arial" w:hAnsi="Arial"/>
          <w:noProof/>
          <w:color w:val="000000"/>
          <w:sz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AF44575" wp14:editId="68198FAA">
                <wp:simplePos x="0" y="0"/>
                <wp:positionH relativeFrom="column">
                  <wp:posOffset>800100</wp:posOffset>
                </wp:positionH>
                <wp:positionV relativeFrom="paragraph">
                  <wp:posOffset>144780</wp:posOffset>
                </wp:positionV>
                <wp:extent cx="0" cy="3886200"/>
                <wp:effectExtent l="9525" t="11430" r="9525" b="7620"/>
                <wp:wrapNone/>
                <wp:docPr id="65" name="Lin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862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7C18C69" id="Line 343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1.4pt" to="63pt,3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" strokeweight="1pt">
                <v:stroke dashstyle="dash"/>
              </v:line>
            </w:pict>
          </mc:Fallback>
        </mc:AlternateContent>
      </w:r>
      <w:r>
        <w:rPr>
          <w:rFonts w:ascii="Arial" w:hAnsi="Arial"/>
          <w:noProof/>
          <w:color w:val="000000"/>
          <w:sz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D251A24" wp14:editId="7368CC57">
                <wp:simplePos x="0" y="0"/>
                <wp:positionH relativeFrom="column">
                  <wp:posOffset>2647950</wp:posOffset>
                </wp:positionH>
                <wp:positionV relativeFrom="paragraph">
                  <wp:posOffset>68580</wp:posOffset>
                </wp:positionV>
                <wp:extent cx="1485900" cy="342900"/>
                <wp:effectExtent l="0" t="1905" r="0" b="0"/>
                <wp:wrapNone/>
                <wp:docPr id="64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C15" w:rsidRPr="001B43C2" w:rsidRDefault="00717C15" w:rsidP="00AC61B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</w:t>
                            </w:r>
                            <w:r w:rsidRPr="001B43C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osición del máximo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4" o:spid="_x0000_s1146" type="#_x0000_t202" style="position:absolute;left:0;text-align:left;margin-left:208.5pt;margin-top:5.4pt;width:117pt;height:27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eU3uA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" filled="f" stroked="f">
                <v:textbox>
                  <w:txbxContent>
                    <w:p w:rsidR="00467AE7" w:rsidRPr="001B43C2" w:rsidRDefault="00467AE7" w:rsidP="00AC61B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</w:t>
                      </w:r>
                      <w:r w:rsidRPr="001B43C2">
                        <w:rPr>
                          <w:rFonts w:ascii="Arial" w:hAnsi="Arial" w:cs="Arial"/>
                          <w:sz w:val="22"/>
                          <w:szCs w:val="22"/>
                        </w:rPr>
                        <w:t>osición del máximo</w:t>
                      </w:r>
                    </w:p>
                  </w:txbxContent>
                </v:textbox>
              </v:shape>
            </w:pict>
          </mc:Fallback>
        </mc:AlternateContent>
      </w:r>
    </w:p>
    <w:p w:rsidR="00AC61B3" w:rsidRPr="007D2630" w:rsidRDefault="00AC61B3" w:rsidP="00AC61B3">
      <w:pPr>
        <w:jc w:val="both"/>
        <w:rPr>
          <w:rFonts w:ascii="Arial" w:hAnsi="Arial"/>
          <w:color w:val="000000"/>
          <w:sz w:val="22"/>
          <w:lang w:val="es-ES_tradnl"/>
        </w:rPr>
      </w:pPr>
    </w:p>
    <w:p w:rsidR="00AC61B3" w:rsidRPr="007D2630" w:rsidRDefault="00A810A1" w:rsidP="00AC61B3">
      <w:pPr>
        <w:jc w:val="both"/>
        <w:rPr>
          <w:rFonts w:ascii="Arial" w:hAnsi="Arial"/>
          <w:color w:val="000000"/>
          <w:sz w:val="22"/>
          <w:lang w:val="es-ES_tradnl"/>
        </w:rPr>
      </w:pPr>
      <w:r>
        <w:rPr>
          <w:rFonts w:ascii="Arial" w:hAnsi="Arial"/>
          <w:noProof/>
          <w:color w:val="000000"/>
          <w:sz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67409B6" wp14:editId="7CA5585D">
                <wp:simplePos x="0" y="0"/>
                <wp:positionH relativeFrom="column">
                  <wp:posOffset>2743200</wp:posOffset>
                </wp:positionH>
                <wp:positionV relativeFrom="paragraph">
                  <wp:posOffset>4445</wp:posOffset>
                </wp:positionV>
                <wp:extent cx="0" cy="342900"/>
                <wp:effectExtent l="57150" t="13970" r="57150" b="14605"/>
                <wp:wrapNone/>
                <wp:docPr id="63" name="Lin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760F9A6" id="Line 327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.35pt" to="3in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color w:val="000000"/>
          <w:sz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E3BF266" wp14:editId="0CCF349C">
                <wp:simplePos x="0" y="0"/>
                <wp:positionH relativeFrom="column">
                  <wp:posOffset>2743200</wp:posOffset>
                </wp:positionH>
                <wp:positionV relativeFrom="paragraph">
                  <wp:posOffset>4445</wp:posOffset>
                </wp:positionV>
                <wp:extent cx="1257300" cy="0"/>
                <wp:effectExtent l="9525" t="13970" r="9525" b="5080"/>
                <wp:wrapNone/>
                <wp:docPr id="62" name="Lin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4980B4E" id="Line 326" o:spid="_x0000_s1026" style="position:absolute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.35pt" to="3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"/>
            </w:pict>
          </mc:Fallback>
        </mc:AlternateContent>
      </w:r>
      <w:r>
        <w:rPr>
          <w:rFonts w:ascii="Arial" w:hAnsi="Arial"/>
          <w:noProof/>
          <w:color w:val="000000"/>
          <w:sz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421FA66" wp14:editId="268FD799">
                <wp:simplePos x="0" y="0"/>
                <wp:positionH relativeFrom="column">
                  <wp:posOffset>4000500</wp:posOffset>
                </wp:positionH>
                <wp:positionV relativeFrom="paragraph">
                  <wp:posOffset>4445</wp:posOffset>
                </wp:positionV>
                <wp:extent cx="0" cy="457200"/>
                <wp:effectExtent l="9525" t="13970" r="9525" b="5080"/>
                <wp:wrapNone/>
                <wp:docPr id="61" name="Lin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17A7050" id="Line 325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.35pt" to="31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"/>
            </w:pict>
          </mc:Fallback>
        </mc:AlternateContent>
      </w:r>
    </w:p>
    <w:p w:rsidR="00AC61B3" w:rsidRPr="007D2630" w:rsidRDefault="00A810A1" w:rsidP="00AC61B3">
      <w:pPr>
        <w:jc w:val="both"/>
        <w:rPr>
          <w:rFonts w:ascii="Arial" w:hAnsi="Arial"/>
          <w:color w:val="000000"/>
          <w:sz w:val="22"/>
          <w:lang w:val="es-ES_tradnl"/>
        </w:rPr>
      </w:pP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74ED96D" wp14:editId="26F82A6D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790575" cy="342900"/>
                <wp:effectExtent l="0" t="0" r="0" b="3810"/>
                <wp:wrapNone/>
                <wp:docPr id="60" name="Text 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C15" w:rsidRPr="001B43C2" w:rsidRDefault="00717C15" w:rsidP="00AC61B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float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**)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4" o:spid="_x0000_s1147" type="#_x0000_t202" style="position:absolute;left:0;text-align:left;margin-left:0;margin-top:.45pt;width:62.25pt;height:27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" filled="f" stroked="f">
                <v:textbox>
                  <w:txbxContent>
                    <w:p w:rsidR="00467AE7" w:rsidRPr="001B43C2" w:rsidRDefault="00467AE7" w:rsidP="00AC61B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float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**)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9806CCB" wp14:editId="6EDA6F60">
                <wp:simplePos x="0" y="0"/>
                <wp:positionH relativeFrom="column">
                  <wp:posOffset>5029200</wp:posOffset>
                </wp:positionH>
                <wp:positionV relativeFrom="paragraph">
                  <wp:posOffset>120015</wp:posOffset>
                </wp:positionV>
                <wp:extent cx="571500" cy="228600"/>
                <wp:effectExtent l="9525" t="5715" r="9525" b="13335"/>
                <wp:wrapNone/>
                <wp:docPr id="59" name="Rectangl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5917A16" id="Rectangle 339" o:spid="_x0000_s1026" style="position:absolute;margin-left:396pt;margin-top:9.45pt;width:45pt;height:1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"/>
            </w:pict>
          </mc:Fallback>
        </mc:AlternateContent>
      </w:r>
      <w:r>
        <w:rPr>
          <w:rFonts w:ascii="Arial" w:hAnsi="Arial"/>
          <w:noProof/>
          <w:color w:val="000000"/>
          <w:sz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CEFA897" wp14:editId="2123864B">
                <wp:simplePos x="0" y="0"/>
                <wp:positionH relativeFrom="column">
                  <wp:posOffset>4114800</wp:posOffset>
                </wp:positionH>
                <wp:positionV relativeFrom="paragraph">
                  <wp:posOffset>120015</wp:posOffset>
                </wp:positionV>
                <wp:extent cx="685800" cy="1943100"/>
                <wp:effectExtent l="9525" t="15240" r="9525" b="13335"/>
                <wp:wrapNone/>
                <wp:docPr id="58" name="Rectang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1943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AE03C2E" id="Rectangle 316" o:spid="_x0000_s1026" style="position:absolute;margin-left:324pt;margin-top:9.45pt;width:54pt;height:15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" filled="f" strokeweight="1.5pt"/>
            </w:pict>
          </mc:Fallback>
        </mc:AlternateContent>
      </w:r>
    </w:p>
    <w:p w:rsidR="00AC61B3" w:rsidRPr="007D2630" w:rsidRDefault="00A810A1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AE3B220" wp14:editId="3C356F62">
                <wp:simplePos x="0" y="0"/>
                <wp:positionH relativeFrom="column">
                  <wp:posOffset>4800600</wp:posOffset>
                </wp:positionH>
                <wp:positionV relativeFrom="paragraph">
                  <wp:posOffset>73660</wp:posOffset>
                </wp:positionV>
                <wp:extent cx="228600" cy="0"/>
                <wp:effectExtent l="19050" t="54610" r="9525" b="59690"/>
                <wp:wrapNone/>
                <wp:docPr id="57" name="Lin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4CECB8D" id="Line 340" o:spid="_x0000_s1026" style="position:absolute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5.8pt" to="396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8FEE2E2" wp14:editId="1552E19B">
                <wp:simplePos x="0" y="0"/>
                <wp:positionH relativeFrom="column">
                  <wp:posOffset>2647950</wp:posOffset>
                </wp:positionH>
                <wp:positionV relativeFrom="paragraph">
                  <wp:posOffset>92710</wp:posOffset>
                </wp:positionV>
                <wp:extent cx="0" cy="228600"/>
                <wp:effectExtent l="9525" t="6985" r="9525" b="12065"/>
                <wp:wrapNone/>
                <wp:docPr id="56" name="Lin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F44A8F" id="Line 329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5pt,7.3pt" to="208.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V1FAIAACoEAAAOAAAAZHJzL2Uyb0RvYy54bWysU02P2jAQvVfqf7B8h3wsU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A5A132" wp14:editId="1825C33F">
                <wp:simplePos x="0" y="0"/>
                <wp:positionH relativeFrom="column">
                  <wp:posOffset>2857500</wp:posOffset>
                </wp:positionH>
                <wp:positionV relativeFrom="paragraph">
                  <wp:posOffset>92710</wp:posOffset>
                </wp:positionV>
                <wp:extent cx="0" cy="228600"/>
                <wp:effectExtent l="9525" t="6985" r="9525" b="12065"/>
                <wp:wrapNone/>
                <wp:docPr id="55" name="Lin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06BA2B1" id="Line 328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7.3pt" to="2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YAFAIAACoEAAAOAAAAZHJzL2Uyb0RvYy54bWysU02P2jAQvVfqf7B8h3wsU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BC017AF" wp14:editId="13597F93">
                <wp:simplePos x="0" y="0"/>
                <wp:positionH relativeFrom="column">
                  <wp:posOffset>4000500</wp:posOffset>
                </wp:positionH>
                <wp:positionV relativeFrom="paragraph">
                  <wp:posOffset>140335</wp:posOffset>
                </wp:positionV>
                <wp:extent cx="228600" cy="0"/>
                <wp:effectExtent l="9525" t="6985" r="9525" b="12065"/>
                <wp:wrapNone/>
                <wp:docPr id="54" name="Lin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DCF5ED9" id="Line 321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11.05pt" to="333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B7FEC90" wp14:editId="25A33910">
                <wp:simplePos x="0" y="0"/>
                <wp:positionH relativeFrom="column">
                  <wp:posOffset>4229100</wp:posOffset>
                </wp:positionH>
                <wp:positionV relativeFrom="paragraph">
                  <wp:posOffset>73660</wp:posOffset>
                </wp:positionV>
                <wp:extent cx="457200" cy="114300"/>
                <wp:effectExtent l="9525" t="6985" r="9525" b="12065"/>
                <wp:wrapNone/>
                <wp:docPr id="53" name="Rectangl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91416D7" id="Rectangle 314" o:spid="_x0000_s1026" style="position:absolute;margin-left:333pt;margin-top:5.8pt;width:36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D0F21C" wp14:editId="47E4C0BD">
                <wp:simplePos x="0" y="0"/>
                <wp:positionH relativeFrom="column">
                  <wp:posOffset>2266950</wp:posOffset>
                </wp:positionH>
                <wp:positionV relativeFrom="paragraph">
                  <wp:posOffset>92710</wp:posOffset>
                </wp:positionV>
                <wp:extent cx="0" cy="228600"/>
                <wp:effectExtent l="9525" t="6985" r="9525" b="12065"/>
                <wp:wrapNone/>
                <wp:docPr id="52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693967D" id="Line 303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5pt,7.3pt" to="178.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DC2DEB7" wp14:editId="27E6EAF9">
                <wp:simplePos x="0" y="0"/>
                <wp:positionH relativeFrom="column">
                  <wp:posOffset>3590925</wp:posOffset>
                </wp:positionH>
                <wp:positionV relativeFrom="paragraph">
                  <wp:posOffset>92710</wp:posOffset>
                </wp:positionV>
                <wp:extent cx="0" cy="228600"/>
                <wp:effectExtent l="9525" t="6985" r="9525" b="12065"/>
                <wp:wrapNone/>
                <wp:docPr id="51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E3A47B" id="Line 30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75pt,7.3pt" to="282.7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1b0FAIAACoEAAAOAAAAZHJzL2Uyb0RvYy54bWysU02P2jAQvVfqf7B8h3wsU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0D119C9" wp14:editId="50D73139">
                <wp:simplePos x="0" y="0"/>
                <wp:positionH relativeFrom="column">
                  <wp:posOffset>2085975</wp:posOffset>
                </wp:positionH>
                <wp:positionV relativeFrom="paragraph">
                  <wp:posOffset>92710</wp:posOffset>
                </wp:positionV>
                <wp:extent cx="0" cy="228600"/>
                <wp:effectExtent l="9525" t="6985" r="9525" b="12065"/>
                <wp:wrapNone/>
                <wp:docPr id="50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7D9F01A" id="Line 305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5pt,7.3pt" to="164.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bFFAIAACoEAAAOAAAAZHJzL2Uyb0RvYy54bWysU02P2jAQvVfqf7B8h3wsU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A88458D" wp14:editId="08E11701">
                <wp:simplePos x="0" y="0"/>
                <wp:positionH relativeFrom="column">
                  <wp:posOffset>1895475</wp:posOffset>
                </wp:positionH>
                <wp:positionV relativeFrom="paragraph">
                  <wp:posOffset>92710</wp:posOffset>
                </wp:positionV>
                <wp:extent cx="0" cy="228600"/>
                <wp:effectExtent l="9525" t="6985" r="9525" b="12065"/>
                <wp:wrapNone/>
                <wp:docPr id="49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4593619" id="Line 304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25pt,7.3pt" to="149.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23ZFAIAACo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E3C409A" wp14:editId="2887397A">
                <wp:simplePos x="0" y="0"/>
                <wp:positionH relativeFrom="column">
                  <wp:posOffset>1714500</wp:posOffset>
                </wp:positionH>
                <wp:positionV relativeFrom="paragraph">
                  <wp:posOffset>92710</wp:posOffset>
                </wp:positionV>
                <wp:extent cx="2057400" cy="228600"/>
                <wp:effectExtent l="9525" t="16510" r="9525" b="12065"/>
                <wp:wrapNone/>
                <wp:docPr id="48" name="Rectangl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2139CB3" id="Rectangle 302" o:spid="_x0000_s1026" style="position:absolute;margin-left:135pt;margin-top:7.3pt;width:162pt;height:1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" strokeweight="1.5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6B4B584" wp14:editId="3DA46BA2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571500" cy="228600"/>
                <wp:effectExtent l="9525" t="6985" r="9525" b="12065"/>
                <wp:wrapNone/>
                <wp:docPr id="47" name="Rectangl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BA1B202" id="Rectangle 300" o:spid="_x0000_s1026" style="position:absolute;margin-left:0;margin-top:7.3pt;width:45pt;height:1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DzIAIAAD4EAAAOAAAAZHJzL2Uyb0RvYy54bWysU9tuEzEQfUfiHyy/k72QNOkqm6pKCUIq&#10;UFH4AMfr3bXwjbGTTfh6xt40TY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7C20828" wp14:editId="19BFCC5D">
                <wp:simplePos x="0" y="0"/>
                <wp:positionH relativeFrom="column">
                  <wp:posOffset>1028700</wp:posOffset>
                </wp:positionH>
                <wp:positionV relativeFrom="paragraph">
                  <wp:posOffset>98425</wp:posOffset>
                </wp:positionV>
                <wp:extent cx="457200" cy="1714500"/>
                <wp:effectExtent l="9525" t="12700" r="9525" b="15875"/>
                <wp:wrapNone/>
                <wp:docPr id="46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C926668" id="Rectangle 294" o:spid="_x0000_s1026" style="position:absolute;margin-left:81pt;margin-top:7.75pt;width:36pt;height:1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" strokeweight="1.5pt"/>
            </w:pict>
          </mc:Fallback>
        </mc:AlternateContent>
      </w:r>
    </w:p>
    <w:p w:rsidR="00AC61B3" w:rsidRPr="007D2630" w:rsidRDefault="00A810A1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E0FB97D" wp14:editId="6C4BE8F8">
                <wp:simplePos x="0" y="0"/>
                <wp:positionH relativeFrom="column">
                  <wp:posOffset>5143500</wp:posOffset>
                </wp:positionH>
                <wp:positionV relativeFrom="paragraph">
                  <wp:posOffset>27305</wp:posOffset>
                </wp:positionV>
                <wp:extent cx="457200" cy="342900"/>
                <wp:effectExtent l="0" t="0" r="0" b="1270"/>
                <wp:wrapNone/>
                <wp:docPr id="45" name="Text 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C15" w:rsidRPr="001B43C2" w:rsidRDefault="00717C15" w:rsidP="00AC61B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2" o:spid="_x0000_s1148" type="#_x0000_t202" style="position:absolute;left:0;text-align:left;margin-left:405pt;margin-top:2.15pt;width:36pt;height:27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sPLtgIAAMM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" filled="f" stroked="f">
                <v:textbox>
                  <w:txbxContent>
                    <w:p w:rsidR="00467AE7" w:rsidRPr="001B43C2" w:rsidRDefault="00467AE7" w:rsidP="00AC61B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73555F9" wp14:editId="1430103F">
                <wp:simplePos x="0" y="0"/>
                <wp:positionH relativeFrom="column">
                  <wp:posOffset>85725</wp:posOffset>
                </wp:positionH>
                <wp:positionV relativeFrom="paragraph">
                  <wp:posOffset>141605</wp:posOffset>
                </wp:positionV>
                <wp:extent cx="457200" cy="342900"/>
                <wp:effectExtent l="0" t="0" r="0" b="1270"/>
                <wp:wrapNone/>
                <wp:docPr id="44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C15" w:rsidRPr="001B43C2" w:rsidRDefault="00717C15" w:rsidP="00AC61B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1" o:spid="_x0000_s1149" type="#_x0000_t202" style="position:absolute;left:0;text-align:left;margin-left:6.75pt;margin-top:11.15pt;width:36pt;height:2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" filled="f" stroked="f">
                <v:textbox>
                  <w:txbxContent>
                    <w:p w:rsidR="00467AE7" w:rsidRPr="001B43C2" w:rsidRDefault="00467AE7" w:rsidP="00AC61B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color w:val="000000"/>
          <w:sz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2EBEBC0" wp14:editId="7FBFD453">
                <wp:simplePos x="0" y="0"/>
                <wp:positionH relativeFrom="column">
                  <wp:posOffset>2190750</wp:posOffset>
                </wp:positionH>
                <wp:positionV relativeFrom="paragraph">
                  <wp:posOffset>151130</wp:posOffset>
                </wp:positionV>
                <wp:extent cx="0" cy="457200"/>
                <wp:effectExtent l="57150" t="17780" r="57150" b="10795"/>
                <wp:wrapNone/>
                <wp:docPr id="43" name="Lin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9F6386" id="Line 332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11.9pt" to="172.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color w:val="000000"/>
          <w:sz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D418177" wp14:editId="5510A219">
                <wp:simplePos x="0" y="0"/>
                <wp:positionH relativeFrom="column">
                  <wp:posOffset>4000500</wp:posOffset>
                </wp:positionH>
                <wp:positionV relativeFrom="paragraph">
                  <wp:posOffset>151130</wp:posOffset>
                </wp:positionV>
                <wp:extent cx="0" cy="457200"/>
                <wp:effectExtent l="9525" t="8255" r="9525" b="10795"/>
                <wp:wrapNone/>
                <wp:docPr id="42" name="Lin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D014AC5" id="Line 330" o:spid="_x0000_s1026" style="position:absolute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11.9pt" to="31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A277A43" wp14:editId="578A4CBB">
                <wp:simplePos x="0" y="0"/>
                <wp:positionH relativeFrom="column">
                  <wp:posOffset>4000500</wp:posOffset>
                </wp:positionH>
                <wp:positionV relativeFrom="paragraph">
                  <wp:posOffset>151130</wp:posOffset>
                </wp:positionV>
                <wp:extent cx="228600" cy="0"/>
                <wp:effectExtent l="9525" t="8255" r="9525" b="10795"/>
                <wp:wrapNone/>
                <wp:docPr id="41" name="Lin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99F468E" id="Line 322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11.9pt" to="33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OUGwIAADQEAAAOAAAAZHJzL2Uyb0RvYy54bWysU9uO2yAQfa/Uf0C8J76sky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FAE8D74" wp14:editId="16758E15">
                <wp:simplePos x="0" y="0"/>
                <wp:positionH relativeFrom="column">
                  <wp:posOffset>4229100</wp:posOffset>
                </wp:positionH>
                <wp:positionV relativeFrom="paragraph">
                  <wp:posOffset>84455</wp:posOffset>
                </wp:positionV>
                <wp:extent cx="457200" cy="114300"/>
                <wp:effectExtent l="9525" t="8255" r="9525" b="10795"/>
                <wp:wrapNone/>
                <wp:docPr id="40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A905F58" id="Rectangle 315" o:spid="_x0000_s1026" style="position:absolute;margin-left:333pt;margin-top:6.65pt;width:36pt;height: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6D88788" wp14:editId="2BD44652">
                <wp:simplePos x="0" y="0"/>
                <wp:positionH relativeFrom="column">
                  <wp:posOffset>1485900</wp:posOffset>
                </wp:positionH>
                <wp:positionV relativeFrom="paragraph">
                  <wp:posOffset>55880</wp:posOffset>
                </wp:positionV>
                <wp:extent cx="228600" cy="0"/>
                <wp:effectExtent l="9525" t="55880" r="19050" b="58420"/>
                <wp:wrapNone/>
                <wp:docPr id="39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4DED29C" id="Line 3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4.4pt" to="13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99A906F" wp14:editId="09A3A13C">
                <wp:simplePos x="0" y="0"/>
                <wp:positionH relativeFrom="column">
                  <wp:posOffset>571500</wp:posOffset>
                </wp:positionH>
                <wp:positionV relativeFrom="paragraph">
                  <wp:posOffset>46355</wp:posOffset>
                </wp:positionV>
                <wp:extent cx="457200" cy="0"/>
                <wp:effectExtent l="9525" t="55880" r="19050" b="58420"/>
                <wp:wrapNone/>
                <wp:docPr id="38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C140EF" id="Line 301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3.65pt" to="81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">
                <v:stroke endarrow="block"/>
              </v:line>
            </w:pict>
          </mc:Fallback>
        </mc:AlternateContent>
      </w:r>
    </w:p>
    <w:p w:rsidR="00AC61B3" w:rsidRPr="007D2630" w:rsidRDefault="00A810A1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228600" cy="0"/>
                <wp:effectExtent l="9525" t="57150" r="19050" b="57150"/>
                <wp:wrapNone/>
                <wp:docPr id="37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CD2FD15" id="Line 346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9pt" to="13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104775</wp:posOffset>
                </wp:positionV>
                <wp:extent cx="685800" cy="0"/>
                <wp:effectExtent l="9525" t="9525" r="9525" b="9525"/>
                <wp:wrapNone/>
                <wp:docPr id="36" name="Lin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39888EA" id="Line 317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8.25pt" to="37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9U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5715</wp:posOffset>
                </wp:positionV>
                <wp:extent cx="457200" cy="0"/>
                <wp:effectExtent l="9525" t="5715" r="9525" b="13335"/>
                <wp:wrapNone/>
                <wp:docPr id="35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02DDB3" id="Line 296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.45pt" to="11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b6q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"/>
            </w:pict>
          </mc:Fallback>
        </mc:AlternateContent>
      </w:r>
    </w:p>
    <w:p w:rsidR="00AC61B3" w:rsidRPr="007D2630" w:rsidRDefault="00A810A1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noProof/>
          <w:color w:val="000000"/>
          <w:sz w:val="28"/>
          <w:szCs w:val="28"/>
          <w:lang w:val="es-AR" w:eastAsia="es-AR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48895</wp:posOffset>
                </wp:positionV>
                <wp:extent cx="1485900" cy="342900"/>
                <wp:effectExtent l="0" t="1270" r="0" b="0"/>
                <wp:wrapNone/>
                <wp:docPr id="34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C15" w:rsidRPr="001B43C2" w:rsidRDefault="00717C15" w:rsidP="00AC61B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</w:t>
                            </w:r>
                            <w:r w:rsidRPr="001B43C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osición del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mínimo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5" o:spid="_x0000_s1150" type="#_x0000_t202" style="position:absolute;left:0;text-align:left;margin-left:180pt;margin-top:3.85pt;width:117pt;height:27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nMauQ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" filled="f" stroked="f">
                <v:textbox>
                  <w:txbxContent>
                    <w:p w:rsidR="00467AE7" w:rsidRPr="001B43C2" w:rsidRDefault="00467AE7" w:rsidP="00AC61B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</w:t>
                      </w:r>
                      <w:r w:rsidRPr="001B43C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osición del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mínimo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73660</wp:posOffset>
                </wp:positionV>
                <wp:extent cx="457200" cy="0"/>
                <wp:effectExtent l="9525" t="6985" r="9525" b="12065"/>
                <wp:wrapNone/>
                <wp:docPr id="33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109E19A" id="Line 297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5.8pt" to="117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VS3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"/>
            </w:pict>
          </mc:Fallback>
        </mc:AlternateContent>
      </w:r>
    </w:p>
    <w:p w:rsidR="00AC61B3" w:rsidRPr="007D2630" w:rsidRDefault="00A810A1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21590</wp:posOffset>
                </wp:positionV>
                <wp:extent cx="228600" cy="0"/>
                <wp:effectExtent l="9525" t="59690" r="19050" b="54610"/>
                <wp:wrapNone/>
                <wp:docPr id="32" name="Lin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B3740AA" id="Line 34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.7pt" to="1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color w:val="000000"/>
          <w:sz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126365</wp:posOffset>
                </wp:positionV>
                <wp:extent cx="1800225" cy="0"/>
                <wp:effectExtent l="9525" t="12065" r="9525" b="6985"/>
                <wp:wrapNone/>
                <wp:docPr id="31" name="Lin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FE3AF70" id="Line 331" o:spid="_x0000_s1026" style="position:absolute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25pt,9.95pt" to="31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141605</wp:posOffset>
                </wp:positionV>
                <wp:extent cx="457200" cy="0"/>
                <wp:effectExtent l="9525" t="8255" r="9525" b="10795"/>
                <wp:wrapNone/>
                <wp:docPr id="30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AD09E2F" id="Line 298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1.15pt" to="11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m7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"/>
            </w:pict>
          </mc:Fallback>
        </mc:AlternateContent>
      </w:r>
    </w:p>
    <w:p w:rsidR="00AC61B3" w:rsidRPr="007D2630" w:rsidRDefault="00A810A1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228600" cy="0"/>
                <wp:effectExtent l="9525" t="60960" r="19050" b="53340"/>
                <wp:wrapNone/>
                <wp:docPr id="29" name="Lin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0C059F6" id="Line 348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7.8pt" to="1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DmKgIAAEwEAAAOAAAAZHJzL2Uyb0RvYy54bWysVNuO2jAQfa/Uf7D8Drlso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">
                <v:stroke endarrow="block"/>
              </v:line>
            </w:pict>
          </mc:Fallback>
        </mc:AlternateContent>
      </w:r>
    </w:p>
    <w:p w:rsidR="00AC61B3" w:rsidRPr="007D2630" w:rsidRDefault="00A810A1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157480</wp:posOffset>
                </wp:positionV>
                <wp:extent cx="0" cy="457200"/>
                <wp:effectExtent l="57150" t="5080" r="57150" b="23495"/>
                <wp:wrapNone/>
                <wp:docPr id="28" name="Lin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47F073C" id="Line 335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2.4pt" to="162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157480</wp:posOffset>
                </wp:positionV>
                <wp:extent cx="1943100" cy="0"/>
                <wp:effectExtent l="9525" t="5080" r="9525" b="13970"/>
                <wp:wrapNone/>
                <wp:docPr id="27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DC97D96" id="Line 334" o:spid="_x0000_s1026" style="position:absolute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2.4pt" to="31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asHAIAADU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48895</wp:posOffset>
                </wp:positionV>
                <wp:extent cx="457200" cy="0"/>
                <wp:effectExtent l="9525" t="10795" r="9525" b="8255"/>
                <wp:wrapNone/>
                <wp:docPr id="26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50B7B74" id="Line 295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3.85pt" to="117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90FA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"/>
            </w:pict>
          </mc:Fallback>
        </mc:AlternateContent>
      </w:r>
    </w:p>
    <w:p w:rsidR="00AC61B3" w:rsidRPr="007D2630" w:rsidRDefault="00A810A1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noProof/>
          <w:color w:val="000000"/>
          <w:sz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6350</wp:posOffset>
                </wp:positionV>
                <wp:extent cx="0" cy="457200"/>
                <wp:effectExtent l="9525" t="6350" r="9525" b="12700"/>
                <wp:wrapNone/>
                <wp:docPr id="25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CF0EE29" id="Line 333" o:spid="_x0000_s1026" style="position:absolute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.5pt" to="31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"/>
            </w:pict>
          </mc:Fallback>
        </mc:AlternateContent>
      </w:r>
    </w:p>
    <w:p w:rsidR="00AC61B3" w:rsidRPr="007D2630" w:rsidRDefault="00AC61B3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</w:p>
    <w:p w:rsidR="00AC61B3" w:rsidRPr="007D2630" w:rsidRDefault="00A810A1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142240</wp:posOffset>
                </wp:positionV>
                <wp:extent cx="228600" cy="0"/>
                <wp:effectExtent l="9525" t="8890" r="9525" b="10160"/>
                <wp:wrapNone/>
                <wp:docPr id="24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187EF4F" id="Line 324" o:spid="_x0000_s1026" style="position:absolute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11.2pt" to="333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WeuGgIAADQEAAAOAAAAZHJzL2Uyb0RvYy54bWysU9uO2yAQfa/Uf0C8J76sky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-635</wp:posOffset>
                </wp:positionV>
                <wp:extent cx="685800" cy="0"/>
                <wp:effectExtent l="9525" t="8890" r="9525" b="10160"/>
                <wp:wrapNone/>
                <wp:docPr id="23" name="Lin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CFAD701" id="Line 320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.05pt" to="37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85090</wp:posOffset>
                </wp:positionV>
                <wp:extent cx="457200" cy="114300"/>
                <wp:effectExtent l="9525" t="8890" r="9525" b="10160"/>
                <wp:wrapNone/>
                <wp:docPr id="22" name="Rectangl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89770BB" id="Rectangle 319" o:spid="_x0000_s1026" style="position:absolute;margin-left:333pt;margin-top:6.7pt;width:36pt;height: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132715</wp:posOffset>
                </wp:positionV>
                <wp:extent cx="0" cy="228600"/>
                <wp:effectExtent l="9525" t="8890" r="9525" b="10160"/>
                <wp:wrapNone/>
                <wp:docPr id="21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52F3A8" id="Line 308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5pt,10.45pt" to="178.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JgSFAIAACoEAAAOAAAAZHJzL2Uyb0RvYy54bWysU02P2jAQvVfqf7B8h3wsU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132715</wp:posOffset>
                </wp:positionV>
                <wp:extent cx="2057400" cy="228600"/>
                <wp:effectExtent l="9525" t="18415" r="9525" b="10160"/>
                <wp:wrapNone/>
                <wp:docPr id="20" name="Rectangl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5397A07" id="Rectangle 307" o:spid="_x0000_s1026" style="position:absolute;margin-left:135pt;margin-top:10.45pt;width:162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" strokeweight="1.5pt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132715</wp:posOffset>
                </wp:positionV>
                <wp:extent cx="0" cy="228600"/>
                <wp:effectExtent l="9525" t="8890" r="9525" b="10160"/>
                <wp:wrapNone/>
                <wp:docPr id="19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D38C2C5" id="Line 3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75pt,10.45pt" to="282.7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132715</wp:posOffset>
                </wp:positionV>
                <wp:extent cx="0" cy="228600"/>
                <wp:effectExtent l="9525" t="8890" r="9525" b="10160"/>
                <wp:wrapNone/>
                <wp:docPr id="18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959362C" id="Line 31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5pt,10.45pt" to="164.2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132715</wp:posOffset>
                </wp:positionV>
                <wp:extent cx="0" cy="228600"/>
                <wp:effectExtent l="9525" t="8890" r="9525" b="10160"/>
                <wp:wrapNone/>
                <wp:docPr id="17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CB2D3AC" id="Line 30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25pt,10.45pt" to="149.2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138430</wp:posOffset>
                </wp:positionV>
                <wp:extent cx="457200" cy="0"/>
                <wp:effectExtent l="9525" t="5080" r="9525" b="13970"/>
                <wp:wrapNone/>
                <wp:docPr id="16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A787B8" id="Line 29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10.9pt" to="11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RUN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"/>
            </w:pict>
          </mc:Fallback>
        </mc:AlternateContent>
      </w:r>
    </w:p>
    <w:p w:rsidR="00AC61B3" w:rsidRPr="007D2630" w:rsidRDefault="00A810A1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124460</wp:posOffset>
                </wp:positionV>
                <wp:extent cx="457200" cy="114300"/>
                <wp:effectExtent l="9525" t="10160" r="9525" b="8890"/>
                <wp:wrapNone/>
                <wp:docPr id="15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B310BB3" id="Rectangle 318" o:spid="_x0000_s1026" style="position:absolute;margin-left:333pt;margin-top:9.8pt;width:36pt;height: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86360</wp:posOffset>
                </wp:positionV>
                <wp:extent cx="228600" cy="0"/>
                <wp:effectExtent l="9525" t="57785" r="19050" b="56515"/>
                <wp:wrapNone/>
                <wp:docPr id="14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CA6BC7C" id="Line 3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6.8pt" to="13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">
                <v:stroke endarrow="block"/>
              </v:line>
            </w:pict>
          </mc:Fallback>
        </mc:AlternateContent>
      </w:r>
    </w:p>
    <w:p w:rsidR="00AC61B3" w:rsidRPr="007D2630" w:rsidRDefault="00A810A1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/>
          <w:noProof/>
          <w:color w:val="000000"/>
          <w:sz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20955</wp:posOffset>
                </wp:positionV>
                <wp:extent cx="0" cy="457200"/>
                <wp:effectExtent l="57150" t="20955" r="57150" b="7620"/>
                <wp:wrapNone/>
                <wp:docPr id="13" name="Lin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53E0242" id="Line 338" o:spid="_x0000_s1026" style="position:absolute;flip:y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5pt,1.65pt" to="229.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color w:val="000000"/>
          <w:sz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116205</wp:posOffset>
                </wp:positionV>
                <wp:extent cx="0" cy="1028700"/>
                <wp:effectExtent l="9525" t="11430" r="9525" b="7620"/>
                <wp:wrapNone/>
                <wp:docPr id="12" name="Lin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082DAFD" id="Line 350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9.15pt" to="297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"/>
            </w:pict>
          </mc:Fallback>
        </mc:AlternateContent>
      </w:r>
      <w:r>
        <w:rPr>
          <w:rFonts w:ascii="Arial" w:hAnsi="Arial"/>
          <w:noProof/>
          <w:color w:val="000000"/>
          <w:sz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97155</wp:posOffset>
                </wp:positionV>
                <wp:extent cx="0" cy="1028700"/>
                <wp:effectExtent l="9525" t="11430" r="9525" b="7620"/>
                <wp:wrapNone/>
                <wp:docPr id="11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4F0B29D" id="Line 349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7.65pt" to="13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+8d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"/>
            </w:pict>
          </mc:Fallback>
        </mc:AlternateContent>
      </w:r>
      <w:r>
        <w:rPr>
          <w:rFonts w:ascii="Arial" w:hAnsi="Arial"/>
          <w:noProof/>
          <w:color w:val="000000"/>
          <w:sz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20955</wp:posOffset>
                </wp:positionV>
                <wp:extent cx="0" cy="457200"/>
                <wp:effectExtent l="9525" t="11430" r="9525" b="7620"/>
                <wp:wrapNone/>
                <wp:docPr id="10" name="Lin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1F4CB8C" id="Line 336" o:spid="_x0000_s1026" style="position:absolute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1.65pt" to="31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"/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20955</wp:posOffset>
                </wp:positionV>
                <wp:extent cx="228600" cy="0"/>
                <wp:effectExtent l="9525" t="11430" r="9525" b="7620"/>
                <wp:wrapNone/>
                <wp:docPr id="9" name="Lin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ADBE980" id="Line 323" o:spid="_x0000_s1026" style="position:absolute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1.65pt" to="33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"/>
            </w:pict>
          </mc:Fallback>
        </mc:AlternateContent>
      </w:r>
    </w:p>
    <w:p w:rsidR="00AC61B3" w:rsidRPr="007D2630" w:rsidRDefault="00AC61B3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</w:p>
    <w:p w:rsidR="00AC61B3" w:rsidRPr="007D2630" w:rsidRDefault="00A810A1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156845</wp:posOffset>
                </wp:positionV>
                <wp:extent cx="1080135" cy="0"/>
                <wp:effectExtent l="5715" t="13970" r="9525" b="5080"/>
                <wp:wrapNone/>
                <wp:docPr id="8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801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60E34BF" id="Line 337" o:spid="_x0000_s1026" style="position:absolute;flip:x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95pt,12.35pt" to="31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LPDGwIAADQ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"/>
            </w:pict>
          </mc:Fallback>
        </mc:AlternateContent>
      </w:r>
    </w:p>
    <w:p w:rsidR="00AC61B3" w:rsidRPr="007D2630" w:rsidRDefault="00AC61B3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</w:p>
    <w:p w:rsidR="00AC61B3" w:rsidRPr="007D2630" w:rsidRDefault="00AC61B3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</w:p>
    <w:p w:rsidR="00AC61B3" w:rsidRPr="007D2630" w:rsidRDefault="00A810A1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-1270</wp:posOffset>
                </wp:positionV>
                <wp:extent cx="1485900" cy="342900"/>
                <wp:effectExtent l="0" t="0" r="0" b="1270"/>
                <wp:wrapNone/>
                <wp:docPr id="7" name="Text 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C15" w:rsidRPr="001B43C2" w:rsidRDefault="00717C15" w:rsidP="00AC61B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DIM2 domicilios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float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1" o:spid="_x0000_s1151" type="#_x0000_t202" style="position:absolute;left:0;text-align:left;margin-left:159pt;margin-top:-.1pt;width:117pt;height:27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yjuA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" filled="f" stroked="f">
                <v:textbox>
                  <w:txbxContent>
                    <w:p w:rsidR="00467AE7" w:rsidRPr="001B43C2" w:rsidRDefault="00467AE7" w:rsidP="00AC61B3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DIM2 domicilios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float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132080</wp:posOffset>
                </wp:positionV>
                <wp:extent cx="342900" cy="0"/>
                <wp:effectExtent l="9525" t="55880" r="19050" b="58420"/>
                <wp:wrapNone/>
                <wp:docPr id="6" name="Lin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81516E" id="Line 353" o:spid="_x0000_s1026" style="position:absolute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0.4pt" to="297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">
                <v:stroke startarrow="block"/>
              </v:line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132080</wp:posOffset>
                </wp:positionV>
                <wp:extent cx="342900" cy="0"/>
                <wp:effectExtent l="19050" t="55880" r="9525" b="58420"/>
                <wp:wrapNone/>
                <wp:docPr id="5" name="Lin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7A89E99" id="Line 352" o:spid="_x0000_s1026" style="position:absolute;flip:x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0.4pt" to="16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">
                <v:stroke endarrow="block"/>
              </v:line>
            </w:pict>
          </mc:Fallback>
        </mc:AlternateContent>
      </w:r>
    </w:p>
    <w:p w:rsidR="00AC61B3" w:rsidRPr="007D2630" w:rsidRDefault="00AC61B3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</w:p>
    <w:p w:rsidR="00AC61B3" w:rsidRPr="007D2630" w:rsidRDefault="00AC61B3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</w:p>
    <w:p w:rsidR="00AC61B3" w:rsidRPr="007D2630" w:rsidRDefault="00A810A1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145415</wp:posOffset>
                </wp:positionV>
                <wp:extent cx="1371600" cy="0"/>
                <wp:effectExtent l="9525" t="59690" r="19050" b="54610"/>
                <wp:wrapNone/>
                <wp:docPr id="4" name="Lin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3A76781" id="Line 358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25pt,11.45pt" to="389.2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154940</wp:posOffset>
                </wp:positionV>
                <wp:extent cx="1143000" cy="0"/>
                <wp:effectExtent l="19050" t="59690" r="9525" b="54610"/>
                <wp:wrapNone/>
                <wp:docPr id="3" name="Lin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3174B8" id="Line 357" o:spid="_x0000_s1026" style="position:absolute;flip:x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12.2pt" to="153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21590</wp:posOffset>
                </wp:positionV>
                <wp:extent cx="1714500" cy="342900"/>
                <wp:effectExtent l="0" t="2540" r="0" b="0"/>
                <wp:wrapNone/>
                <wp:docPr id="2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C15" w:rsidRPr="008E19D4" w:rsidRDefault="00717C15" w:rsidP="00AC61B3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8E19D4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MEMORIA DINAMICA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6" o:spid="_x0000_s1152" type="#_x0000_t202" style="position:absolute;left:0;text-align:left;margin-left:153pt;margin-top:1.7pt;width:135pt;height:27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Wy6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" filled="f" stroked="f">
                <v:textbox>
                  <w:txbxContent>
                    <w:p w:rsidR="00467AE7" w:rsidRPr="008E19D4" w:rsidRDefault="00467AE7" w:rsidP="00AC61B3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8E19D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MEMORIA DINAMICA</w:t>
                      </w:r>
                    </w:p>
                  </w:txbxContent>
                </v:textbox>
              </v:shape>
            </w:pict>
          </mc:Fallback>
        </mc:AlternateContent>
      </w:r>
    </w:p>
    <w:p w:rsidR="00AC61B3" w:rsidRPr="007D2630" w:rsidRDefault="00AC61B3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</w:p>
    <w:p w:rsidR="00AC61B3" w:rsidRPr="007D2630" w:rsidRDefault="00AC61B3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</w:p>
    <w:p w:rsidR="00AC61B3" w:rsidRPr="007D2630" w:rsidRDefault="00AC61B3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</w:p>
    <w:p w:rsidR="00AC61B3" w:rsidRPr="007D2630" w:rsidRDefault="00AC61B3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</w:p>
    <w:p w:rsidR="00AC61B3" w:rsidRPr="007D2630" w:rsidRDefault="00AC61B3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  <w:r w:rsidRPr="007D2630">
        <w:rPr>
          <w:rFonts w:ascii="Arial" w:hAnsi="Arial" w:cs="Arial"/>
          <w:color w:val="000000"/>
          <w:sz w:val="22"/>
          <w:szCs w:val="22"/>
        </w:rPr>
        <w:t xml:space="preserve">Un puntero doble a </w:t>
      </w:r>
      <w:proofErr w:type="spellStart"/>
      <w:r w:rsidRPr="007D2630">
        <w:rPr>
          <w:rFonts w:ascii="Arial" w:hAnsi="Arial" w:cs="Arial"/>
          <w:color w:val="000000"/>
          <w:sz w:val="22"/>
          <w:szCs w:val="22"/>
        </w:rPr>
        <w:t>float</w:t>
      </w:r>
      <w:proofErr w:type="spellEnd"/>
      <w:r w:rsidRPr="007D2630">
        <w:rPr>
          <w:rFonts w:ascii="Arial" w:hAnsi="Arial" w:cs="Arial"/>
          <w:color w:val="000000"/>
          <w:sz w:val="22"/>
          <w:szCs w:val="22"/>
        </w:rPr>
        <w:t xml:space="preserve">, llamado "p1", será el encargado de realizar una reserva dinámica matricial de 10 x 10 (DIM1=10 / DIM2=10), y un puntero simple p2 de </w:t>
      </w:r>
      <w:proofErr w:type="spellStart"/>
      <w:r w:rsidRPr="007D2630">
        <w:rPr>
          <w:rFonts w:ascii="Arial" w:hAnsi="Arial" w:cs="Arial"/>
          <w:color w:val="000000"/>
          <w:sz w:val="22"/>
          <w:szCs w:val="22"/>
        </w:rPr>
        <w:t>TExtr</w:t>
      </w:r>
      <w:proofErr w:type="spellEnd"/>
      <w:r w:rsidRPr="007D2630">
        <w:rPr>
          <w:rFonts w:ascii="Arial" w:hAnsi="Arial" w:cs="Arial"/>
          <w:color w:val="000000"/>
          <w:sz w:val="22"/>
          <w:szCs w:val="22"/>
        </w:rPr>
        <w:t xml:space="preserve"> (tipo extremos) señalará el comienzo de otra reserva dinámica de DIM1 domicilios. El tipo </w:t>
      </w:r>
      <w:proofErr w:type="spellStart"/>
      <w:r w:rsidRPr="007D2630">
        <w:rPr>
          <w:rFonts w:ascii="Arial" w:hAnsi="Arial" w:cs="Arial"/>
          <w:color w:val="000000"/>
          <w:sz w:val="22"/>
          <w:szCs w:val="22"/>
        </w:rPr>
        <w:t>TExtr</w:t>
      </w:r>
      <w:proofErr w:type="spellEnd"/>
      <w:r w:rsidRPr="007D2630">
        <w:rPr>
          <w:rFonts w:ascii="Arial" w:hAnsi="Arial" w:cs="Arial"/>
          <w:color w:val="000000"/>
          <w:sz w:val="22"/>
          <w:szCs w:val="22"/>
        </w:rPr>
        <w:t xml:space="preserve"> es el siguiente:</w:t>
      </w:r>
    </w:p>
    <w:p w:rsidR="00AC61B3" w:rsidRPr="007D2630" w:rsidRDefault="00AC61B3" w:rsidP="00AC61B3">
      <w:pPr>
        <w:pStyle w:val="PlainText"/>
        <w:rPr>
          <w:rFonts w:ascii="Arial" w:hAnsi="Arial" w:cs="Arial"/>
          <w:color w:val="000000"/>
          <w:sz w:val="22"/>
          <w:szCs w:val="22"/>
        </w:rPr>
      </w:pPr>
    </w:p>
    <w:p w:rsidR="00AC61B3" w:rsidRPr="007C06C6" w:rsidRDefault="00AC61B3" w:rsidP="00AC61B3">
      <w:pPr>
        <w:pStyle w:val="PlainText"/>
        <w:rPr>
          <w:rFonts w:ascii="Arial" w:hAnsi="Arial" w:cs="Arial"/>
          <w:b/>
          <w:color w:val="000000"/>
          <w:sz w:val="24"/>
          <w:szCs w:val="24"/>
        </w:rPr>
      </w:pPr>
      <w:r w:rsidRPr="007C06C6">
        <w:rPr>
          <w:rFonts w:ascii="Arial" w:hAnsi="Arial" w:cs="Arial"/>
          <w:b/>
          <w:color w:val="000000"/>
          <w:sz w:val="24"/>
          <w:szCs w:val="24"/>
        </w:rPr>
        <w:t>struct TExtr { float *Max; float *Min; };</w:t>
      </w:r>
    </w:p>
    <w:p w:rsidR="00AC61B3" w:rsidRPr="007C06C6" w:rsidRDefault="00AC61B3" w:rsidP="00AC61B3">
      <w:pPr>
        <w:pStyle w:val="PlainText"/>
        <w:rPr>
          <w:rFonts w:ascii="Arial" w:hAnsi="Arial" w:cs="Arial"/>
          <w:color w:val="000000"/>
          <w:sz w:val="22"/>
          <w:szCs w:val="22"/>
        </w:rPr>
      </w:pPr>
    </w:p>
    <w:p w:rsidR="00AC61B3" w:rsidRPr="007C06C6" w:rsidRDefault="00AC61B3" w:rsidP="00AC61B3">
      <w:pPr>
        <w:pStyle w:val="PlainText"/>
        <w:rPr>
          <w:rFonts w:ascii="Arial" w:hAnsi="Arial" w:cs="Arial"/>
          <w:color w:val="000000"/>
          <w:sz w:val="22"/>
          <w:szCs w:val="22"/>
        </w:rPr>
      </w:pPr>
    </w:p>
    <w:p w:rsidR="00AC61B3" w:rsidRPr="007D2630" w:rsidRDefault="00AC61B3" w:rsidP="00AC61B3">
      <w:pPr>
        <w:pStyle w:val="PlainText"/>
        <w:rPr>
          <w:rFonts w:ascii="Arial" w:hAnsi="Arial" w:cs="Arial"/>
          <w:color w:val="000000"/>
          <w:sz w:val="22"/>
          <w:szCs w:val="22"/>
        </w:rPr>
      </w:pPr>
      <w:r w:rsidRPr="007D2630">
        <w:rPr>
          <w:rFonts w:ascii="Arial" w:hAnsi="Arial" w:cs="Arial"/>
          <w:color w:val="000000"/>
          <w:sz w:val="22"/>
          <w:szCs w:val="22"/>
        </w:rPr>
        <w:t xml:space="preserve">Ambas reservas serán implementadas a través de la función de usuario: </w:t>
      </w:r>
    </w:p>
    <w:p w:rsidR="00AC61B3" w:rsidRPr="007D2630" w:rsidRDefault="00AC61B3" w:rsidP="00AC61B3">
      <w:pPr>
        <w:pStyle w:val="PlainText"/>
        <w:rPr>
          <w:rFonts w:ascii="Arial" w:hAnsi="Arial" w:cs="Arial"/>
          <w:color w:val="000000"/>
          <w:sz w:val="22"/>
          <w:szCs w:val="22"/>
        </w:rPr>
      </w:pPr>
    </w:p>
    <w:p w:rsidR="00AC61B3" w:rsidRPr="007D2630" w:rsidRDefault="00AC61B3" w:rsidP="00AC61B3">
      <w:pPr>
        <w:pStyle w:val="PlainText"/>
        <w:rPr>
          <w:rFonts w:ascii="Arial" w:hAnsi="Arial" w:cs="Arial"/>
          <w:b/>
          <w:i/>
          <w:color w:val="000000"/>
          <w:sz w:val="24"/>
          <w:szCs w:val="24"/>
        </w:rPr>
      </w:pPr>
      <w:proofErr w:type="spellStart"/>
      <w:proofErr w:type="gramStart"/>
      <w:r w:rsidRPr="007D2630">
        <w:rPr>
          <w:rFonts w:ascii="Arial" w:hAnsi="Arial" w:cs="Arial"/>
          <w:b/>
          <w:i/>
          <w:color w:val="000000"/>
          <w:sz w:val="24"/>
          <w:szCs w:val="24"/>
        </w:rPr>
        <w:t>void</w:t>
      </w:r>
      <w:proofErr w:type="spellEnd"/>
      <w:proofErr w:type="gramEnd"/>
      <w:r w:rsidRPr="007D2630">
        <w:rPr>
          <w:rFonts w:ascii="Arial" w:hAnsi="Arial" w:cs="Arial"/>
          <w:b/>
          <w:i/>
          <w:color w:val="000000"/>
          <w:sz w:val="24"/>
          <w:szCs w:val="24"/>
        </w:rPr>
        <w:t xml:space="preserve"> *</w:t>
      </w:r>
      <w:proofErr w:type="spellStart"/>
      <w:r w:rsidRPr="007D2630">
        <w:rPr>
          <w:rFonts w:ascii="Arial" w:hAnsi="Arial" w:cs="Arial"/>
          <w:b/>
          <w:i/>
          <w:color w:val="000000"/>
          <w:sz w:val="24"/>
          <w:szCs w:val="24"/>
        </w:rPr>
        <w:t>ReservarMemoria</w:t>
      </w:r>
      <w:proofErr w:type="spellEnd"/>
      <w:r w:rsidRPr="007D2630">
        <w:rPr>
          <w:rFonts w:ascii="Arial" w:hAnsi="Arial" w:cs="Arial"/>
          <w:b/>
          <w:i/>
          <w:color w:val="000000"/>
          <w:sz w:val="24"/>
          <w:szCs w:val="24"/>
        </w:rPr>
        <w:t>(</w:t>
      </w:r>
      <w:proofErr w:type="spellStart"/>
      <w:r w:rsidRPr="007D2630">
        <w:rPr>
          <w:rFonts w:ascii="Arial" w:hAnsi="Arial" w:cs="Arial"/>
          <w:b/>
          <w:i/>
          <w:color w:val="000000"/>
          <w:sz w:val="24"/>
          <w:szCs w:val="24"/>
        </w:rPr>
        <w:t>int</w:t>
      </w:r>
      <w:proofErr w:type="spellEnd"/>
      <w:r w:rsidRPr="007D2630">
        <w:rPr>
          <w:rFonts w:ascii="Arial" w:hAnsi="Arial" w:cs="Arial"/>
          <w:b/>
          <w:i/>
          <w:color w:val="000000"/>
          <w:sz w:val="24"/>
          <w:szCs w:val="24"/>
        </w:rPr>
        <w:t xml:space="preserve"> Total)</w:t>
      </w:r>
    </w:p>
    <w:p w:rsidR="00AC61B3" w:rsidRPr="007D2630" w:rsidRDefault="00AC61B3" w:rsidP="00AC61B3">
      <w:pPr>
        <w:pStyle w:val="PlainText"/>
        <w:rPr>
          <w:rFonts w:ascii="Arial" w:hAnsi="Arial" w:cs="Arial"/>
          <w:color w:val="000000"/>
          <w:sz w:val="22"/>
          <w:szCs w:val="22"/>
        </w:rPr>
      </w:pPr>
    </w:p>
    <w:p w:rsidR="00AC61B3" w:rsidRPr="007D2630" w:rsidRDefault="00AC61B3" w:rsidP="00AC61B3">
      <w:pPr>
        <w:pStyle w:val="PlainText"/>
        <w:rPr>
          <w:rFonts w:ascii="Arial" w:hAnsi="Arial" w:cs="Arial"/>
          <w:color w:val="000000"/>
          <w:sz w:val="22"/>
          <w:szCs w:val="22"/>
        </w:rPr>
      </w:pPr>
      <w:r w:rsidRPr="007D2630">
        <w:rPr>
          <w:rFonts w:ascii="Arial" w:hAnsi="Arial" w:cs="Arial"/>
          <w:color w:val="000000"/>
          <w:sz w:val="22"/>
          <w:szCs w:val="22"/>
        </w:rPr>
        <w:t xml:space="preserve">Ahora desde el </w:t>
      </w:r>
      <w:proofErr w:type="spellStart"/>
      <w:proofErr w:type="gramStart"/>
      <w:r w:rsidRPr="007D2630"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 w:rsidRPr="007D2630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7D2630">
        <w:rPr>
          <w:rFonts w:ascii="Arial" w:hAnsi="Arial" w:cs="Arial"/>
          <w:color w:val="000000"/>
          <w:sz w:val="22"/>
          <w:szCs w:val="22"/>
        </w:rPr>
        <w:t>) proceda a cargar aleatoriamente la reserva bidimensional con valores flotantes comprendidos entre 50.00 y 100.00</w:t>
      </w:r>
    </w:p>
    <w:p w:rsidR="00AC61B3" w:rsidRPr="007D2630" w:rsidRDefault="00AC61B3" w:rsidP="00AC61B3">
      <w:pPr>
        <w:pStyle w:val="PlainText"/>
        <w:rPr>
          <w:rFonts w:ascii="Arial" w:hAnsi="Arial" w:cs="Arial"/>
          <w:color w:val="000000"/>
          <w:sz w:val="22"/>
          <w:szCs w:val="22"/>
        </w:rPr>
      </w:pPr>
    </w:p>
    <w:p w:rsidR="00AC61B3" w:rsidRPr="007D2630" w:rsidRDefault="00AC61B3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  <w:r w:rsidRPr="007D2630">
        <w:rPr>
          <w:rFonts w:ascii="Arial" w:hAnsi="Arial" w:cs="Arial"/>
          <w:color w:val="000000"/>
          <w:sz w:val="22"/>
          <w:szCs w:val="22"/>
        </w:rPr>
        <w:t xml:space="preserve">A través de una función de usuario denominada </w:t>
      </w:r>
      <w:proofErr w:type="spellStart"/>
      <w:proofErr w:type="gramStart"/>
      <w:r w:rsidRPr="007D2630">
        <w:rPr>
          <w:rFonts w:ascii="Arial" w:hAnsi="Arial" w:cs="Arial"/>
          <w:b/>
          <w:color w:val="000000"/>
          <w:sz w:val="22"/>
          <w:szCs w:val="22"/>
        </w:rPr>
        <w:t>ProcesarDatos</w:t>
      </w:r>
      <w:proofErr w:type="spellEnd"/>
      <w:r w:rsidRPr="007D2630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 w:rsidRPr="007D2630">
        <w:rPr>
          <w:rFonts w:ascii="Arial" w:hAnsi="Arial" w:cs="Arial"/>
          <w:b/>
          <w:color w:val="000000"/>
          <w:sz w:val="22"/>
          <w:szCs w:val="22"/>
        </w:rPr>
        <w:t xml:space="preserve"> )</w:t>
      </w:r>
      <w:r w:rsidRPr="007D2630">
        <w:rPr>
          <w:rFonts w:ascii="Arial" w:hAnsi="Arial" w:cs="Arial"/>
          <w:color w:val="000000"/>
          <w:sz w:val="22"/>
          <w:szCs w:val="22"/>
        </w:rPr>
        <w:t xml:space="preserve"> que tomará como parámetros la dirección de la matriz y la dirección del arreglo de estructuras, procederá a determinar </w:t>
      </w:r>
      <w:r w:rsidRPr="007D2630">
        <w:rPr>
          <w:rFonts w:ascii="Arial" w:hAnsi="Arial" w:cs="Arial"/>
          <w:color w:val="000000"/>
          <w:sz w:val="22"/>
          <w:szCs w:val="22"/>
          <w:u w:val="single"/>
        </w:rPr>
        <w:t>las direcciones</w:t>
      </w:r>
      <w:r w:rsidRPr="007D2630">
        <w:rPr>
          <w:rFonts w:ascii="Arial" w:hAnsi="Arial" w:cs="Arial"/>
          <w:color w:val="000000"/>
          <w:sz w:val="22"/>
          <w:szCs w:val="22"/>
        </w:rPr>
        <w:t xml:space="preserve"> del valor máximo y del valor mínimo de cada fila de la matriz. </w:t>
      </w:r>
    </w:p>
    <w:p w:rsidR="00AC61B3" w:rsidRPr="007D2630" w:rsidRDefault="00AC61B3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</w:p>
    <w:p w:rsidR="00AC61B3" w:rsidRPr="007D2630" w:rsidRDefault="00AC61B3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  <w:r w:rsidRPr="007D2630">
        <w:rPr>
          <w:rFonts w:ascii="Arial" w:hAnsi="Arial" w:cs="Arial"/>
          <w:color w:val="000000"/>
          <w:sz w:val="22"/>
          <w:szCs w:val="22"/>
        </w:rPr>
        <w:lastRenderedPageBreak/>
        <w:t xml:space="preserve">Estas direcciones quedarán almacenadas en los correspondientes miembros </w:t>
      </w:r>
      <w:r w:rsidRPr="007D2630">
        <w:rPr>
          <w:rFonts w:ascii="Arial" w:hAnsi="Arial" w:cs="Arial"/>
          <w:b/>
          <w:color w:val="000000"/>
          <w:sz w:val="22"/>
          <w:szCs w:val="22"/>
        </w:rPr>
        <w:t>Max</w:t>
      </w:r>
      <w:r w:rsidRPr="007D2630">
        <w:rPr>
          <w:rFonts w:ascii="Arial" w:hAnsi="Arial" w:cs="Arial"/>
          <w:color w:val="000000"/>
          <w:sz w:val="22"/>
          <w:szCs w:val="22"/>
        </w:rPr>
        <w:t xml:space="preserve"> y </w:t>
      </w:r>
      <w:r w:rsidRPr="007D2630">
        <w:rPr>
          <w:rFonts w:ascii="Arial" w:hAnsi="Arial" w:cs="Arial"/>
          <w:b/>
          <w:color w:val="000000"/>
          <w:sz w:val="22"/>
          <w:szCs w:val="22"/>
        </w:rPr>
        <w:t>Min</w:t>
      </w:r>
      <w:r w:rsidRPr="007D2630">
        <w:rPr>
          <w:rFonts w:ascii="Arial" w:hAnsi="Arial" w:cs="Arial"/>
          <w:color w:val="000000"/>
          <w:sz w:val="22"/>
          <w:szCs w:val="22"/>
        </w:rPr>
        <w:t>. La búsqueda de estos extremos se realizará mediante los miembros mencionados.</w:t>
      </w:r>
    </w:p>
    <w:p w:rsidR="00AC61B3" w:rsidRPr="007D2630" w:rsidRDefault="00AC61B3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</w:p>
    <w:p w:rsidR="00AC61B3" w:rsidRPr="007D2630" w:rsidRDefault="00AC61B3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  <w:r w:rsidRPr="007D2630">
        <w:rPr>
          <w:rFonts w:ascii="Arial" w:hAnsi="Arial" w:cs="Arial"/>
          <w:color w:val="000000"/>
          <w:sz w:val="22"/>
          <w:szCs w:val="22"/>
        </w:rPr>
        <w:t xml:space="preserve">Una tercera función llamada </w:t>
      </w:r>
      <w:proofErr w:type="spellStart"/>
      <w:proofErr w:type="gramStart"/>
      <w:r w:rsidRPr="007D2630">
        <w:rPr>
          <w:rFonts w:ascii="Arial" w:hAnsi="Arial" w:cs="Arial"/>
          <w:b/>
          <w:color w:val="000000"/>
          <w:sz w:val="22"/>
          <w:szCs w:val="22"/>
        </w:rPr>
        <w:t>MostrarDatos</w:t>
      </w:r>
      <w:proofErr w:type="spellEnd"/>
      <w:r w:rsidRPr="007D2630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 w:rsidRPr="007D2630">
        <w:rPr>
          <w:rFonts w:ascii="Arial" w:hAnsi="Arial" w:cs="Arial"/>
          <w:b/>
          <w:color w:val="000000"/>
          <w:sz w:val="22"/>
          <w:szCs w:val="22"/>
        </w:rPr>
        <w:t xml:space="preserve"> )</w:t>
      </w:r>
      <w:r w:rsidRPr="007D2630">
        <w:rPr>
          <w:rFonts w:ascii="Arial" w:hAnsi="Arial" w:cs="Arial"/>
          <w:color w:val="000000"/>
          <w:sz w:val="22"/>
          <w:szCs w:val="22"/>
        </w:rPr>
        <w:t xml:space="preserve"> visualizará por pantalla y en forma matricial, los valores aleatorios generados.</w:t>
      </w:r>
    </w:p>
    <w:p w:rsidR="00AC61B3" w:rsidRPr="007D2630" w:rsidRDefault="00AC61B3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</w:p>
    <w:p w:rsidR="00AC61B3" w:rsidRPr="007D2630" w:rsidRDefault="00AC61B3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  <w:r w:rsidRPr="007D2630">
        <w:rPr>
          <w:rFonts w:ascii="Arial" w:hAnsi="Arial" w:cs="Arial"/>
          <w:color w:val="000000"/>
          <w:sz w:val="22"/>
          <w:szCs w:val="22"/>
        </w:rPr>
        <w:t xml:space="preserve">Una cuarta función denominada </w:t>
      </w:r>
      <w:proofErr w:type="spellStart"/>
      <w:proofErr w:type="gramStart"/>
      <w:r w:rsidRPr="007D2630">
        <w:rPr>
          <w:rFonts w:ascii="Arial" w:hAnsi="Arial" w:cs="Arial"/>
          <w:b/>
          <w:color w:val="000000"/>
          <w:sz w:val="22"/>
          <w:szCs w:val="22"/>
        </w:rPr>
        <w:t>MostrarProcesamientos</w:t>
      </w:r>
      <w:proofErr w:type="spellEnd"/>
      <w:r w:rsidRPr="007D2630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 w:rsidRPr="007D2630">
        <w:rPr>
          <w:rFonts w:ascii="Arial" w:hAnsi="Arial" w:cs="Arial"/>
          <w:b/>
          <w:color w:val="000000"/>
          <w:sz w:val="22"/>
          <w:szCs w:val="22"/>
        </w:rPr>
        <w:t xml:space="preserve"> )</w:t>
      </w:r>
      <w:r w:rsidRPr="007D2630">
        <w:rPr>
          <w:rFonts w:ascii="Arial" w:hAnsi="Arial" w:cs="Arial"/>
          <w:color w:val="000000"/>
          <w:sz w:val="22"/>
          <w:szCs w:val="22"/>
        </w:rPr>
        <w:t xml:space="preserve"> visualizará por pantalla la di</w:t>
      </w:r>
      <w:r w:rsidR="00EC5E23">
        <w:rPr>
          <w:rFonts w:ascii="Arial" w:hAnsi="Arial" w:cs="Arial"/>
          <w:color w:val="000000"/>
          <w:sz w:val="22"/>
          <w:szCs w:val="22"/>
        </w:rPr>
        <w:t>r</w:t>
      </w:r>
      <w:r w:rsidRPr="007D2630">
        <w:rPr>
          <w:rFonts w:ascii="Arial" w:hAnsi="Arial" w:cs="Arial"/>
          <w:color w:val="000000"/>
          <w:sz w:val="22"/>
          <w:szCs w:val="22"/>
        </w:rPr>
        <w:t xml:space="preserve">ección de comienzo de cada fila de la matriz y la posición de </w:t>
      </w:r>
      <w:r w:rsidRPr="007D2630">
        <w:rPr>
          <w:rFonts w:ascii="Arial" w:hAnsi="Arial" w:cs="Arial"/>
          <w:b/>
          <w:color w:val="000000"/>
          <w:sz w:val="22"/>
          <w:szCs w:val="22"/>
        </w:rPr>
        <w:t>Max</w:t>
      </w:r>
      <w:r w:rsidRPr="007D2630">
        <w:rPr>
          <w:rFonts w:ascii="Arial" w:hAnsi="Arial" w:cs="Arial"/>
          <w:color w:val="000000"/>
          <w:sz w:val="22"/>
          <w:szCs w:val="22"/>
        </w:rPr>
        <w:t xml:space="preserve"> y </w:t>
      </w:r>
      <w:r w:rsidRPr="007D2630">
        <w:rPr>
          <w:rFonts w:ascii="Arial" w:hAnsi="Arial" w:cs="Arial"/>
          <w:b/>
          <w:color w:val="000000"/>
          <w:sz w:val="22"/>
          <w:szCs w:val="22"/>
        </w:rPr>
        <w:t>Min</w:t>
      </w:r>
      <w:r w:rsidRPr="007D2630">
        <w:rPr>
          <w:rFonts w:ascii="Arial" w:hAnsi="Arial" w:cs="Arial"/>
          <w:color w:val="000000"/>
          <w:sz w:val="22"/>
          <w:szCs w:val="22"/>
        </w:rPr>
        <w:t xml:space="preserve"> dentro de dicha fila.</w:t>
      </w:r>
    </w:p>
    <w:p w:rsidR="00AC61B3" w:rsidRPr="007D2630" w:rsidRDefault="00AC61B3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</w:p>
    <w:p w:rsidR="00AC61B3" w:rsidRPr="007D2630" w:rsidRDefault="00AC61B3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</w:p>
    <w:p w:rsidR="00AC61B3" w:rsidRPr="007D2630" w:rsidRDefault="00AC61B3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</w:p>
    <w:p w:rsidR="00AC61B3" w:rsidRPr="000A19FB" w:rsidRDefault="000A19FB" w:rsidP="00AC61B3">
      <w:pPr>
        <w:pStyle w:val="PlainText"/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NOTA</w:t>
      </w:r>
    </w:p>
    <w:p w:rsidR="00AC61B3" w:rsidRPr="007D2630" w:rsidRDefault="00AC61B3" w:rsidP="00AC61B3">
      <w:pPr>
        <w:pStyle w:val="PlainText"/>
        <w:jc w:val="both"/>
        <w:rPr>
          <w:rFonts w:ascii="Arial" w:hAnsi="Arial" w:cs="Arial"/>
          <w:color w:val="000000"/>
          <w:sz w:val="22"/>
          <w:szCs w:val="22"/>
        </w:rPr>
      </w:pPr>
      <w:r w:rsidRPr="007D2630">
        <w:rPr>
          <w:rFonts w:ascii="Arial" w:hAnsi="Arial" w:cs="Arial"/>
          <w:color w:val="000000"/>
          <w:sz w:val="22"/>
          <w:szCs w:val="22"/>
        </w:rPr>
        <w:t>Las dimensiones de los arreglos conviene tomarlas como constantes DIM1, DIM2, etc. de manera que si realizamos modificaciones todo se ajuste automáticamente.</w:t>
      </w:r>
    </w:p>
    <w:p w:rsidR="00AC61B3" w:rsidRPr="007D2630" w:rsidRDefault="00AC61B3" w:rsidP="00066A09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F10F40" w:rsidRPr="00211EF2" w:rsidRDefault="0039288C" w:rsidP="00066A09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211EF2">
        <w:rPr>
          <w:rFonts w:ascii="Arial" w:hAnsi="Arial" w:cs="Arial"/>
          <w:color w:val="000000"/>
          <w:sz w:val="22"/>
          <w:szCs w:val="22"/>
          <w:lang w:val="en-US"/>
        </w:rPr>
        <w:t>//---------------------------------EjeClase4_</w:t>
      </w:r>
      <w:r w:rsidR="000A19FB">
        <w:rPr>
          <w:rFonts w:ascii="Arial" w:hAnsi="Arial" w:cs="Arial"/>
          <w:color w:val="000000"/>
          <w:sz w:val="22"/>
          <w:szCs w:val="22"/>
          <w:lang w:val="en-US"/>
        </w:rPr>
        <w:t>11</w:t>
      </w:r>
      <w:r w:rsidRPr="00211EF2">
        <w:rPr>
          <w:rFonts w:ascii="Arial" w:hAnsi="Arial" w:cs="Arial"/>
          <w:color w:val="000000"/>
          <w:sz w:val="22"/>
          <w:szCs w:val="22"/>
          <w:lang w:val="en-US"/>
        </w:rPr>
        <w:t>.cpp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#include &lt;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conio.h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&gt;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#include &lt;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alloc.h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&gt;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#include &lt;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stdlib.h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&gt;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#include &lt;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process.h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&gt;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typedef</w:t>
      </w:r>
      <w:proofErr w:type="spellEnd"/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struct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{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ab/>
      </w: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ab/>
        <w:t xml:space="preserve">     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float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*Max;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ab/>
      </w: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ab/>
        <w:t xml:space="preserve">     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float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*Min;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ab/>
      </w: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ab/>
        <w:t xml:space="preserve">   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}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TExtr</w:t>
      </w:r>
      <w:proofErr w:type="spellEnd"/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const</w:t>
      </w:r>
      <w:proofErr w:type="spellEnd"/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int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DIM1 = 5;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const</w:t>
      </w:r>
      <w:proofErr w:type="spellEnd"/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int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DIM2 = 5;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void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*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ReservarMemoria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  (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int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Total              );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void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ProcesarDatos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    ( float **p1,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TExtr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*p2  );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void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MostrarDatos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     ( float **p              );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void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MostrarProcesamientos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( float **p1,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TExtr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*p2  );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// ------------------------------------------------------------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void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main()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{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float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**p1;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TExtr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*p2;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int</w:t>
      </w:r>
      <w:proofErr w:type="spellEnd"/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i,j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clrscr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);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highvideo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(); randomize();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7C06C6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r w:rsidRPr="007C06C6">
        <w:rPr>
          <w:rFonts w:ascii="Courier New" w:hAnsi="Courier New" w:cs="Courier New"/>
          <w:color w:val="000000"/>
          <w:sz w:val="22"/>
          <w:szCs w:val="22"/>
        </w:rPr>
        <w:t>// --- RESERVA PARA LAS ESTRUCTURAS DE PROCESAMIENTO -----</w:t>
      </w:r>
    </w:p>
    <w:p w:rsidR="000A19FB" w:rsidRPr="007C06C6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 xml:space="preserve">  p2=(TExtr *)ReservarMemoria(DIM1*sizeof(TExtr));</w:t>
      </w:r>
    </w:p>
    <w:p w:rsidR="000A19FB" w:rsidRPr="007C06C6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:rsidR="000A19FB" w:rsidRPr="007C06C6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 xml:space="preserve">  // --- RESERVAS PARA LA MATRIZ DINAMICA ------------------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p1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=(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float **)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ReservarMemoria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(DIM1*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sizeof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(float *));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for(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i=0;i&lt;DIM1;i++) {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p1[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i]=(float *)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ReservarMemoria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(DIM2*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sizeof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(float));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lastRenderedPageBreak/>
        <w:t xml:space="preserve">    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for(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j=0;j&lt;DIM2;j++) 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p1[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i][j]=(5000+random(5001))*0.01;</w:t>
      </w:r>
    </w:p>
    <w:p w:rsidR="000A19FB" w:rsidRPr="007C06C6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r w:rsidRPr="007C06C6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0A19FB" w:rsidRPr="007C06C6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:rsidR="000A19FB" w:rsidRPr="007C06C6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 xml:space="preserve">  ProcesarDatos(p1,p2);</w:t>
      </w:r>
    </w:p>
    <w:p w:rsidR="000A19FB" w:rsidRPr="007C06C6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 xml:space="preserve">  MostrarDatos(p1);</w:t>
      </w:r>
    </w:p>
    <w:p w:rsidR="000A19FB" w:rsidRPr="007C06C6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 xml:space="preserve">  MostrarProcesamientos(p1,p2);</w:t>
      </w:r>
    </w:p>
    <w:p w:rsidR="000A19FB" w:rsidRPr="007C06C6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:rsidR="000A19FB" w:rsidRPr="007C06C6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 xml:space="preserve">  getch();</w:t>
      </w:r>
    </w:p>
    <w:p w:rsidR="000A19FB" w:rsidRPr="007C06C6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0A19FB" w:rsidRPr="007C06C6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>// -----------------------------------------------------------</w:t>
      </w:r>
    </w:p>
    <w:p w:rsidR="000A19FB" w:rsidRPr="007C06C6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>void *ReservarMemoria(int Total)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{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void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*p;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if(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(p=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malloc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(Total))==NULL) {</w:t>
      </w:r>
    </w:p>
    <w:p w:rsidR="000A19FB" w:rsidRPr="007C06C6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</w:t>
      </w:r>
      <w:r w:rsidRPr="007C06C6">
        <w:rPr>
          <w:rFonts w:ascii="Courier New" w:hAnsi="Courier New" w:cs="Courier New"/>
          <w:color w:val="000000"/>
          <w:sz w:val="22"/>
          <w:szCs w:val="22"/>
        </w:rPr>
        <w:t>cprintf("NO PUDO RESERVAR MEMORIA DINAMICA");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getch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); exit(1);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}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return(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p);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}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// -----------------------------------------------------------</w:t>
      </w:r>
    </w:p>
    <w:p w:rsidR="000A19FB" w:rsidRPr="00717C15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s-AR"/>
        </w:rPr>
      </w:pPr>
      <w:proofErr w:type="spellStart"/>
      <w:proofErr w:type="gramStart"/>
      <w:r w:rsidRPr="00717C15">
        <w:rPr>
          <w:rFonts w:ascii="Courier New" w:hAnsi="Courier New" w:cs="Courier New"/>
          <w:color w:val="000000"/>
          <w:sz w:val="22"/>
          <w:szCs w:val="22"/>
          <w:lang w:val="es-AR"/>
        </w:rPr>
        <w:t>void</w:t>
      </w:r>
      <w:proofErr w:type="spellEnd"/>
      <w:proofErr w:type="gramEnd"/>
      <w:r w:rsidRPr="00717C15">
        <w:rPr>
          <w:rFonts w:ascii="Courier New" w:hAnsi="Courier New" w:cs="Courier New"/>
          <w:color w:val="000000"/>
          <w:sz w:val="22"/>
          <w:szCs w:val="22"/>
          <w:lang w:val="es-AR"/>
        </w:rPr>
        <w:t xml:space="preserve"> </w:t>
      </w:r>
      <w:proofErr w:type="spellStart"/>
      <w:r w:rsidRPr="00717C15">
        <w:rPr>
          <w:rFonts w:ascii="Courier New" w:hAnsi="Courier New" w:cs="Courier New"/>
          <w:color w:val="000000"/>
          <w:sz w:val="22"/>
          <w:szCs w:val="22"/>
          <w:lang w:val="es-AR"/>
        </w:rPr>
        <w:t>ProcesarDatos</w:t>
      </w:r>
      <w:proofErr w:type="spellEnd"/>
      <w:r w:rsidRPr="00717C15">
        <w:rPr>
          <w:rFonts w:ascii="Courier New" w:hAnsi="Courier New" w:cs="Courier New"/>
          <w:color w:val="000000"/>
          <w:sz w:val="22"/>
          <w:szCs w:val="22"/>
          <w:lang w:val="es-AR"/>
        </w:rPr>
        <w:t>(</w:t>
      </w:r>
      <w:proofErr w:type="spellStart"/>
      <w:r w:rsidRPr="00717C15">
        <w:rPr>
          <w:rFonts w:ascii="Courier New" w:hAnsi="Courier New" w:cs="Courier New"/>
          <w:color w:val="000000"/>
          <w:sz w:val="22"/>
          <w:szCs w:val="22"/>
          <w:lang w:val="es-AR"/>
        </w:rPr>
        <w:t>float</w:t>
      </w:r>
      <w:proofErr w:type="spellEnd"/>
      <w:r w:rsidRPr="00717C15">
        <w:rPr>
          <w:rFonts w:ascii="Courier New" w:hAnsi="Courier New" w:cs="Courier New"/>
          <w:color w:val="000000"/>
          <w:sz w:val="22"/>
          <w:szCs w:val="22"/>
          <w:lang w:val="es-AR"/>
        </w:rPr>
        <w:t xml:space="preserve"> **p1, </w:t>
      </w:r>
      <w:proofErr w:type="spellStart"/>
      <w:r w:rsidRPr="00717C15">
        <w:rPr>
          <w:rFonts w:ascii="Courier New" w:hAnsi="Courier New" w:cs="Courier New"/>
          <w:color w:val="000000"/>
          <w:sz w:val="22"/>
          <w:szCs w:val="22"/>
          <w:lang w:val="es-AR"/>
        </w:rPr>
        <w:t>TExtr</w:t>
      </w:r>
      <w:proofErr w:type="spellEnd"/>
      <w:r w:rsidRPr="00717C15">
        <w:rPr>
          <w:rFonts w:ascii="Courier New" w:hAnsi="Courier New" w:cs="Courier New"/>
          <w:color w:val="000000"/>
          <w:sz w:val="22"/>
          <w:szCs w:val="22"/>
          <w:lang w:val="es-AR"/>
        </w:rPr>
        <w:t xml:space="preserve"> *p2)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{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int</w:t>
      </w:r>
      <w:proofErr w:type="spellEnd"/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i,j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float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Max;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float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Min;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float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*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DirMax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float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*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DirMin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for(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i=0;i&lt;DIM1;i++) {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Max=0.0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;  Min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=999.0;</w:t>
      </w:r>
    </w:p>
    <w:p w:rsidR="000A19FB" w:rsidRPr="007C06C6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</w:t>
      </w:r>
      <w:r w:rsidRPr="007C06C6">
        <w:rPr>
          <w:rFonts w:ascii="Courier New" w:hAnsi="Courier New" w:cs="Courier New"/>
          <w:color w:val="000000"/>
          <w:sz w:val="22"/>
          <w:szCs w:val="22"/>
        </w:rPr>
        <w:t>// --- INICIALIZA DIRECCIONES DE MIEMBROS ----</w:t>
      </w:r>
    </w:p>
    <w:p w:rsidR="000A19FB" w:rsidRPr="007C06C6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 xml:space="preserve">      p2[i].Max=&amp;(p1[i][0]);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p2[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i].Min=&amp;(p1[i][0]);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for(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j=0;j&lt;DIM2;j++) {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</w:t>
      </w: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ab/>
        <w:t xml:space="preserve">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if(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((p2[i].Max)[j]) &gt; Max) {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</w:t>
      </w: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ab/>
      </w: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ab/>
        <w:t xml:space="preserve"> Max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=(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p2[i].Max)[j];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</w:t>
      </w: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ab/>
      </w: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ab/>
        <w:t xml:space="preserve">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DirMax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=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&amp;(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(p2[i].Max)[j]);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</w:t>
      </w: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ab/>
        <w:t xml:space="preserve">  }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</w:t>
      </w: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ab/>
        <w:t xml:space="preserve">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if(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((p2[i].Min)[j]) &lt; Min) {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</w:t>
      </w: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ab/>
      </w: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ab/>
        <w:t xml:space="preserve"> Min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=(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p2[i].Min)[j];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</w:t>
      </w: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ab/>
      </w: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ab/>
        <w:t xml:space="preserve">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DirMin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=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&amp;(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(p2[i].Min)[j]);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</w:t>
      </w: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ab/>
        <w:t xml:space="preserve">  }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}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p2[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i].Max=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DirMax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p2[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i].Min=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DirMin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}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}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// -----------------------------------------------------------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void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MostrarDatos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(float **p)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{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lastRenderedPageBreak/>
        <w:t xml:space="preserve">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int</w:t>
      </w:r>
      <w:proofErr w:type="spellEnd"/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i,j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717C15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spellStart"/>
      <w:proofErr w:type="gramStart"/>
      <w:r w:rsidRPr="00717C15">
        <w:rPr>
          <w:rFonts w:ascii="Courier New" w:hAnsi="Courier New" w:cs="Courier New"/>
          <w:color w:val="000000"/>
          <w:sz w:val="22"/>
          <w:szCs w:val="22"/>
          <w:lang w:val="en-US"/>
        </w:rPr>
        <w:t>textcolor</w:t>
      </w:r>
      <w:proofErr w:type="spellEnd"/>
      <w:r w:rsidRPr="00717C15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717C15">
        <w:rPr>
          <w:rFonts w:ascii="Courier New" w:hAnsi="Courier New" w:cs="Courier New"/>
          <w:color w:val="000000"/>
          <w:sz w:val="22"/>
          <w:szCs w:val="22"/>
          <w:lang w:val="en-US"/>
        </w:rPr>
        <w:t>WHITE);</w:t>
      </w:r>
    </w:p>
    <w:p w:rsidR="000A19FB" w:rsidRPr="007C06C6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717C1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7C06C6">
        <w:rPr>
          <w:rFonts w:ascii="Courier New" w:hAnsi="Courier New" w:cs="Courier New"/>
          <w:color w:val="000000"/>
          <w:sz w:val="22"/>
          <w:szCs w:val="22"/>
        </w:rPr>
        <w:t>cprintf</w:t>
      </w:r>
      <w:proofErr w:type="spellEnd"/>
      <w:proofErr w:type="gramEnd"/>
      <w:r w:rsidRPr="007C06C6">
        <w:rPr>
          <w:rFonts w:ascii="Courier New" w:hAnsi="Courier New" w:cs="Courier New"/>
          <w:color w:val="000000"/>
          <w:sz w:val="22"/>
          <w:szCs w:val="22"/>
        </w:rPr>
        <w:t>(" --- DATOS ALMACENADOS EN LA MATRIZ DINAMICA ---\r\n");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cprintf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"\r\n");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textcolor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LIGHTRED);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for(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i=0;i&lt;DIM1;i++) {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for(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j=0;j&lt;DIM2;j++)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cprintf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("%6.2f",p[i][j]);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cprintf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"\r\n");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}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cprintf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"\r\n");</w:t>
      </w:r>
    </w:p>
    <w:p w:rsidR="000A19FB" w:rsidRPr="00717C15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717C15">
        <w:rPr>
          <w:rFonts w:ascii="Courier New" w:hAnsi="Courier New" w:cs="Courier New"/>
          <w:color w:val="000000"/>
          <w:sz w:val="22"/>
          <w:szCs w:val="22"/>
          <w:lang w:val="en-GB"/>
        </w:rPr>
        <w:t>}</w:t>
      </w:r>
    </w:p>
    <w:p w:rsidR="000A19FB" w:rsidRPr="007C06C6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>// ------------------------------------------------------------</w:t>
      </w:r>
    </w:p>
    <w:p w:rsidR="000A19FB" w:rsidRPr="007C06C6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>void MostrarProcesamientos(float **p1, TExtr *p2)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{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int</w:t>
      </w:r>
      <w:proofErr w:type="spellEnd"/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i,j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textcolor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WHITE); </w:t>
      </w:r>
    </w:p>
    <w:p w:rsidR="000A19FB" w:rsidRPr="007C06C6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r w:rsidRPr="007C06C6">
        <w:rPr>
          <w:rFonts w:ascii="Courier New" w:hAnsi="Courier New" w:cs="Courier New"/>
          <w:color w:val="000000"/>
          <w:sz w:val="22"/>
          <w:szCs w:val="22"/>
        </w:rPr>
        <w:t>cprintf(" --- POSICIONES DE MAXIMOS Y MINIMOS Y SUS VALORES ---\r\n\r\n");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7C06C6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textcolor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LIGHTGREEN);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</w:t>
      </w:r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for(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i=0;i&lt;DIM1;i++) {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cprintf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"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Direcc_Fila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%d = %u\r\n" ,i,&amp;p1[i][0]);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cprintf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"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Direcc_Max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= %u,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valor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: %6.2f",p2[i].Max,*p2[i].Max);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cprintf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"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Direcc_Min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= %u, </w:t>
      </w:r>
      <w:proofErr w:type="spell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valor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: %6.2f",p2[i].Min,*p2[i].Min);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    </w:t>
      </w:r>
      <w:proofErr w:type="spellStart"/>
      <w:proofErr w:type="gramStart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cprintf</w:t>
      </w:r>
      <w:proofErr w:type="spell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(</w:t>
      </w:r>
      <w:proofErr w:type="gramEnd"/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"\r\n");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 xml:space="preserve">  }</w:t>
      </w:r>
    </w:p>
    <w:p w:rsidR="000A19FB" w:rsidRPr="000A19FB" w:rsidRDefault="000A19FB" w:rsidP="000A19FB">
      <w:pPr>
        <w:jc w:val="both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}</w:t>
      </w:r>
    </w:p>
    <w:p w:rsidR="003F3F13" w:rsidRPr="007D2630" w:rsidRDefault="000A19FB" w:rsidP="000A19FB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A19FB">
        <w:rPr>
          <w:rFonts w:ascii="Courier New" w:hAnsi="Courier New" w:cs="Courier New"/>
          <w:color w:val="000000"/>
          <w:sz w:val="22"/>
          <w:szCs w:val="22"/>
          <w:lang w:val="en-GB"/>
        </w:rPr>
        <w:t>// ----------------------------------------------------------</w:t>
      </w:r>
    </w:p>
    <w:sectPr w:rsidR="003F3F13" w:rsidRPr="007D2630" w:rsidSect="0002241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6A7" w:rsidRDefault="004736A7">
      <w:r>
        <w:separator/>
      </w:r>
    </w:p>
  </w:endnote>
  <w:endnote w:type="continuationSeparator" w:id="0">
    <w:p w:rsidR="004736A7" w:rsidRDefault="00473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C15" w:rsidRDefault="00717C15">
    <w:pPr>
      <w:pStyle w:val="Footer"/>
    </w:pPr>
    <w:r>
      <w:t>Taller de Lenguajes I – Clase Teórica Nº4</w:t>
    </w:r>
    <w:r>
      <w:tab/>
    </w:r>
    <w:r>
      <w:tab/>
      <w:t xml:space="preserve">Nº1  </w:t>
    </w:r>
    <w:proofErr w:type="spellStart"/>
    <w:r>
      <w:t>Pág</w:t>
    </w:r>
    <w:proofErr w:type="spellEnd"/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60699"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60699">
      <w:rPr>
        <w:rStyle w:val="PageNumber"/>
        <w:noProof/>
      </w:rPr>
      <w:t>17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6A7" w:rsidRDefault="004736A7">
      <w:r>
        <w:separator/>
      </w:r>
    </w:p>
  </w:footnote>
  <w:footnote w:type="continuationSeparator" w:id="0">
    <w:p w:rsidR="004736A7" w:rsidRDefault="004736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C15" w:rsidRDefault="00717C15" w:rsidP="00FC1886">
    <w:pPr>
      <w:pStyle w:val="Header"/>
    </w:pPr>
    <w:r>
      <w:t xml:space="preserve">TALLER DE LENGUAJES I – 2016 </w:t>
    </w:r>
  </w:p>
  <w:p w:rsidR="00717C15" w:rsidRDefault="00717C15" w:rsidP="00FC1886">
    <w:pPr>
      <w:pStyle w:val="Header"/>
    </w:pPr>
    <w:r>
      <w:t xml:space="preserve">PROGRAMADOR UNIVERSITARIO  </w:t>
    </w:r>
  </w:p>
  <w:p w:rsidR="00717C15" w:rsidRDefault="00717C15" w:rsidP="00FC1886">
    <w:pPr>
      <w:pStyle w:val="Header"/>
    </w:pPr>
    <w:r>
      <w:t>LIC. EN INFORMÁTICA</w:t>
    </w:r>
    <w:r>
      <w:tab/>
    </w:r>
  </w:p>
  <w:p w:rsidR="00717C15" w:rsidRPr="00FC1886" w:rsidRDefault="00717C15" w:rsidP="00FC1886">
    <w:pPr>
      <w:pStyle w:val="Header"/>
      <w:pBdr>
        <w:bottom w:val="single" w:sz="4" w:space="1" w:color="auto"/>
      </w:pBdr>
    </w:pPr>
    <w:r>
      <w:t>Prof.: Ing. Fátima Martínez – P.U. Beatriz Juárez Torres – P.U. Sergio Guardia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6D1E"/>
    <w:multiLevelType w:val="multilevel"/>
    <w:tmpl w:val="EBD6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2B1B1C"/>
    <w:multiLevelType w:val="hybridMultilevel"/>
    <w:tmpl w:val="EB140B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9F553F"/>
    <w:multiLevelType w:val="hybridMultilevel"/>
    <w:tmpl w:val="EB140B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324ADA"/>
    <w:multiLevelType w:val="multilevel"/>
    <w:tmpl w:val="AF5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F2068A4"/>
    <w:multiLevelType w:val="hybridMultilevel"/>
    <w:tmpl w:val="552E193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863"/>
    <w:rsid w:val="00007A59"/>
    <w:rsid w:val="0002241B"/>
    <w:rsid w:val="00033520"/>
    <w:rsid w:val="00045ABF"/>
    <w:rsid w:val="0006187A"/>
    <w:rsid w:val="00066A09"/>
    <w:rsid w:val="00072E62"/>
    <w:rsid w:val="00092F94"/>
    <w:rsid w:val="000A19FB"/>
    <w:rsid w:val="000E00AF"/>
    <w:rsid w:val="000E12BF"/>
    <w:rsid w:val="000E1C4D"/>
    <w:rsid w:val="000E7E80"/>
    <w:rsid w:val="000F021C"/>
    <w:rsid w:val="00106983"/>
    <w:rsid w:val="001135D6"/>
    <w:rsid w:val="001A59E4"/>
    <w:rsid w:val="001E30EE"/>
    <w:rsid w:val="001F4000"/>
    <w:rsid w:val="00211EF2"/>
    <w:rsid w:val="00265B9D"/>
    <w:rsid w:val="00265D35"/>
    <w:rsid w:val="002B72B2"/>
    <w:rsid w:val="002D131E"/>
    <w:rsid w:val="002E7826"/>
    <w:rsid w:val="002F29A5"/>
    <w:rsid w:val="002F4D83"/>
    <w:rsid w:val="0031377E"/>
    <w:rsid w:val="003225B9"/>
    <w:rsid w:val="00337F89"/>
    <w:rsid w:val="00375288"/>
    <w:rsid w:val="003752AB"/>
    <w:rsid w:val="003851EE"/>
    <w:rsid w:val="0039288C"/>
    <w:rsid w:val="0039420D"/>
    <w:rsid w:val="003B0FA8"/>
    <w:rsid w:val="003B1702"/>
    <w:rsid w:val="003C0839"/>
    <w:rsid w:val="003E2248"/>
    <w:rsid w:val="003E2D64"/>
    <w:rsid w:val="003F3F13"/>
    <w:rsid w:val="00411CCA"/>
    <w:rsid w:val="00431A4F"/>
    <w:rsid w:val="00452752"/>
    <w:rsid w:val="00467AE7"/>
    <w:rsid w:val="00467EA2"/>
    <w:rsid w:val="004736A7"/>
    <w:rsid w:val="00476DEC"/>
    <w:rsid w:val="00481496"/>
    <w:rsid w:val="004943C2"/>
    <w:rsid w:val="004A7656"/>
    <w:rsid w:val="004E0351"/>
    <w:rsid w:val="004E40F8"/>
    <w:rsid w:val="004E42F5"/>
    <w:rsid w:val="004F2EF9"/>
    <w:rsid w:val="00513454"/>
    <w:rsid w:val="00545237"/>
    <w:rsid w:val="005575AE"/>
    <w:rsid w:val="005638B1"/>
    <w:rsid w:val="00576D9D"/>
    <w:rsid w:val="00585231"/>
    <w:rsid w:val="005D6054"/>
    <w:rsid w:val="005E26A0"/>
    <w:rsid w:val="005F38B6"/>
    <w:rsid w:val="00606C9D"/>
    <w:rsid w:val="00660699"/>
    <w:rsid w:val="006B4044"/>
    <w:rsid w:val="00717C15"/>
    <w:rsid w:val="0077265D"/>
    <w:rsid w:val="00776C4C"/>
    <w:rsid w:val="007836C6"/>
    <w:rsid w:val="007C06C6"/>
    <w:rsid w:val="007C4E83"/>
    <w:rsid w:val="007D2630"/>
    <w:rsid w:val="007D5540"/>
    <w:rsid w:val="007E1F73"/>
    <w:rsid w:val="007F26AC"/>
    <w:rsid w:val="00822749"/>
    <w:rsid w:val="00842175"/>
    <w:rsid w:val="0085222A"/>
    <w:rsid w:val="00894161"/>
    <w:rsid w:val="008C1D4E"/>
    <w:rsid w:val="008D1D74"/>
    <w:rsid w:val="008D2863"/>
    <w:rsid w:val="008F7A0B"/>
    <w:rsid w:val="00904D5E"/>
    <w:rsid w:val="0090694C"/>
    <w:rsid w:val="00942D87"/>
    <w:rsid w:val="00963125"/>
    <w:rsid w:val="00985B86"/>
    <w:rsid w:val="00996173"/>
    <w:rsid w:val="009A42E8"/>
    <w:rsid w:val="00A020FB"/>
    <w:rsid w:val="00A0509F"/>
    <w:rsid w:val="00A05F15"/>
    <w:rsid w:val="00A2659C"/>
    <w:rsid w:val="00A33A24"/>
    <w:rsid w:val="00A63434"/>
    <w:rsid w:val="00A810A1"/>
    <w:rsid w:val="00AA6CBC"/>
    <w:rsid w:val="00AC12F5"/>
    <w:rsid w:val="00AC61B3"/>
    <w:rsid w:val="00B037F9"/>
    <w:rsid w:val="00B11702"/>
    <w:rsid w:val="00B12E41"/>
    <w:rsid w:val="00BA5BD4"/>
    <w:rsid w:val="00BE3379"/>
    <w:rsid w:val="00C1518B"/>
    <w:rsid w:val="00C53C78"/>
    <w:rsid w:val="00C670BB"/>
    <w:rsid w:val="00C76CE9"/>
    <w:rsid w:val="00C83A0D"/>
    <w:rsid w:val="00CF2462"/>
    <w:rsid w:val="00D00EF8"/>
    <w:rsid w:val="00D1274C"/>
    <w:rsid w:val="00D33AFA"/>
    <w:rsid w:val="00D52CBD"/>
    <w:rsid w:val="00D60357"/>
    <w:rsid w:val="00D60803"/>
    <w:rsid w:val="00D7061E"/>
    <w:rsid w:val="00DA034D"/>
    <w:rsid w:val="00DA3746"/>
    <w:rsid w:val="00DC0CDB"/>
    <w:rsid w:val="00DF597D"/>
    <w:rsid w:val="00E35139"/>
    <w:rsid w:val="00E54607"/>
    <w:rsid w:val="00E54684"/>
    <w:rsid w:val="00E71868"/>
    <w:rsid w:val="00E76657"/>
    <w:rsid w:val="00E80DA9"/>
    <w:rsid w:val="00E82CAB"/>
    <w:rsid w:val="00EA5FE7"/>
    <w:rsid w:val="00EB26A4"/>
    <w:rsid w:val="00EC5E23"/>
    <w:rsid w:val="00EF5523"/>
    <w:rsid w:val="00F10F40"/>
    <w:rsid w:val="00F32781"/>
    <w:rsid w:val="00F47D2E"/>
    <w:rsid w:val="00F5082F"/>
    <w:rsid w:val="00F55677"/>
    <w:rsid w:val="00F90CE9"/>
    <w:rsid w:val="00FC1886"/>
    <w:rsid w:val="00FC52FE"/>
    <w:rsid w:val="00FC5C86"/>
    <w:rsid w:val="00FD1375"/>
    <w:rsid w:val="00F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41B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66A0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66A09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066A09"/>
  </w:style>
  <w:style w:type="table" w:styleId="TableGrid">
    <w:name w:val="Table Grid"/>
    <w:basedOn w:val="TableNormal"/>
    <w:rsid w:val="00007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EB26A4"/>
    <w:rPr>
      <w:rFonts w:ascii="Courier New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C1886"/>
    <w:rPr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F47D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1A4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A4F"/>
    <w:rPr>
      <w:rFonts w:ascii="Courier New" w:hAnsi="Courier New" w:cs="Courier New"/>
      <w:lang w:val="es-ES" w:eastAsia="es-ES"/>
    </w:rPr>
  </w:style>
  <w:style w:type="character" w:customStyle="1" w:styleId="cp">
    <w:name w:val="cp"/>
    <w:basedOn w:val="DefaultParagraphFont"/>
    <w:rsid w:val="00431A4F"/>
  </w:style>
  <w:style w:type="character" w:customStyle="1" w:styleId="p">
    <w:name w:val="p"/>
    <w:basedOn w:val="DefaultParagraphFont"/>
    <w:rsid w:val="00431A4F"/>
  </w:style>
  <w:style w:type="character" w:customStyle="1" w:styleId="kt">
    <w:name w:val="kt"/>
    <w:basedOn w:val="DefaultParagraphFont"/>
    <w:rsid w:val="00431A4F"/>
  </w:style>
  <w:style w:type="character" w:customStyle="1" w:styleId="o">
    <w:name w:val="o"/>
    <w:basedOn w:val="DefaultParagraphFont"/>
    <w:rsid w:val="00431A4F"/>
  </w:style>
  <w:style w:type="character" w:customStyle="1" w:styleId="n">
    <w:name w:val="n"/>
    <w:basedOn w:val="DefaultParagraphFont"/>
    <w:rsid w:val="00431A4F"/>
  </w:style>
  <w:style w:type="character" w:customStyle="1" w:styleId="k">
    <w:name w:val="k"/>
    <w:basedOn w:val="DefaultParagraphFont"/>
    <w:rsid w:val="00431A4F"/>
  </w:style>
  <w:style w:type="character" w:customStyle="1" w:styleId="mi">
    <w:name w:val="mi"/>
    <w:basedOn w:val="DefaultParagraphFont"/>
    <w:rsid w:val="00431A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41B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66A0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66A09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066A09"/>
  </w:style>
  <w:style w:type="table" w:styleId="TableGrid">
    <w:name w:val="Table Grid"/>
    <w:basedOn w:val="TableNormal"/>
    <w:rsid w:val="00007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EB26A4"/>
    <w:rPr>
      <w:rFonts w:ascii="Courier New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C1886"/>
    <w:rPr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F47D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1A4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A4F"/>
    <w:rPr>
      <w:rFonts w:ascii="Courier New" w:hAnsi="Courier New" w:cs="Courier New"/>
      <w:lang w:val="es-ES" w:eastAsia="es-ES"/>
    </w:rPr>
  </w:style>
  <w:style w:type="character" w:customStyle="1" w:styleId="cp">
    <w:name w:val="cp"/>
    <w:basedOn w:val="DefaultParagraphFont"/>
    <w:rsid w:val="00431A4F"/>
  </w:style>
  <w:style w:type="character" w:customStyle="1" w:styleId="p">
    <w:name w:val="p"/>
    <w:basedOn w:val="DefaultParagraphFont"/>
    <w:rsid w:val="00431A4F"/>
  </w:style>
  <w:style w:type="character" w:customStyle="1" w:styleId="kt">
    <w:name w:val="kt"/>
    <w:basedOn w:val="DefaultParagraphFont"/>
    <w:rsid w:val="00431A4F"/>
  </w:style>
  <w:style w:type="character" w:customStyle="1" w:styleId="o">
    <w:name w:val="o"/>
    <w:basedOn w:val="DefaultParagraphFont"/>
    <w:rsid w:val="00431A4F"/>
  </w:style>
  <w:style w:type="character" w:customStyle="1" w:styleId="n">
    <w:name w:val="n"/>
    <w:basedOn w:val="DefaultParagraphFont"/>
    <w:rsid w:val="00431A4F"/>
  </w:style>
  <w:style w:type="character" w:customStyle="1" w:styleId="k">
    <w:name w:val="k"/>
    <w:basedOn w:val="DefaultParagraphFont"/>
    <w:rsid w:val="00431A4F"/>
  </w:style>
  <w:style w:type="character" w:customStyle="1" w:styleId="mi">
    <w:name w:val="mi"/>
    <w:basedOn w:val="DefaultParagraphFont"/>
    <w:rsid w:val="00431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Datos%20de%20programa\Microsoft\Plantillas\Per&#237;odo%202007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Período 2007.dot</Template>
  <TotalTime>700</TotalTime>
  <Pages>17</Pages>
  <Words>2833</Words>
  <Characters>15584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FUNCIONES QUE DEVUELVEN APUNTADORES</vt:lpstr>
      <vt:lpstr>FUNCIONES QUE DEVUELVEN APUNTADORES</vt:lpstr>
    </vt:vector>
  </TitlesOfParts>
  <Company/>
  <LinksUpToDate>false</LinksUpToDate>
  <CharactersWithSpaces>18381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FUNCIONES QUE DEVUELVEN APUNTADORES</dc:title>
  <dc:creator>usuario</dc:creator>
  <cp:lastModifiedBy>Fátima Martínez</cp:lastModifiedBy>
  <cp:revision>23</cp:revision>
  <cp:lastPrinted>2016-04-28T15:13:00Z</cp:lastPrinted>
  <dcterms:created xsi:type="dcterms:W3CDTF">2016-04-26T02:53:00Z</dcterms:created>
  <dcterms:modified xsi:type="dcterms:W3CDTF">2018-04-23T01:21:00Z</dcterms:modified>
</cp:coreProperties>
</file>